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90A7" w14:textId="55DE15F4" w:rsidR="00A750CE" w:rsidRDefault="00A750CE" w:rsidP="0054165A">
      <w:pPr>
        <w:ind w:left="1440" w:firstLine="720"/>
        <w:rPr>
          <w:sz w:val="26"/>
          <w:szCs w:val="26"/>
          <w:lang w:val="en-GB"/>
        </w:rPr>
      </w:pPr>
      <w:bookmarkStart w:id="0" w:name="_Toc465677962"/>
      <w:bookmarkStart w:id="1" w:name="_Toc467738734"/>
      <w:bookmarkStart w:id="2" w:name="_Toc446234547"/>
      <w:bookmarkStart w:id="3" w:name="_Toc467738720"/>
      <w:bookmarkStart w:id="4" w:name="_Toc499640208"/>
      <w:bookmarkStart w:id="5" w:name="_Toc463083793"/>
      <w:bookmarkStart w:id="6" w:name="_Toc465677963"/>
      <w:bookmarkStart w:id="7" w:name="_Toc467738735"/>
      <w:r w:rsidRPr="00127BBC">
        <w:rPr>
          <w:noProof/>
          <w:sz w:val="26"/>
          <w:szCs w:val="26"/>
        </w:rPr>
        <w:drawing>
          <wp:inline distT="0" distB="0" distL="0" distR="0" wp14:anchorId="4BFE13CB" wp14:editId="7100ECBC">
            <wp:extent cx="2011680" cy="419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1898" w14:textId="77777777" w:rsidR="00E72A27" w:rsidRPr="00127BBC" w:rsidRDefault="00E72A27" w:rsidP="0054165A">
      <w:pPr>
        <w:ind w:left="1440" w:firstLine="720"/>
        <w:rPr>
          <w:sz w:val="26"/>
          <w:szCs w:val="26"/>
          <w:lang w:val="en-GB"/>
        </w:rPr>
      </w:pPr>
    </w:p>
    <w:p w14:paraId="28001130" w14:textId="160F897F" w:rsidR="00A750CE" w:rsidRDefault="00A750CE" w:rsidP="0054165A">
      <w:pPr>
        <w:ind w:left="720" w:firstLine="720"/>
        <w:rPr>
          <w:b/>
          <w:bCs w:val="0"/>
          <w:sz w:val="32"/>
          <w:szCs w:val="32"/>
          <w:lang w:val="en-GB"/>
        </w:rPr>
      </w:pPr>
      <w:r w:rsidRPr="00B4369E">
        <w:rPr>
          <w:b/>
          <w:bCs w:val="0"/>
          <w:sz w:val="32"/>
          <w:szCs w:val="32"/>
          <w:lang w:val="en-GB"/>
        </w:rPr>
        <w:t>TẬP ĐOÀN VIỄN THÔNG QUÂN ĐỘI</w:t>
      </w:r>
    </w:p>
    <w:p w14:paraId="09607F56" w14:textId="77777777" w:rsidR="00301FBE" w:rsidRDefault="00301FBE" w:rsidP="00301FBE">
      <w:pPr>
        <w:pStyle w:val="HeadingBig"/>
      </w:pPr>
    </w:p>
    <w:p w14:paraId="1C978A00" w14:textId="77777777" w:rsidR="00301FBE" w:rsidRDefault="00301FBE" w:rsidP="00301FBE">
      <w:pPr>
        <w:pStyle w:val="HeadingBig"/>
      </w:pPr>
    </w:p>
    <w:p w14:paraId="5756D334" w14:textId="6F906D34" w:rsidR="00301FBE" w:rsidRPr="00592F57" w:rsidRDefault="00301FBE" w:rsidP="00301FBE">
      <w:pPr>
        <w:pStyle w:val="HeadingBig"/>
        <w:ind w:left="2160" w:firstLine="720"/>
        <w:jc w:val="left"/>
      </w:pPr>
      <w:r>
        <w:t xml:space="preserve">  </w:t>
      </w:r>
      <w:r w:rsidRPr="00592F57">
        <w:t>BIỂU MẪU</w:t>
      </w:r>
    </w:p>
    <w:p w14:paraId="38F165E1" w14:textId="77777777" w:rsidR="00301FBE" w:rsidRPr="00592F57" w:rsidRDefault="00301FBE" w:rsidP="00301FBE">
      <w:pPr>
        <w:pStyle w:val="HeadingBig"/>
        <w:ind w:left="720" w:firstLine="720"/>
        <w:jc w:val="left"/>
      </w:pPr>
      <w:r w:rsidRPr="00592F57">
        <w:t>TÀI LIỆU THIẾT KẾ CHI TIẾT</w:t>
      </w:r>
    </w:p>
    <w:p w14:paraId="49D6FA8D" w14:textId="77777777" w:rsidR="00301FBE" w:rsidRPr="00B4369E" w:rsidRDefault="00301FBE" w:rsidP="00301FBE">
      <w:pPr>
        <w:rPr>
          <w:b/>
          <w:bCs w:val="0"/>
          <w:sz w:val="32"/>
          <w:szCs w:val="32"/>
        </w:rPr>
      </w:pPr>
    </w:p>
    <w:p w14:paraId="5892CC29" w14:textId="77777777" w:rsidR="00301FBE" w:rsidRDefault="00301FBE" w:rsidP="00301FBE">
      <w:pPr>
        <w:pStyle w:val="HeadingBig"/>
      </w:pPr>
    </w:p>
    <w:p w14:paraId="229A561B" w14:textId="04671AED" w:rsidR="00A750CE" w:rsidRPr="0067074A" w:rsidRDefault="00A750CE" w:rsidP="00301FBE">
      <w:pPr>
        <w:rPr>
          <w:b/>
          <w:bCs w:val="0"/>
          <w:sz w:val="26"/>
          <w:szCs w:val="26"/>
        </w:rPr>
      </w:pPr>
    </w:p>
    <w:p w14:paraId="54849143" w14:textId="7CC5AC86" w:rsidR="0054165A" w:rsidRPr="0067074A" w:rsidRDefault="0054165A" w:rsidP="00127BBC">
      <w:pPr>
        <w:rPr>
          <w:b/>
          <w:bCs w:val="0"/>
          <w:sz w:val="26"/>
          <w:szCs w:val="26"/>
        </w:rPr>
      </w:pPr>
    </w:p>
    <w:p w14:paraId="20C59FC3" w14:textId="12BA5DA7" w:rsidR="00B4369E" w:rsidRDefault="00B4369E" w:rsidP="00127BBC">
      <w:pPr>
        <w:rPr>
          <w:b/>
          <w:bCs w:val="0"/>
          <w:sz w:val="26"/>
          <w:szCs w:val="26"/>
        </w:rPr>
      </w:pPr>
    </w:p>
    <w:p w14:paraId="12A78997" w14:textId="405628FE" w:rsidR="00301FBE" w:rsidRDefault="00301FBE" w:rsidP="00127BBC">
      <w:pPr>
        <w:rPr>
          <w:b/>
          <w:bCs w:val="0"/>
          <w:sz w:val="26"/>
          <w:szCs w:val="26"/>
        </w:rPr>
      </w:pPr>
    </w:p>
    <w:p w14:paraId="0FEE7F9C" w14:textId="5A86C87D" w:rsidR="00301FBE" w:rsidRDefault="00301FBE" w:rsidP="00127BBC">
      <w:pPr>
        <w:rPr>
          <w:b/>
          <w:bCs w:val="0"/>
          <w:sz w:val="26"/>
          <w:szCs w:val="26"/>
        </w:rPr>
      </w:pPr>
    </w:p>
    <w:p w14:paraId="7FC65213" w14:textId="77777777" w:rsidR="00301FBE" w:rsidRDefault="00301FBE" w:rsidP="00127BBC">
      <w:pPr>
        <w:rPr>
          <w:b/>
          <w:bCs w:val="0"/>
          <w:sz w:val="26"/>
          <w:szCs w:val="26"/>
        </w:rPr>
      </w:pPr>
    </w:p>
    <w:p w14:paraId="3D2F166F" w14:textId="77777777" w:rsidR="00B4369E" w:rsidRPr="0067074A" w:rsidRDefault="00B4369E" w:rsidP="00127BBC">
      <w:pPr>
        <w:rPr>
          <w:b/>
          <w:bCs w:val="0"/>
          <w:sz w:val="26"/>
          <w:szCs w:val="26"/>
        </w:rPr>
      </w:pPr>
    </w:p>
    <w:p w14:paraId="15E60EE5" w14:textId="77777777" w:rsidR="00A750CE" w:rsidRPr="0067074A" w:rsidRDefault="00A750CE" w:rsidP="00127BBC">
      <w:pPr>
        <w:rPr>
          <w:b/>
          <w:bCs w:val="0"/>
          <w:sz w:val="26"/>
          <w:szCs w:val="26"/>
        </w:rPr>
      </w:pPr>
    </w:p>
    <w:p w14:paraId="7481847E" w14:textId="4B5EAE4F" w:rsidR="00A750CE" w:rsidRPr="0067074A" w:rsidRDefault="00A750CE" w:rsidP="003542B3">
      <w:pPr>
        <w:ind w:left="720" w:firstLine="720"/>
        <w:rPr>
          <w:b/>
          <w:bCs w:val="0"/>
          <w:sz w:val="26"/>
          <w:szCs w:val="26"/>
          <w:lang w:val="en-AU"/>
        </w:rPr>
      </w:pPr>
      <w:proofErr w:type="spellStart"/>
      <w:r w:rsidRPr="0067074A">
        <w:rPr>
          <w:b/>
          <w:bCs w:val="0"/>
          <w:sz w:val="26"/>
          <w:szCs w:val="26"/>
          <w:lang w:val="en-AU"/>
        </w:rPr>
        <w:t>Mã</w:t>
      </w:r>
      <w:proofErr w:type="spellEnd"/>
      <w:r w:rsidRPr="0067074A">
        <w:rPr>
          <w:b/>
          <w:bCs w:val="0"/>
          <w:sz w:val="26"/>
          <w:szCs w:val="26"/>
          <w:lang w:val="en-AU"/>
        </w:rPr>
        <w:t xml:space="preserve"> </w:t>
      </w:r>
      <w:proofErr w:type="spellStart"/>
      <w:r w:rsidRPr="0067074A">
        <w:rPr>
          <w:b/>
          <w:bCs w:val="0"/>
          <w:sz w:val="26"/>
          <w:szCs w:val="26"/>
          <w:lang w:val="en-AU"/>
        </w:rPr>
        <w:t>hiệu</w:t>
      </w:r>
      <w:proofErr w:type="spellEnd"/>
      <w:r w:rsidRPr="0067074A">
        <w:rPr>
          <w:b/>
          <w:bCs w:val="0"/>
          <w:sz w:val="26"/>
          <w:szCs w:val="26"/>
          <w:lang w:val="en-AU"/>
        </w:rPr>
        <w:t xml:space="preserve"> </w:t>
      </w:r>
      <w:proofErr w:type="spellStart"/>
      <w:r w:rsidRPr="0067074A">
        <w:rPr>
          <w:b/>
          <w:bCs w:val="0"/>
          <w:sz w:val="26"/>
          <w:szCs w:val="26"/>
          <w:lang w:val="en-AU"/>
        </w:rPr>
        <w:t>dự</w:t>
      </w:r>
      <w:proofErr w:type="spellEnd"/>
      <w:r w:rsidRPr="0067074A">
        <w:rPr>
          <w:b/>
          <w:bCs w:val="0"/>
          <w:sz w:val="26"/>
          <w:szCs w:val="26"/>
          <w:lang w:val="en-AU"/>
        </w:rPr>
        <w:t xml:space="preserve"> </w:t>
      </w:r>
      <w:proofErr w:type="spellStart"/>
      <w:r w:rsidRPr="0067074A">
        <w:rPr>
          <w:b/>
          <w:bCs w:val="0"/>
          <w:sz w:val="26"/>
          <w:szCs w:val="26"/>
          <w:lang w:val="en-AU"/>
        </w:rPr>
        <w:t>án</w:t>
      </w:r>
      <w:proofErr w:type="spellEnd"/>
      <w:r w:rsidRPr="0067074A">
        <w:rPr>
          <w:b/>
          <w:bCs w:val="0"/>
          <w:sz w:val="26"/>
          <w:szCs w:val="26"/>
          <w:lang w:val="en-AU"/>
        </w:rPr>
        <w:t xml:space="preserve">: </w:t>
      </w:r>
      <w:r w:rsidR="00301FBE">
        <w:rPr>
          <w:b/>
          <w:bCs w:val="0"/>
          <w:sz w:val="26"/>
          <w:szCs w:val="26"/>
          <w:lang w:val="en-AU"/>
        </w:rPr>
        <w:t xml:space="preserve"> </w:t>
      </w:r>
      <w:proofErr w:type="spellStart"/>
      <w:r w:rsidR="00301FBE">
        <w:rPr>
          <w:b/>
          <w:bCs w:val="0"/>
          <w:sz w:val="26"/>
          <w:szCs w:val="26"/>
          <w:lang w:val="en-AU"/>
        </w:rPr>
        <w:t>Triển</w:t>
      </w:r>
      <w:proofErr w:type="spellEnd"/>
      <w:r w:rsidR="00301FBE">
        <w:rPr>
          <w:b/>
          <w:bCs w:val="0"/>
          <w:sz w:val="26"/>
          <w:szCs w:val="26"/>
          <w:lang w:val="en-AU"/>
        </w:rPr>
        <w:t xml:space="preserve"> </w:t>
      </w:r>
      <w:proofErr w:type="spellStart"/>
      <w:r w:rsidR="00301FBE">
        <w:rPr>
          <w:b/>
          <w:bCs w:val="0"/>
          <w:sz w:val="26"/>
          <w:szCs w:val="26"/>
          <w:lang w:val="en-AU"/>
        </w:rPr>
        <w:t>khai</w:t>
      </w:r>
      <w:proofErr w:type="spellEnd"/>
      <w:r w:rsidRPr="0067074A">
        <w:rPr>
          <w:b/>
          <w:bCs w:val="0"/>
          <w:sz w:val="26"/>
          <w:szCs w:val="26"/>
          <w:lang w:val="en-AU"/>
        </w:rPr>
        <w:t xml:space="preserve"> </w:t>
      </w:r>
      <w:r w:rsidR="003542B3">
        <w:rPr>
          <w:b/>
          <w:bCs w:val="0"/>
          <w:sz w:val="26"/>
          <w:szCs w:val="26"/>
          <w:lang w:val="en-AU"/>
        </w:rPr>
        <w:t xml:space="preserve">AQE </w:t>
      </w:r>
      <w:proofErr w:type="spellStart"/>
      <w:r w:rsidR="003542B3">
        <w:rPr>
          <w:b/>
          <w:bCs w:val="0"/>
          <w:sz w:val="26"/>
          <w:szCs w:val="26"/>
          <w:lang w:val="en-AU"/>
        </w:rPr>
        <w:t>tối</w:t>
      </w:r>
      <w:proofErr w:type="spellEnd"/>
      <w:r w:rsidR="003542B3">
        <w:rPr>
          <w:b/>
          <w:bCs w:val="0"/>
          <w:sz w:val="26"/>
          <w:szCs w:val="26"/>
          <w:lang w:val="en-AU"/>
        </w:rPr>
        <w:t xml:space="preserve"> </w:t>
      </w:r>
      <w:proofErr w:type="spellStart"/>
      <w:r w:rsidR="003542B3">
        <w:rPr>
          <w:b/>
          <w:bCs w:val="0"/>
          <w:sz w:val="26"/>
          <w:szCs w:val="26"/>
          <w:lang w:val="en-AU"/>
        </w:rPr>
        <w:t>ưu</w:t>
      </w:r>
      <w:proofErr w:type="spellEnd"/>
      <w:r w:rsidR="003542B3">
        <w:rPr>
          <w:b/>
          <w:bCs w:val="0"/>
          <w:sz w:val="26"/>
          <w:szCs w:val="26"/>
          <w:lang w:val="en-AU"/>
        </w:rPr>
        <w:t xml:space="preserve"> Spark SQL</w:t>
      </w:r>
    </w:p>
    <w:p w14:paraId="27C4D5AE" w14:textId="77777777" w:rsidR="00A750CE" w:rsidRPr="0067074A" w:rsidRDefault="00A750CE" w:rsidP="00127BBC">
      <w:pPr>
        <w:rPr>
          <w:b/>
          <w:bCs w:val="0"/>
          <w:sz w:val="26"/>
          <w:szCs w:val="26"/>
        </w:rPr>
      </w:pPr>
    </w:p>
    <w:p w14:paraId="45462A16" w14:textId="77777777" w:rsidR="00A750CE" w:rsidRPr="0067074A" w:rsidRDefault="00A750CE" w:rsidP="00127BBC">
      <w:pPr>
        <w:rPr>
          <w:b/>
          <w:bCs w:val="0"/>
          <w:sz w:val="26"/>
          <w:szCs w:val="26"/>
        </w:rPr>
      </w:pPr>
    </w:p>
    <w:p w14:paraId="2FC95879" w14:textId="77777777" w:rsidR="00A750CE" w:rsidRPr="0067074A" w:rsidRDefault="00A750CE" w:rsidP="00127BBC">
      <w:pPr>
        <w:rPr>
          <w:b/>
          <w:bCs w:val="0"/>
          <w:sz w:val="26"/>
          <w:szCs w:val="26"/>
        </w:rPr>
      </w:pPr>
    </w:p>
    <w:p w14:paraId="5A53E290" w14:textId="77777777" w:rsidR="00A750CE" w:rsidRPr="0067074A" w:rsidRDefault="00A750CE" w:rsidP="00127BBC">
      <w:pPr>
        <w:rPr>
          <w:b/>
          <w:bCs w:val="0"/>
          <w:sz w:val="26"/>
          <w:szCs w:val="26"/>
        </w:rPr>
      </w:pPr>
    </w:p>
    <w:p w14:paraId="5F278886" w14:textId="77777777" w:rsidR="00A750CE" w:rsidRPr="0067074A" w:rsidRDefault="00A750CE" w:rsidP="00127BBC">
      <w:pPr>
        <w:rPr>
          <w:b/>
          <w:bCs w:val="0"/>
          <w:sz w:val="26"/>
          <w:szCs w:val="26"/>
        </w:rPr>
      </w:pPr>
    </w:p>
    <w:p w14:paraId="0AAD7132" w14:textId="77777777" w:rsidR="00A750CE" w:rsidRPr="0067074A" w:rsidRDefault="00A750CE" w:rsidP="00127BBC">
      <w:pPr>
        <w:rPr>
          <w:b/>
          <w:bCs w:val="0"/>
          <w:sz w:val="26"/>
          <w:szCs w:val="26"/>
        </w:rPr>
      </w:pPr>
    </w:p>
    <w:p w14:paraId="3ADC4FF3" w14:textId="77777777" w:rsidR="00A750CE" w:rsidRPr="0067074A" w:rsidRDefault="00A750CE" w:rsidP="00127BBC">
      <w:pPr>
        <w:rPr>
          <w:b/>
          <w:bCs w:val="0"/>
          <w:sz w:val="26"/>
          <w:szCs w:val="26"/>
        </w:rPr>
      </w:pPr>
    </w:p>
    <w:p w14:paraId="30F3ED60" w14:textId="77777777" w:rsidR="00A750CE" w:rsidRPr="0067074A" w:rsidRDefault="00A750CE" w:rsidP="00127BBC">
      <w:pPr>
        <w:rPr>
          <w:b/>
          <w:bCs w:val="0"/>
          <w:sz w:val="26"/>
          <w:szCs w:val="26"/>
        </w:rPr>
      </w:pPr>
    </w:p>
    <w:p w14:paraId="18E65C63" w14:textId="77777777" w:rsidR="00A750CE" w:rsidRPr="0067074A" w:rsidRDefault="00A750CE" w:rsidP="00127BBC">
      <w:pPr>
        <w:rPr>
          <w:b/>
          <w:bCs w:val="0"/>
          <w:sz w:val="26"/>
          <w:szCs w:val="26"/>
        </w:rPr>
      </w:pPr>
    </w:p>
    <w:p w14:paraId="5872F3A4" w14:textId="77777777" w:rsidR="00A750CE" w:rsidRPr="0067074A" w:rsidRDefault="00A750CE" w:rsidP="00127BBC">
      <w:pPr>
        <w:rPr>
          <w:b/>
          <w:bCs w:val="0"/>
          <w:sz w:val="26"/>
          <w:szCs w:val="26"/>
        </w:rPr>
      </w:pPr>
    </w:p>
    <w:p w14:paraId="5465602D" w14:textId="77777777" w:rsidR="0054165A" w:rsidRPr="0067074A" w:rsidRDefault="00A750CE" w:rsidP="00127BBC">
      <w:pPr>
        <w:rPr>
          <w:b/>
          <w:bCs w:val="0"/>
          <w:sz w:val="26"/>
          <w:szCs w:val="26"/>
          <w:lang w:val="en-AU"/>
        </w:rPr>
      </w:pPr>
      <w:r w:rsidRPr="0067074A">
        <w:rPr>
          <w:b/>
          <w:bCs w:val="0"/>
          <w:sz w:val="26"/>
          <w:szCs w:val="26"/>
          <w:lang w:val="en-AU"/>
        </w:rPr>
        <w:t xml:space="preserve">                  </w:t>
      </w:r>
      <w:r w:rsidRPr="0067074A">
        <w:rPr>
          <w:b/>
          <w:bCs w:val="0"/>
          <w:sz w:val="26"/>
          <w:szCs w:val="26"/>
          <w:lang w:val="en-AU"/>
        </w:rPr>
        <w:tab/>
      </w:r>
      <w:r w:rsidRPr="0067074A">
        <w:rPr>
          <w:b/>
          <w:bCs w:val="0"/>
          <w:sz w:val="26"/>
          <w:szCs w:val="26"/>
          <w:lang w:val="en-AU"/>
        </w:rPr>
        <w:tab/>
      </w:r>
    </w:p>
    <w:p w14:paraId="17B2FEA9" w14:textId="77777777" w:rsidR="0054165A" w:rsidRPr="0067074A" w:rsidRDefault="0054165A" w:rsidP="00127BBC">
      <w:pPr>
        <w:rPr>
          <w:b/>
          <w:bCs w:val="0"/>
          <w:sz w:val="26"/>
          <w:szCs w:val="26"/>
          <w:lang w:val="en-AU"/>
        </w:rPr>
      </w:pPr>
    </w:p>
    <w:p w14:paraId="61FD0125" w14:textId="77777777" w:rsidR="0054165A" w:rsidRPr="0067074A" w:rsidRDefault="0054165A" w:rsidP="00127BBC">
      <w:pPr>
        <w:rPr>
          <w:b/>
          <w:bCs w:val="0"/>
          <w:sz w:val="26"/>
          <w:szCs w:val="26"/>
          <w:lang w:val="en-AU"/>
        </w:rPr>
      </w:pPr>
    </w:p>
    <w:p w14:paraId="26AAF8DC" w14:textId="77777777" w:rsidR="0054165A" w:rsidRPr="0067074A" w:rsidRDefault="0054165A" w:rsidP="00127BBC">
      <w:pPr>
        <w:rPr>
          <w:b/>
          <w:bCs w:val="0"/>
          <w:sz w:val="26"/>
          <w:szCs w:val="26"/>
          <w:lang w:val="en-AU"/>
        </w:rPr>
      </w:pPr>
    </w:p>
    <w:p w14:paraId="64BC746D" w14:textId="77777777" w:rsidR="0054165A" w:rsidRPr="0067074A" w:rsidRDefault="0054165A" w:rsidP="00127BBC">
      <w:pPr>
        <w:rPr>
          <w:b/>
          <w:bCs w:val="0"/>
          <w:sz w:val="26"/>
          <w:szCs w:val="26"/>
          <w:lang w:val="en-AU"/>
        </w:rPr>
      </w:pPr>
    </w:p>
    <w:p w14:paraId="0FB43CB5" w14:textId="77777777" w:rsidR="0054165A" w:rsidRPr="0067074A" w:rsidRDefault="0054165A" w:rsidP="00127BBC">
      <w:pPr>
        <w:rPr>
          <w:b/>
          <w:bCs w:val="0"/>
          <w:sz w:val="26"/>
          <w:szCs w:val="26"/>
          <w:lang w:val="en-AU"/>
        </w:rPr>
      </w:pPr>
    </w:p>
    <w:p w14:paraId="14817955" w14:textId="77777777" w:rsidR="0054165A" w:rsidRPr="0067074A" w:rsidRDefault="0054165A" w:rsidP="00127BBC">
      <w:pPr>
        <w:rPr>
          <w:b/>
          <w:bCs w:val="0"/>
          <w:sz w:val="26"/>
          <w:szCs w:val="26"/>
          <w:lang w:val="en-AU"/>
        </w:rPr>
      </w:pPr>
    </w:p>
    <w:p w14:paraId="320079B4" w14:textId="77777777" w:rsidR="0054165A" w:rsidRPr="0067074A" w:rsidRDefault="0054165A" w:rsidP="00127BBC">
      <w:pPr>
        <w:rPr>
          <w:b/>
          <w:bCs w:val="0"/>
          <w:sz w:val="26"/>
          <w:szCs w:val="26"/>
          <w:lang w:val="en-AU"/>
        </w:rPr>
      </w:pPr>
    </w:p>
    <w:p w14:paraId="53E9E9FE" w14:textId="3B3AE559" w:rsidR="00B4369E" w:rsidRDefault="00A750CE" w:rsidP="00B4369E">
      <w:pPr>
        <w:ind w:left="1440" w:firstLine="720"/>
        <w:rPr>
          <w:b/>
          <w:bCs w:val="0"/>
          <w:sz w:val="26"/>
          <w:szCs w:val="26"/>
          <w:lang w:val="en-AU"/>
        </w:rPr>
      </w:pPr>
      <w:r w:rsidRPr="0067074A">
        <w:rPr>
          <w:b/>
          <w:bCs w:val="0"/>
          <w:sz w:val="26"/>
          <w:szCs w:val="26"/>
          <w:lang w:val="en-AU"/>
        </w:rPr>
        <w:t xml:space="preserve">Hà </w:t>
      </w:r>
      <w:proofErr w:type="spellStart"/>
      <w:r w:rsidRPr="0067074A">
        <w:rPr>
          <w:b/>
          <w:bCs w:val="0"/>
          <w:sz w:val="26"/>
          <w:szCs w:val="26"/>
          <w:lang w:val="en-AU"/>
        </w:rPr>
        <w:t>Nội</w:t>
      </w:r>
      <w:proofErr w:type="spellEnd"/>
      <w:r w:rsidRPr="0067074A">
        <w:rPr>
          <w:b/>
          <w:bCs w:val="0"/>
          <w:sz w:val="26"/>
          <w:szCs w:val="26"/>
          <w:lang w:val="en-AU"/>
        </w:rPr>
        <w:t xml:space="preserve">, </w:t>
      </w:r>
      <w:proofErr w:type="spellStart"/>
      <w:r w:rsidRPr="0067074A">
        <w:rPr>
          <w:b/>
          <w:bCs w:val="0"/>
          <w:sz w:val="26"/>
          <w:szCs w:val="26"/>
          <w:lang w:val="en-AU"/>
        </w:rPr>
        <w:t>ngày</w:t>
      </w:r>
      <w:proofErr w:type="spellEnd"/>
      <w:r w:rsidRPr="0067074A">
        <w:rPr>
          <w:b/>
          <w:bCs w:val="0"/>
          <w:sz w:val="26"/>
          <w:szCs w:val="26"/>
          <w:lang w:val="en-AU"/>
        </w:rPr>
        <w:t xml:space="preserve"> </w:t>
      </w:r>
      <w:r w:rsidR="003542B3">
        <w:rPr>
          <w:b/>
          <w:bCs w:val="0"/>
          <w:sz w:val="26"/>
          <w:szCs w:val="26"/>
          <w:lang w:val="en-AU"/>
        </w:rPr>
        <w:t>04</w:t>
      </w:r>
      <w:r w:rsidRPr="0067074A">
        <w:rPr>
          <w:b/>
          <w:bCs w:val="0"/>
          <w:sz w:val="26"/>
          <w:szCs w:val="26"/>
          <w:lang w:val="en-AU"/>
        </w:rPr>
        <w:t xml:space="preserve"> </w:t>
      </w:r>
      <w:proofErr w:type="spellStart"/>
      <w:r w:rsidRPr="0067074A">
        <w:rPr>
          <w:b/>
          <w:bCs w:val="0"/>
          <w:sz w:val="26"/>
          <w:szCs w:val="26"/>
          <w:lang w:val="en-AU"/>
        </w:rPr>
        <w:t>tháng</w:t>
      </w:r>
      <w:proofErr w:type="spellEnd"/>
      <w:r w:rsidRPr="0067074A">
        <w:rPr>
          <w:b/>
          <w:bCs w:val="0"/>
          <w:sz w:val="26"/>
          <w:szCs w:val="26"/>
          <w:lang w:val="en-AU"/>
        </w:rPr>
        <w:t xml:space="preserve"> </w:t>
      </w:r>
      <w:r w:rsidR="003542B3">
        <w:rPr>
          <w:b/>
          <w:bCs w:val="0"/>
          <w:sz w:val="26"/>
          <w:szCs w:val="26"/>
          <w:lang w:val="en-AU"/>
        </w:rPr>
        <w:t>09</w:t>
      </w:r>
      <w:r w:rsidRPr="0067074A">
        <w:rPr>
          <w:b/>
          <w:bCs w:val="0"/>
          <w:sz w:val="26"/>
          <w:szCs w:val="26"/>
          <w:lang w:val="en-AU"/>
        </w:rPr>
        <w:t xml:space="preserve"> </w:t>
      </w:r>
      <w:proofErr w:type="spellStart"/>
      <w:r w:rsidRPr="0067074A">
        <w:rPr>
          <w:b/>
          <w:bCs w:val="0"/>
          <w:sz w:val="26"/>
          <w:szCs w:val="26"/>
          <w:lang w:val="en-AU"/>
        </w:rPr>
        <w:t>năm</w:t>
      </w:r>
      <w:proofErr w:type="spellEnd"/>
      <w:r w:rsidRPr="0067074A">
        <w:rPr>
          <w:b/>
          <w:bCs w:val="0"/>
          <w:sz w:val="26"/>
          <w:szCs w:val="26"/>
          <w:lang w:val="en-AU"/>
        </w:rPr>
        <w:t xml:space="preserve"> 202</w:t>
      </w:r>
      <w:bookmarkEnd w:id="0"/>
      <w:bookmarkEnd w:id="1"/>
      <w:r w:rsidR="003542B3">
        <w:rPr>
          <w:b/>
          <w:bCs w:val="0"/>
          <w:sz w:val="26"/>
          <w:szCs w:val="26"/>
          <w:lang w:val="en-AU"/>
        </w:rPr>
        <w:t>3</w:t>
      </w:r>
    </w:p>
    <w:p w14:paraId="2500C239" w14:textId="01D49878" w:rsidR="00A750CE" w:rsidRPr="00B4369E" w:rsidRDefault="00A750CE" w:rsidP="00B4369E">
      <w:pPr>
        <w:rPr>
          <w:b/>
          <w:bCs w:val="0"/>
          <w:sz w:val="26"/>
          <w:szCs w:val="26"/>
          <w:lang w:val="en-AU"/>
        </w:rPr>
      </w:pPr>
      <w:r w:rsidRPr="0054165A">
        <w:rPr>
          <w:b/>
          <w:bCs w:val="0"/>
          <w:sz w:val="26"/>
          <w:szCs w:val="26"/>
        </w:rPr>
        <w:t>BẢNG GHI NHẬN THAY ĐỔI TÀI LIỆU</w:t>
      </w:r>
    </w:p>
    <w:p w14:paraId="2927C9F1" w14:textId="77777777" w:rsidR="00A750CE" w:rsidRPr="00127BBC" w:rsidRDefault="00A750CE" w:rsidP="00127BBC">
      <w:pPr>
        <w:rPr>
          <w:sz w:val="26"/>
          <w:szCs w:val="26"/>
          <w:lang w:val="en-AU"/>
        </w:rPr>
      </w:pPr>
      <w:r w:rsidRPr="00127BBC">
        <w:rPr>
          <w:sz w:val="26"/>
          <w:szCs w:val="26"/>
          <w:lang w:val="en-AU"/>
        </w:rPr>
        <w:lastRenderedPageBreak/>
        <w:t xml:space="preserve">*A – </w:t>
      </w:r>
      <w:proofErr w:type="spellStart"/>
      <w:r w:rsidRPr="00127BBC">
        <w:rPr>
          <w:sz w:val="26"/>
          <w:szCs w:val="26"/>
          <w:lang w:val="en-AU"/>
        </w:rPr>
        <w:t>Tạo</w:t>
      </w:r>
      <w:proofErr w:type="spellEnd"/>
      <w:r w:rsidRPr="00127BBC">
        <w:rPr>
          <w:sz w:val="26"/>
          <w:szCs w:val="26"/>
          <w:lang w:val="en-AU"/>
        </w:rPr>
        <w:t xml:space="preserve"> </w:t>
      </w:r>
      <w:proofErr w:type="spellStart"/>
      <w:r w:rsidRPr="00127BBC">
        <w:rPr>
          <w:sz w:val="26"/>
          <w:szCs w:val="26"/>
          <w:lang w:val="en-AU"/>
        </w:rPr>
        <w:t>mới</w:t>
      </w:r>
      <w:proofErr w:type="spellEnd"/>
      <w:r w:rsidRPr="00127BBC">
        <w:rPr>
          <w:sz w:val="26"/>
          <w:szCs w:val="26"/>
          <w:lang w:val="en-AU"/>
        </w:rPr>
        <w:t xml:space="preserve">, M – </w:t>
      </w:r>
      <w:proofErr w:type="spellStart"/>
      <w:r w:rsidRPr="00127BBC">
        <w:rPr>
          <w:sz w:val="26"/>
          <w:szCs w:val="26"/>
          <w:lang w:val="en-AU"/>
        </w:rPr>
        <w:t>Sửa</w:t>
      </w:r>
      <w:proofErr w:type="spellEnd"/>
      <w:r w:rsidRPr="00127BBC">
        <w:rPr>
          <w:sz w:val="26"/>
          <w:szCs w:val="26"/>
          <w:lang w:val="en-AU"/>
        </w:rPr>
        <w:t xml:space="preserve"> </w:t>
      </w:r>
      <w:proofErr w:type="spellStart"/>
      <w:r w:rsidRPr="00127BBC">
        <w:rPr>
          <w:sz w:val="26"/>
          <w:szCs w:val="26"/>
          <w:lang w:val="en-AU"/>
        </w:rPr>
        <w:t>đổi</w:t>
      </w:r>
      <w:proofErr w:type="spellEnd"/>
      <w:r w:rsidRPr="00127BBC">
        <w:rPr>
          <w:sz w:val="26"/>
          <w:szCs w:val="26"/>
          <w:lang w:val="en-AU"/>
        </w:rPr>
        <w:t xml:space="preserve">, D – </w:t>
      </w:r>
      <w:proofErr w:type="spellStart"/>
      <w:r w:rsidRPr="00127BBC">
        <w:rPr>
          <w:sz w:val="26"/>
          <w:szCs w:val="26"/>
          <w:lang w:val="en-AU"/>
        </w:rPr>
        <w:t>Xóa</w:t>
      </w:r>
      <w:proofErr w:type="spellEnd"/>
      <w:r w:rsidRPr="00127BBC">
        <w:rPr>
          <w:sz w:val="26"/>
          <w:szCs w:val="26"/>
          <w:lang w:val="en-AU"/>
        </w:rPr>
        <w:t xml:space="preserve"> </w:t>
      </w:r>
      <w:proofErr w:type="spellStart"/>
      <w:r w:rsidRPr="00127BBC">
        <w:rPr>
          <w:sz w:val="26"/>
          <w:szCs w:val="26"/>
          <w:lang w:val="en-AU"/>
        </w:rPr>
        <w:t>bỏ</w:t>
      </w:r>
      <w:proofErr w:type="spellEnd"/>
    </w:p>
    <w:tbl>
      <w:tblPr>
        <w:tblW w:w="9139" w:type="dxa"/>
        <w:tblInd w:w="-43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702"/>
        <w:gridCol w:w="1506"/>
        <w:gridCol w:w="834"/>
        <w:gridCol w:w="1223"/>
        <w:gridCol w:w="1447"/>
        <w:gridCol w:w="1674"/>
        <w:gridCol w:w="753"/>
      </w:tblGrid>
      <w:tr w:rsidR="00A750CE" w:rsidRPr="00127BBC" w14:paraId="34C2641B" w14:textId="77777777" w:rsidTr="00A573F2">
        <w:trPr>
          <w:trHeight w:val="1861"/>
        </w:trPr>
        <w:tc>
          <w:tcPr>
            <w:tcW w:w="17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hideMark/>
          </w:tcPr>
          <w:p w14:paraId="767AF618" w14:textId="77777777" w:rsidR="00A750CE" w:rsidRPr="00127BBC" w:rsidRDefault="00A750CE" w:rsidP="00127BBC">
            <w:pPr>
              <w:rPr>
                <w:sz w:val="26"/>
                <w:szCs w:val="26"/>
              </w:rPr>
            </w:pPr>
            <w:proofErr w:type="spellStart"/>
            <w:r w:rsidRPr="00127BBC">
              <w:rPr>
                <w:sz w:val="26"/>
                <w:szCs w:val="26"/>
              </w:rPr>
              <w:t>Ngày</w:t>
            </w:r>
            <w:proofErr w:type="spellEnd"/>
          </w:p>
          <w:p w14:paraId="663FE4DD" w14:textId="77777777" w:rsidR="00A750CE" w:rsidRPr="00127BBC" w:rsidRDefault="00A750CE" w:rsidP="00127BBC">
            <w:pPr>
              <w:rPr>
                <w:sz w:val="26"/>
                <w:szCs w:val="26"/>
              </w:rPr>
            </w:pPr>
            <w:proofErr w:type="spellStart"/>
            <w:r w:rsidRPr="00127BBC">
              <w:rPr>
                <w:sz w:val="26"/>
                <w:szCs w:val="26"/>
              </w:rPr>
              <w:t>thay</w:t>
            </w:r>
            <w:proofErr w:type="spellEnd"/>
            <w:r w:rsidRPr="00127BBC">
              <w:rPr>
                <w:sz w:val="26"/>
                <w:szCs w:val="26"/>
              </w:rPr>
              <w:t xml:space="preserve"> </w:t>
            </w:r>
            <w:proofErr w:type="spellStart"/>
            <w:r w:rsidRPr="00127BBC">
              <w:rPr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hideMark/>
          </w:tcPr>
          <w:p w14:paraId="3C3BCCB9" w14:textId="77777777" w:rsidR="00A750CE" w:rsidRPr="00127BBC" w:rsidRDefault="00A750CE" w:rsidP="00127BBC">
            <w:pPr>
              <w:rPr>
                <w:snapToGrid w:val="0"/>
                <w:sz w:val="26"/>
                <w:szCs w:val="26"/>
              </w:rPr>
            </w:pPr>
            <w:proofErr w:type="spellStart"/>
            <w:r w:rsidRPr="00127BBC">
              <w:rPr>
                <w:snapToGrid w:val="0"/>
                <w:sz w:val="26"/>
                <w:szCs w:val="26"/>
              </w:rPr>
              <w:t>Vị</w:t>
            </w:r>
            <w:proofErr w:type="spellEnd"/>
            <w:r w:rsidRPr="00127BBC">
              <w:rPr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127BBC">
              <w:rPr>
                <w:snapToGrid w:val="0"/>
                <w:sz w:val="26"/>
                <w:szCs w:val="26"/>
              </w:rPr>
              <w:t>trí</w:t>
            </w:r>
            <w:proofErr w:type="spellEnd"/>
          </w:p>
          <w:p w14:paraId="5D29B843" w14:textId="77777777" w:rsidR="00A750CE" w:rsidRPr="00127BBC" w:rsidRDefault="00A750CE" w:rsidP="00127BBC">
            <w:pPr>
              <w:rPr>
                <w:snapToGrid w:val="0"/>
                <w:sz w:val="26"/>
                <w:szCs w:val="26"/>
              </w:rPr>
            </w:pPr>
            <w:proofErr w:type="spellStart"/>
            <w:r w:rsidRPr="00127BBC">
              <w:rPr>
                <w:snapToGrid w:val="0"/>
                <w:sz w:val="26"/>
                <w:szCs w:val="26"/>
              </w:rPr>
              <w:t>thay</w:t>
            </w:r>
            <w:proofErr w:type="spellEnd"/>
            <w:r w:rsidRPr="00127BBC">
              <w:rPr>
                <w:snapToGrid w:val="0"/>
                <w:sz w:val="26"/>
                <w:szCs w:val="26"/>
              </w:rPr>
              <w:t xml:space="preserve"> </w:t>
            </w:r>
            <w:proofErr w:type="spellStart"/>
            <w:r w:rsidRPr="00127BBC">
              <w:rPr>
                <w:snapToGrid w:val="0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hideMark/>
          </w:tcPr>
          <w:p w14:paraId="248EC120" w14:textId="77777777" w:rsidR="00A750CE" w:rsidRPr="00127BBC" w:rsidRDefault="00A750CE" w:rsidP="00127BBC">
            <w:pPr>
              <w:rPr>
                <w:sz w:val="26"/>
                <w:szCs w:val="26"/>
              </w:rPr>
            </w:pPr>
            <w:r w:rsidRPr="00127BBC">
              <w:rPr>
                <w:sz w:val="26"/>
                <w:szCs w:val="26"/>
              </w:rPr>
              <w:t>A*</w:t>
            </w:r>
          </w:p>
          <w:p w14:paraId="1393B9DA" w14:textId="77777777" w:rsidR="00A750CE" w:rsidRPr="00127BBC" w:rsidRDefault="00A750CE" w:rsidP="00127BBC">
            <w:pPr>
              <w:rPr>
                <w:sz w:val="26"/>
                <w:szCs w:val="26"/>
              </w:rPr>
            </w:pPr>
            <w:r w:rsidRPr="00127BBC">
              <w:rPr>
                <w:sz w:val="26"/>
                <w:szCs w:val="26"/>
              </w:rPr>
              <w:t>M, D</w:t>
            </w: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hideMark/>
          </w:tcPr>
          <w:p w14:paraId="254D8FC7" w14:textId="77777777" w:rsidR="00A750CE" w:rsidRPr="00127BBC" w:rsidRDefault="00A750CE" w:rsidP="00127BBC">
            <w:pPr>
              <w:rPr>
                <w:sz w:val="26"/>
                <w:szCs w:val="26"/>
              </w:rPr>
            </w:pPr>
            <w:proofErr w:type="spellStart"/>
            <w:r w:rsidRPr="00127BBC">
              <w:rPr>
                <w:sz w:val="26"/>
                <w:szCs w:val="26"/>
              </w:rPr>
              <w:t>Nguồn</w:t>
            </w:r>
            <w:proofErr w:type="spellEnd"/>
            <w:r w:rsidRPr="00127BBC">
              <w:rPr>
                <w:sz w:val="26"/>
                <w:szCs w:val="26"/>
              </w:rPr>
              <w:t xml:space="preserve"> </w:t>
            </w:r>
            <w:proofErr w:type="spellStart"/>
            <w:r w:rsidRPr="00127BBC">
              <w:rPr>
                <w:sz w:val="26"/>
                <w:szCs w:val="26"/>
              </w:rPr>
              <w:t>gốc</w:t>
            </w:r>
            <w:proofErr w:type="spellEnd"/>
          </w:p>
        </w:tc>
        <w:tc>
          <w:tcPr>
            <w:tcW w:w="1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hideMark/>
          </w:tcPr>
          <w:p w14:paraId="2B9185E2" w14:textId="77777777" w:rsidR="00A750CE" w:rsidRPr="00127BBC" w:rsidRDefault="00A750CE" w:rsidP="00127BBC">
            <w:pPr>
              <w:rPr>
                <w:sz w:val="26"/>
                <w:szCs w:val="26"/>
              </w:rPr>
            </w:pPr>
            <w:proofErr w:type="spellStart"/>
            <w:r w:rsidRPr="00127BBC">
              <w:rPr>
                <w:sz w:val="26"/>
                <w:szCs w:val="26"/>
              </w:rPr>
              <w:t>Phiên</w:t>
            </w:r>
            <w:proofErr w:type="spellEnd"/>
            <w:r w:rsidRPr="00127BBC">
              <w:rPr>
                <w:sz w:val="26"/>
                <w:szCs w:val="26"/>
              </w:rPr>
              <w:t xml:space="preserve"> </w:t>
            </w:r>
            <w:proofErr w:type="spellStart"/>
            <w:r w:rsidRPr="00127BBC">
              <w:rPr>
                <w:sz w:val="26"/>
                <w:szCs w:val="26"/>
              </w:rPr>
              <w:t>bản</w:t>
            </w:r>
            <w:proofErr w:type="spellEnd"/>
            <w:r w:rsidRPr="00127BBC">
              <w:rPr>
                <w:sz w:val="26"/>
                <w:szCs w:val="26"/>
              </w:rPr>
              <w:t xml:space="preserve"> </w:t>
            </w:r>
            <w:proofErr w:type="spellStart"/>
            <w:r w:rsidRPr="00127BBC">
              <w:rPr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hideMark/>
          </w:tcPr>
          <w:p w14:paraId="08C9F89C" w14:textId="77777777" w:rsidR="00A750CE" w:rsidRPr="00127BBC" w:rsidRDefault="00A750CE" w:rsidP="00127BBC">
            <w:pPr>
              <w:rPr>
                <w:sz w:val="26"/>
                <w:szCs w:val="26"/>
              </w:rPr>
            </w:pPr>
            <w:proofErr w:type="spellStart"/>
            <w:r w:rsidRPr="00127BBC">
              <w:rPr>
                <w:sz w:val="26"/>
                <w:szCs w:val="26"/>
              </w:rPr>
              <w:t>Mô</w:t>
            </w:r>
            <w:proofErr w:type="spellEnd"/>
            <w:r w:rsidRPr="00127BBC">
              <w:rPr>
                <w:sz w:val="26"/>
                <w:szCs w:val="26"/>
              </w:rPr>
              <w:t xml:space="preserve"> </w:t>
            </w:r>
            <w:proofErr w:type="spellStart"/>
            <w:r w:rsidRPr="00127BBC">
              <w:rPr>
                <w:sz w:val="26"/>
                <w:szCs w:val="26"/>
              </w:rPr>
              <w:t>tả</w:t>
            </w:r>
            <w:proofErr w:type="spellEnd"/>
            <w:r w:rsidRPr="00127BBC">
              <w:rPr>
                <w:sz w:val="26"/>
                <w:szCs w:val="26"/>
              </w:rPr>
              <w:t xml:space="preserve"> </w:t>
            </w:r>
            <w:proofErr w:type="spellStart"/>
            <w:r w:rsidRPr="00127BBC">
              <w:rPr>
                <w:sz w:val="26"/>
                <w:szCs w:val="26"/>
              </w:rPr>
              <w:t>thay</w:t>
            </w:r>
            <w:proofErr w:type="spellEnd"/>
            <w:r w:rsidRPr="00127BBC">
              <w:rPr>
                <w:sz w:val="26"/>
                <w:szCs w:val="26"/>
              </w:rPr>
              <w:t xml:space="preserve"> </w:t>
            </w:r>
            <w:proofErr w:type="spellStart"/>
            <w:r w:rsidRPr="00127BBC">
              <w:rPr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hideMark/>
          </w:tcPr>
          <w:p w14:paraId="4753336A" w14:textId="77777777" w:rsidR="00A750CE" w:rsidRPr="00127BBC" w:rsidRDefault="00A750CE" w:rsidP="00127BBC">
            <w:pPr>
              <w:rPr>
                <w:sz w:val="26"/>
                <w:szCs w:val="26"/>
              </w:rPr>
            </w:pPr>
            <w:proofErr w:type="spellStart"/>
            <w:r w:rsidRPr="00127BBC">
              <w:rPr>
                <w:sz w:val="26"/>
                <w:szCs w:val="26"/>
              </w:rPr>
              <w:t>Phiên</w:t>
            </w:r>
            <w:proofErr w:type="spellEnd"/>
          </w:p>
          <w:p w14:paraId="5DE852EE" w14:textId="77777777" w:rsidR="00A750CE" w:rsidRPr="00127BBC" w:rsidRDefault="00A750CE" w:rsidP="00127BBC">
            <w:pPr>
              <w:rPr>
                <w:sz w:val="26"/>
                <w:szCs w:val="26"/>
              </w:rPr>
            </w:pPr>
            <w:proofErr w:type="spellStart"/>
            <w:r w:rsidRPr="00127BBC">
              <w:rPr>
                <w:sz w:val="26"/>
                <w:szCs w:val="26"/>
              </w:rPr>
              <w:t>bản</w:t>
            </w:r>
            <w:proofErr w:type="spellEnd"/>
            <w:r w:rsidRPr="00127BBC">
              <w:rPr>
                <w:sz w:val="26"/>
                <w:szCs w:val="26"/>
              </w:rPr>
              <w:t xml:space="preserve"> mới</w:t>
            </w:r>
          </w:p>
        </w:tc>
      </w:tr>
      <w:tr w:rsidR="00A750CE" w:rsidRPr="00127BBC" w14:paraId="5250E942" w14:textId="77777777" w:rsidTr="00301FBE">
        <w:trPr>
          <w:trHeight w:val="595"/>
        </w:trPr>
        <w:tc>
          <w:tcPr>
            <w:tcW w:w="17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872C03" w14:textId="7647ADF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03E83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05B161D" w14:textId="36E9E1BB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6C0704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55EBEE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49149B" w14:textId="5D787336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A83D9F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</w:tr>
      <w:tr w:rsidR="00A750CE" w:rsidRPr="00127BBC" w14:paraId="5BD92EEF" w14:textId="77777777" w:rsidTr="00A573F2">
        <w:trPr>
          <w:trHeight w:val="620"/>
        </w:trPr>
        <w:tc>
          <w:tcPr>
            <w:tcW w:w="17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11636B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1FBC91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91BF18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5CF34E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EECD47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4603BE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0A7FE5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</w:tr>
      <w:tr w:rsidR="00A750CE" w:rsidRPr="00127BBC" w14:paraId="2C5BE8BA" w14:textId="77777777" w:rsidTr="00A573F2">
        <w:trPr>
          <w:trHeight w:val="620"/>
        </w:trPr>
        <w:tc>
          <w:tcPr>
            <w:tcW w:w="17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EA7040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E11087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43FD9C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65192C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837C1C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3D10D2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BB092E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</w:tr>
      <w:tr w:rsidR="00A750CE" w:rsidRPr="00127BBC" w14:paraId="64B07776" w14:textId="77777777" w:rsidTr="00A573F2">
        <w:trPr>
          <w:trHeight w:val="620"/>
        </w:trPr>
        <w:tc>
          <w:tcPr>
            <w:tcW w:w="17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BF831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6D5AB9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3E4CC5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13C1B7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FB3A08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E50B6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9B44F0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</w:tr>
      <w:tr w:rsidR="00A750CE" w:rsidRPr="00127BBC" w14:paraId="7E53464F" w14:textId="77777777" w:rsidTr="00A573F2">
        <w:trPr>
          <w:trHeight w:val="595"/>
        </w:trPr>
        <w:tc>
          <w:tcPr>
            <w:tcW w:w="17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E3E69F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134C29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5D9809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9E749F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ECF26C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1CDA0D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E5DCC5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</w:tr>
      <w:tr w:rsidR="00A750CE" w:rsidRPr="00127BBC" w14:paraId="74B446C1" w14:textId="77777777" w:rsidTr="00A573F2">
        <w:trPr>
          <w:trHeight w:val="620"/>
        </w:trPr>
        <w:tc>
          <w:tcPr>
            <w:tcW w:w="17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D2F3F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CA691E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2F6697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7F554B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7FF0D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0089A4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AD0C0D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</w:tr>
      <w:tr w:rsidR="00A750CE" w:rsidRPr="00127BBC" w14:paraId="34F447AB" w14:textId="77777777" w:rsidTr="00A573F2">
        <w:trPr>
          <w:trHeight w:val="620"/>
        </w:trPr>
        <w:tc>
          <w:tcPr>
            <w:tcW w:w="17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B59DE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67F3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37A800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34CFDC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16E5D1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7B53ED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4F6C23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</w:tr>
      <w:tr w:rsidR="00A750CE" w:rsidRPr="00127BBC" w14:paraId="1BFF5C81" w14:textId="77777777" w:rsidTr="00A573F2">
        <w:trPr>
          <w:trHeight w:val="620"/>
        </w:trPr>
        <w:tc>
          <w:tcPr>
            <w:tcW w:w="17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6E3381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BAA12D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C5EF7F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81C529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75908F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378F8C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8AC048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</w:tr>
      <w:tr w:rsidR="00A750CE" w:rsidRPr="00127BBC" w14:paraId="29B15C4B" w14:textId="77777777" w:rsidTr="00A573F2">
        <w:trPr>
          <w:trHeight w:val="595"/>
        </w:trPr>
        <w:tc>
          <w:tcPr>
            <w:tcW w:w="17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8C8C3E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ECF605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A7134D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9C69FC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9AA982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65CC92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65EFE7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</w:tr>
      <w:tr w:rsidR="00A750CE" w:rsidRPr="00127BBC" w14:paraId="7DFA851F" w14:textId="77777777" w:rsidTr="00A573F2">
        <w:trPr>
          <w:trHeight w:val="620"/>
        </w:trPr>
        <w:tc>
          <w:tcPr>
            <w:tcW w:w="17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2E67E4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54439C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B290D6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6B416C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B9CAB6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A29956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E13D54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</w:tr>
      <w:tr w:rsidR="00A750CE" w:rsidRPr="00127BBC" w14:paraId="3DB2B852" w14:textId="77777777" w:rsidTr="00A573F2">
        <w:trPr>
          <w:trHeight w:val="620"/>
        </w:trPr>
        <w:tc>
          <w:tcPr>
            <w:tcW w:w="17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D1ECA7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7075D9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65BBA1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DBF95D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FA3184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4A486D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C975A3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</w:tr>
      <w:tr w:rsidR="00A750CE" w:rsidRPr="00127BBC" w14:paraId="56EFE3AF" w14:textId="77777777" w:rsidTr="00A573F2">
        <w:trPr>
          <w:trHeight w:val="620"/>
        </w:trPr>
        <w:tc>
          <w:tcPr>
            <w:tcW w:w="17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55EDEB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9518D3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E6494C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9698A3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6A8F9C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14512E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7B0EB4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</w:tr>
      <w:tr w:rsidR="00A750CE" w:rsidRPr="00127BBC" w14:paraId="40F8596F" w14:textId="77777777" w:rsidTr="00A573F2">
        <w:trPr>
          <w:trHeight w:val="595"/>
        </w:trPr>
        <w:tc>
          <w:tcPr>
            <w:tcW w:w="17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FE97AD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0D9F4B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A4B2C0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6A3391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8E90D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2158BC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55E9D4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</w:tr>
      <w:tr w:rsidR="00A750CE" w:rsidRPr="00127BBC" w14:paraId="0169D5BF" w14:textId="77777777" w:rsidTr="00A573F2">
        <w:trPr>
          <w:trHeight w:val="620"/>
        </w:trPr>
        <w:tc>
          <w:tcPr>
            <w:tcW w:w="17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8BD510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798335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AB4B2A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6F6BF6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1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8DB72E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B90819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  <w:tc>
          <w:tcPr>
            <w:tcW w:w="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787D40" w14:textId="77777777" w:rsidR="00A750CE" w:rsidRPr="00127BBC" w:rsidRDefault="00A750CE" w:rsidP="00127BBC">
            <w:pPr>
              <w:rPr>
                <w:sz w:val="26"/>
                <w:szCs w:val="26"/>
              </w:rPr>
            </w:pPr>
          </w:p>
        </w:tc>
      </w:tr>
    </w:tbl>
    <w:p w14:paraId="5439BD87" w14:textId="77777777" w:rsidR="00A750CE" w:rsidRPr="00127BBC" w:rsidRDefault="00A750CE" w:rsidP="00127BBC">
      <w:pPr>
        <w:rPr>
          <w:sz w:val="26"/>
          <w:szCs w:val="26"/>
        </w:rPr>
      </w:pPr>
    </w:p>
    <w:p w14:paraId="410B20A3" w14:textId="77777777" w:rsidR="00A750CE" w:rsidRPr="00127BBC" w:rsidRDefault="00A750CE" w:rsidP="00127BBC">
      <w:pPr>
        <w:rPr>
          <w:sz w:val="26"/>
          <w:szCs w:val="26"/>
        </w:rPr>
      </w:pPr>
    </w:p>
    <w:p w14:paraId="25D97448" w14:textId="6A1EDEAC" w:rsidR="00A750CE" w:rsidRDefault="00A750CE" w:rsidP="00127BBC">
      <w:pPr>
        <w:rPr>
          <w:sz w:val="26"/>
          <w:szCs w:val="26"/>
        </w:rPr>
      </w:pPr>
    </w:p>
    <w:p w14:paraId="3D515B14" w14:textId="751FEBFF" w:rsidR="0054165A" w:rsidRDefault="0054165A" w:rsidP="00127BBC">
      <w:pPr>
        <w:rPr>
          <w:sz w:val="26"/>
          <w:szCs w:val="26"/>
        </w:rPr>
      </w:pPr>
    </w:p>
    <w:p w14:paraId="64AD9EC1" w14:textId="73B03B89" w:rsidR="0054165A" w:rsidRDefault="0054165A" w:rsidP="00127BBC">
      <w:pPr>
        <w:rPr>
          <w:sz w:val="26"/>
          <w:szCs w:val="26"/>
        </w:rPr>
      </w:pPr>
    </w:p>
    <w:p w14:paraId="07422CAA" w14:textId="77777777" w:rsidR="0054165A" w:rsidRDefault="0054165A" w:rsidP="00127BBC">
      <w:pPr>
        <w:rPr>
          <w:sz w:val="26"/>
          <w:szCs w:val="26"/>
        </w:rPr>
      </w:pPr>
    </w:p>
    <w:p w14:paraId="4628C646" w14:textId="113A5E59" w:rsidR="00A750CE" w:rsidRPr="0054165A" w:rsidRDefault="00A750CE" w:rsidP="00127BBC">
      <w:pPr>
        <w:rPr>
          <w:b/>
          <w:bCs w:val="0"/>
          <w:sz w:val="32"/>
          <w:szCs w:val="32"/>
        </w:rPr>
      </w:pPr>
      <w:r w:rsidRPr="0054165A">
        <w:rPr>
          <w:b/>
          <w:bCs w:val="0"/>
          <w:sz w:val="32"/>
          <w:szCs w:val="32"/>
        </w:rPr>
        <w:t xml:space="preserve">Trang </w:t>
      </w:r>
      <w:proofErr w:type="spellStart"/>
      <w:r w:rsidRPr="0054165A">
        <w:rPr>
          <w:b/>
          <w:bCs w:val="0"/>
          <w:sz w:val="32"/>
          <w:szCs w:val="32"/>
        </w:rPr>
        <w:t>ký</w:t>
      </w:r>
      <w:proofErr w:type="spellEnd"/>
    </w:p>
    <w:p w14:paraId="342DF439" w14:textId="28E0FA64" w:rsidR="00B903C2" w:rsidRDefault="00A750CE" w:rsidP="00127BBC">
      <w:pPr>
        <w:rPr>
          <w:sz w:val="26"/>
          <w:szCs w:val="26"/>
          <w:lang w:val="en-AU"/>
        </w:rPr>
      </w:pPr>
      <w:proofErr w:type="spellStart"/>
      <w:r w:rsidRPr="00127BBC">
        <w:rPr>
          <w:sz w:val="26"/>
          <w:szCs w:val="26"/>
          <w:lang w:val="en-AU"/>
        </w:rPr>
        <w:lastRenderedPageBreak/>
        <w:t>Người</w:t>
      </w:r>
      <w:proofErr w:type="spellEnd"/>
      <w:r w:rsidRPr="00127BBC">
        <w:rPr>
          <w:sz w:val="26"/>
          <w:szCs w:val="26"/>
          <w:lang w:val="en-AU"/>
        </w:rPr>
        <w:t xml:space="preserve"> </w:t>
      </w:r>
      <w:proofErr w:type="spellStart"/>
      <w:r w:rsidRPr="00127BBC">
        <w:rPr>
          <w:sz w:val="26"/>
          <w:szCs w:val="26"/>
          <w:lang w:val="en-AU"/>
        </w:rPr>
        <w:t>lập</w:t>
      </w:r>
      <w:proofErr w:type="spellEnd"/>
      <w:r w:rsidRPr="00127BBC">
        <w:rPr>
          <w:sz w:val="26"/>
          <w:szCs w:val="26"/>
          <w:lang w:val="en-AU"/>
        </w:rPr>
        <w:t>:</w:t>
      </w:r>
      <w:r w:rsidRPr="00127BBC">
        <w:rPr>
          <w:sz w:val="26"/>
          <w:szCs w:val="26"/>
          <w:lang w:val="en-AU"/>
        </w:rPr>
        <w:tab/>
      </w:r>
      <w:r w:rsidRPr="00127BBC">
        <w:rPr>
          <w:sz w:val="26"/>
          <w:szCs w:val="26"/>
          <w:lang w:val="en-AU"/>
        </w:rPr>
        <w:tab/>
      </w:r>
      <w:proofErr w:type="spellStart"/>
      <w:r w:rsidR="003542B3">
        <w:rPr>
          <w:sz w:val="26"/>
          <w:szCs w:val="26"/>
          <w:lang w:val="en-AU"/>
        </w:rPr>
        <w:t>Nguyễn</w:t>
      </w:r>
      <w:proofErr w:type="spellEnd"/>
      <w:r w:rsidR="003542B3">
        <w:rPr>
          <w:sz w:val="26"/>
          <w:szCs w:val="26"/>
          <w:lang w:val="en-AU"/>
        </w:rPr>
        <w:t xml:space="preserve"> </w:t>
      </w:r>
      <w:proofErr w:type="spellStart"/>
      <w:r w:rsidR="003542B3">
        <w:rPr>
          <w:sz w:val="26"/>
          <w:szCs w:val="26"/>
          <w:lang w:val="en-AU"/>
        </w:rPr>
        <w:t>Viết</w:t>
      </w:r>
      <w:proofErr w:type="spellEnd"/>
      <w:r w:rsidR="003542B3">
        <w:rPr>
          <w:sz w:val="26"/>
          <w:szCs w:val="26"/>
          <w:lang w:val="en-AU"/>
        </w:rPr>
        <w:t xml:space="preserve"> Long</w:t>
      </w:r>
    </w:p>
    <w:p w14:paraId="254B55C1" w14:textId="5CBC058E" w:rsidR="00A750CE" w:rsidRPr="00127BBC" w:rsidRDefault="00A750CE" w:rsidP="00127BBC">
      <w:pPr>
        <w:rPr>
          <w:sz w:val="26"/>
          <w:szCs w:val="26"/>
          <w:lang w:val="en-AU"/>
        </w:rPr>
      </w:pPr>
      <w:r w:rsidRPr="00127BBC">
        <w:rPr>
          <w:sz w:val="26"/>
          <w:szCs w:val="26"/>
          <w:lang w:val="en-AU"/>
        </w:rPr>
        <w:t xml:space="preserve"> </w:t>
      </w:r>
    </w:p>
    <w:p w14:paraId="56259D49" w14:textId="56275E5C" w:rsidR="00A750CE" w:rsidRPr="00127BBC" w:rsidRDefault="00A750CE" w:rsidP="00127BBC">
      <w:pPr>
        <w:rPr>
          <w:sz w:val="26"/>
          <w:szCs w:val="26"/>
          <w:lang w:val="en-AU"/>
        </w:rPr>
      </w:pPr>
      <w:r w:rsidRPr="00127BBC">
        <w:rPr>
          <w:sz w:val="26"/>
          <w:szCs w:val="26"/>
          <w:lang w:val="en-AU"/>
        </w:rPr>
        <w:tab/>
      </w:r>
      <w:r w:rsidR="00B903C2">
        <w:rPr>
          <w:sz w:val="26"/>
          <w:szCs w:val="26"/>
          <w:lang w:val="en-AU"/>
        </w:rPr>
        <w:t>Data Engineer</w:t>
      </w:r>
      <w:r w:rsidR="00301FBE">
        <w:rPr>
          <w:sz w:val="26"/>
          <w:szCs w:val="26"/>
          <w:lang w:val="en-AU"/>
        </w:rPr>
        <w:t>-Gem</w:t>
      </w:r>
    </w:p>
    <w:p w14:paraId="7C0FE0FE" w14:textId="77777777" w:rsidR="00A750CE" w:rsidRPr="00127BBC" w:rsidRDefault="00A750CE" w:rsidP="00127BBC">
      <w:pPr>
        <w:rPr>
          <w:sz w:val="26"/>
          <w:szCs w:val="26"/>
          <w:lang w:val="en-AU"/>
        </w:rPr>
      </w:pPr>
    </w:p>
    <w:p w14:paraId="08376A8F" w14:textId="77777777" w:rsidR="00A750CE" w:rsidRPr="00127BBC" w:rsidRDefault="00A750CE" w:rsidP="00127BBC">
      <w:pPr>
        <w:rPr>
          <w:sz w:val="26"/>
          <w:szCs w:val="26"/>
          <w:lang w:val="en-AU"/>
        </w:rPr>
      </w:pPr>
    </w:p>
    <w:p w14:paraId="50FFB435" w14:textId="77777777" w:rsidR="00A750CE" w:rsidRPr="00127BBC" w:rsidRDefault="00A750CE" w:rsidP="00127BBC">
      <w:pPr>
        <w:rPr>
          <w:sz w:val="26"/>
          <w:szCs w:val="26"/>
          <w:lang w:val="en-AU"/>
        </w:rPr>
      </w:pPr>
    </w:p>
    <w:p w14:paraId="3722FDF7" w14:textId="32173A39" w:rsidR="00A750CE" w:rsidRDefault="00A750CE" w:rsidP="00B903C2">
      <w:pPr>
        <w:rPr>
          <w:sz w:val="26"/>
          <w:szCs w:val="26"/>
          <w:lang w:val="en-AU"/>
        </w:rPr>
      </w:pPr>
      <w:proofErr w:type="spellStart"/>
      <w:r w:rsidRPr="00127BBC">
        <w:rPr>
          <w:sz w:val="26"/>
          <w:szCs w:val="26"/>
          <w:lang w:val="en-AU"/>
        </w:rPr>
        <w:t>Người</w:t>
      </w:r>
      <w:proofErr w:type="spellEnd"/>
      <w:r w:rsidRPr="00127BBC">
        <w:rPr>
          <w:sz w:val="26"/>
          <w:szCs w:val="26"/>
          <w:lang w:val="en-AU"/>
        </w:rPr>
        <w:t xml:space="preserve"> </w:t>
      </w:r>
      <w:proofErr w:type="spellStart"/>
      <w:r w:rsidRPr="00127BBC">
        <w:rPr>
          <w:sz w:val="26"/>
          <w:szCs w:val="26"/>
          <w:lang w:val="en-AU"/>
        </w:rPr>
        <w:t>xem</w:t>
      </w:r>
      <w:proofErr w:type="spellEnd"/>
      <w:r w:rsidRPr="00127BBC">
        <w:rPr>
          <w:sz w:val="26"/>
          <w:szCs w:val="26"/>
          <w:lang w:val="en-AU"/>
        </w:rPr>
        <w:t xml:space="preserve"> </w:t>
      </w:r>
      <w:proofErr w:type="spellStart"/>
      <w:r w:rsidRPr="00127BBC">
        <w:rPr>
          <w:sz w:val="26"/>
          <w:szCs w:val="26"/>
          <w:lang w:val="en-AU"/>
        </w:rPr>
        <w:t>xét</w:t>
      </w:r>
      <w:proofErr w:type="spellEnd"/>
      <w:r w:rsidRPr="00127BBC">
        <w:rPr>
          <w:sz w:val="26"/>
          <w:szCs w:val="26"/>
          <w:lang w:val="en-AU"/>
        </w:rPr>
        <w:t>:</w:t>
      </w:r>
      <w:r w:rsidRPr="00127BBC">
        <w:rPr>
          <w:sz w:val="26"/>
          <w:szCs w:val="26"/>
          <w:lang w:val="en-AU"/>
        </w:rPr>
        <w:tab/>
      </w:r>
      <w:proofErr w:type="spellStart"/>
      <w:r w:rsidR="00B903C2">
        <w:rPr>
          <w:sz w:val="26"/>
          <w:szCs w:val="26"/>
          <w:lang w:val="en-AU"/>
        </w:rPr>
        <w:t>Phạm</w:t>
      </w:r>
      <w:proofErr w:type="spellEnd"/>
      <w:r w:rsidR="00B903C2">
        <w:rPr>
          <w:sz w:val="26"/>
          <w:szCs w:val="26"/>
          <w:lang w:val="en-AU"/>
        </w:rPr>
        <w:t xml:space="preserve"> Văn </w:t>
      </w:r>
      <w:proofErr w:type="spellStart"/>
      <w:r w:rsidR="00B903C2">
        <w:rPr>
          <w:sz w:val="26"/>
          <w:szCs w:val="26"/>
          <w:lang w:val="en-AU"/>
        </w:rPr>
        <w:t>Ngọc</w:t>
      </w:r>
      <w:proofErr w:type="spellEnd"/>
    </w:p>
    <w:p w14:paraId="40217B0B" w14:textId="46B8B880" w:rsidR="00B903C2" w:rsidRPr="00127BBC" w:rsidRDefault="00B903C2" w:rsidP="00B903C2">
      <w:pPr>
        <w:rPr>
          <w:sz w:val="26"/>
          <w:szCs w:val="26"/>
          <w:lang w:val="en-AU"/>
        </w:rPr>
      </w:pPr>
      <w:r>
        <w:rPr>
          <w:sz w:val="26"/>
          <w:szCs w:val="26"/>
          <w:lang w:val="en-AU"/>
        </w:rPr>
        <w:tab/>
      </w:r>
    </w:p>
    <w:p w14:paraId="5475C239" w14:textId="77777777" w:rsidR="00A750CE" w:rsidRPr="00127BBC" w:rsidRDefault="00A750CE" w:rsidP="00127BBC">
      <w:pPr>
        <w:rPr>
          <w:sz w:val="26"/>
          <w:szCs w:val="26"/>
          <w:lang w:val="en-AU"/>
        </w:rPr>
      </w:pPr>
    </w:p>
    <w:p w14:paraId="44A8E836" w14:textId="77777777" w:rsidR="00A750CE" w:rsidRPr="00127BBC" w:rsidRDefault="00A750CE" w:rsidP="00127BBC">
      <w:pPr>
        <w:rPr>
          <w:sz w:val="26"/>
          <w:szCs w:val="26"/>
          <w:lang w:val="en-AU"/>
        </w:rPr>
      </w:pPr>
    </w:p>
    <w:p w14:paraId="1EE141DA" w14:textId="77777777" w:rsidR="00A750CE" w:rsidRPr="00127BBC" w:rsidRDefault="00A750CE" w:rsidP="00127BBC">
      <w:pPr>
        <w:rPr>
          <w:sz w:val="26"/>
          <w:szCs w:val="26"/>
          <w:lang w:val="en-AU"/>
        </w:rPr>
      </w:pPr>
    </w:p>
    <w:p w14:paraId="42A800B1" w14:textId="77777777" w:rsidR="00A750CE" w:rsidRPr="00127BBC" w:rsidRDefault="00A750CE" w:rsidP="00127BBC">
      <w:pPr>
        <w:rPr>
          <w:sz w:val="26"/>
          <w:szCs w:val="26"/>
          <w:lang w:val="en-AU"/>
        </w:rPr>
      </w:pPr>
      <w:proofErr w:type="spellStart"/>
      <w:r w:rsidRPr="00127BBC">
        <w:rPr>
          <w:sz w:val="26"/>
          <w:szCs w:val="26"/>
          <w:lang w:val="en-AU"/>
        </w:rPr>
        <w:t>Người</w:t>
      </w:r>
      <w:proofErr w:type="spellEnd"/>
      <w:r w:rsidRPr="00127BBC">
        <w:rPr>
          <w:sz w:val="26"/>
          <w:szCs w:val="26"/>
          <w:lang w:val="en-AU"/>
        </w:rPr>
        <w:t xml:space="preserve"> </w:t>
      </w:r>
      <w:proofErr w:type="spellStart"/>
      <w:r w:rsidRPr="00127BBC">
        <w:rPr>
          <w:sz w:val="26"/>
          <w:szCs w:val="26"/>
          <w:lang w:val="en-AU"/>
        </w:rPr>
        <w:t>xem</w:t>
      </w:r>
      <w:proofErr w:type="spellEnd"/>
      <w:r w:rsidRPr="00127BBC">
        <w:rPr>
          <w:sz w:val="26"/>
          <w:szCs w:val="26"/>
          <w:lang w:val="en-AU"/>
        </w:rPr>
        <w:t xml:space="preserve"> </w:t>
      </w:r>
      <w:proofErr w:type="spellStart"/>
      <w:r w:rsidRPr="00127BBC">
        <w:rPr>
          <w:sz w:val="26"/>
          <w:szCs w:val="26"/>
          <w:lang w:val="en-AU"/>
        </w:rPr>
        <w:t>xét</w:t>
      </w:r>
      <w:proofErr w:type="spellEnd"/>
      <w:r w:rsidRPr="00127BBC">
        <w:rPr>
          <w:sz w:val="26"/>
          <w:szCs w:val="26"/>
          <w:lang w:val="en-AU"/>
        </w:rPr>
        <w:t>:</w:t>
      </w:r>
      <w:r w:rsidRPr="00127BBC">
        <w:rPr>
          <w:sz w:val="26"/>
          <w:szCs w:val="26"/>
          <w:lang w:val="en-AU"/>
        </w:rPr>
        <w:tab/>
      </w:r>
      <w:r w:rsidRPr="00127BBC">
        <w:rPr>
          <w:sz w:val="26"/>
          <w:szCs w:val="26"/>
          <w:lang w:val="en-AU"/>
        </w:rPr>
        <w:tab/>
      </w:r>
      <w:r w:rsidRPr="00127BBC">
        <w:rPr>
          <w:sz w:val="26"/>
          <w:szCs w:val="26"/>
          <w:lang w:val="en-AU"/>
        </w:rPr>
        <w:tab/>
        <w:t>&lt;</w:t>
      </w:r>
      <w:proofErr w:type="spellStart"/>
      <w:r w:rsidRPr="00127BBC">
        <w:rPr>
          <w:sz w:val="26"/>
          <w:szCs w:val="26"/>
          <w:lang w:val="en-AU"/>
        </w:rPr>
        <w:t>Ngày</w:t>
      </w:r>
      <w:proofErr w:type="spellEnd"/>
      <w:r w:rsidRPr="00127BBC">
        <w:rPr>
          <w:sz w:val="26"/>
          <w:szCs w:val="26"/>
          <w:lang w:val="en-AU"/>
        </w:rPr>
        <w:t>&gt;</w:t>
      </w:r>
      <w:r w:rsidRPr="00127BBC">
        <w:rPr>
          <w:sz w:val="26"/>
          <w:szCs w:val="26"/>
          <w:lang w:val="en-AU"/>
        </w:rPr>
        <w:tab/>
      </w:r>
    </w:p>
    <w:p w14:paraId="422F5E7E" w14:textId="77777777" w:rsidR="00A750CE" w:rsidRPr="00127BBC" w:rsidRDefault="00A750CE" w:rsidP="00127BBC">
      <w:pPr>
        <w:rPr>
          <w:sz w:val="26"/>
          <w:szCs w:val="26"/>
          <w:lang w:val="en-AU"/>
        </w:rPr>
      </w:pPr>
      <w:r w:rsidRPr="00127BBC">
        <w:rPr>
          <w:sz w:val="26"/>
          <w:szCs w:val="26"/>
          <w:lang w:val="en-AU"/>
        </w:rPr>
        <w:tab/>
        <w:t>&lt;</w:t>
      </w:r>
      <w:proofErr w:type="spellStart"/>
      <w:r w:rsidRPr="00127BBC">
        <w:rPr>
          <w:sz w:val="26"/>
          <w:szCs w:val="26"/>
          <w:lang w:val="en-AU"/>
        </w:rPr>
        <w:t>Chức</w:t>
      </w:r>
      <w:proofErr w:type="spellEnd"/>
      <w:r w:rsidRPr="00127BBC">
        <w:rPr>
          <w:sz w:val="26"/>
          <w:szCs w:val="26"/>
          <w:lang w:val="en-AU"/>
        </w:rPr>
        <w:t xml:space="preserve"> </w:t>
      </w:r>
      <w:proofErr w:type="spellStart"/>
      <w:r w:rsidRPr="00127BBC">
        <w:rPr>
          <w:sz w:val="26"/>
          <w:szCs w:val="26"/>
          <w:lang w:val="en-AU"/>
        </w:rPr>
        <w:t>danh</w:t>
      </w:r>
      <w:proofErr w:type="spellEnd"/>
      <w:r w:rsidRPr="00127BBC">
        <w:rPr>
          <w:sz w:val="26"/>
          <w:szCs w:val="26"/>
          <w:lang w:val="en-AU"/>
        </w:rPr>
        <w:t>&gt;</w:t>
      </w:r>
    </w:p>
    <w:p w14:paraId="2E48D999" w14:textId="77777777" w:rsidR="00A750CE" w:rsidRPr="00127BBC" w:rsidRDefault="00A750CE" w:rsidP="00127BBC">
      <w:pPr>
        <w:rPr>
          <w:sz w:val="26"/>
          <w:szCs w:val="26"/>
          <w:lang w:val="en-AU"/>
        </w:rPr>
      </w:pPr>
    </w:p>
    <w:p w14:paraId="3BD0838C" w14:textId="77777777" w:rsidR="00A750CE" w:rsidRPr="00127BBC" w:rsidRDefault="00A750CE" w:rsidP="00127BBC">
      <w:pPr>
        <w:rPr>
          <w:sz w:val="26"/>
          <w:szCs w:val="26"/>
          <w:lang w:val="en-AU"/>
        </w:rPr>
      </w:pPr>
    </w:p>
    <w:p w14:paraId="495357D8" w14:textId="77777777" w:rsidR="00A750CE" w:rsidRPr="00127BBC" w:rsidRDefault="00A750CE" w:rsidP="00127BBC">
      <w:pPr>
        <w:rPr>
          <w:sz w:val="26"/>
          <w:szCs w:val="26"/>
          <w:lang w:val="en-AU"/>
        </w:rPr>
      </w:pPr>
    </w:p>
    <w:p w14:paraId="1D5DC5F9" w14:textId="77777777" w:rsidR="00A750CE" w:rsidRPr="00127BBC" w:rsidRDefault="00A750CE" w:rsidP="00127BBC">
      <w:pPr>
        <w:rPr>
          <w:sz w:val="26"/>
          <w:szCs w:val="26"/>
          <w:lang w:val="en-AU"/>
        </w:rPr>
      </w:pPr>
      <w:proofErr w:type="spellStart"/>
      <w:r w:rsidRPr="00127BBC">
        <w:rPr>
          <w:sz w:val="26"/>
          <w:szCs w:val="26"/>
          <w:lang w:val="en-AU"/>
        </w:rPr>
        <w:t>Người</w:t>
      </w:r>
      <w:proofErr w:type="spellEnd"/>
      <w:r w:rsidRPr="00127BBC">
        <w:rPr>
          <w:sz w:val="26"/>
          <w:szCs w:val="26"/>
          <w:lang w:val="en-AU"/>
        </w:rPr>
        <w:t xml:space="preserve"> </w:t>
      </w:r>
      <w:proofErr w:type="spellStart"/>
      <w:r w:rsidRPr="00127BBC">
        <w:rPr>
          <w:sz w:val="26"/>
          <w:szCs w:val="26"/>
          <w:lang w:val="en-AU"/>
        </w:rPr>
        <w:t>phê</w:t>
      </w:r>
      <w:proofErr w:type="spellEnd"/>
      <w:r w:rsidRPr="00127BBC">
        <w:rPr>
          <w:sz w:val="26"/>
          <w:szCs w:val="26"/>
          <w:lang w:val="en-AU"/>
        </w:rPr>
        <w:t xml:space="preserve"> </w:t>
      </w:r>
      <w:proofErr w:type="spellStart"/>
      <w:r w:rsidRPr="00127BBC">
        <w:rPr>
          <w:sz w:val="26"/>
          <w:szCs w:val="26"/>
          <w:lang w:val="en-AU"/>
        </w:rPr>
        <w:t>duyệt</w:t>
      </w:r>
      <w:proofErr w:type="spellEnd"/>
      <w:r w:rsidRPr="00127BBC">
        <w:rPr>
          <w:sz w:val="26"/>
          <w:szCs w:val="26"/>
          <w:lang w:val="en-AU"/>
        </w:rPr>
        <w:t>:</w:t>
      </w:r>
      <w:r w:rsidRPr="00127BBC">
        <w:rPr>
          <w:sz w:val="26"/>
          <w:szCs w:val="26"/>
          <w:lang w:val="en-AU"/>
        </w:rPr>
        <w:tab/>
      </w:r>
      <w:r w:rsidRPr="00127BBC">
        <w:rPr>
          <w:sz w:val="26"/>
          <w:szCs w:val="26"/>
          <w:lang w:val="en-AU"/>
        </w:rPr>
        <w:tab/>
        <w:t>&lt;</w:t>
      </w:r>
      <w:proofErr w:type="spellStart"/>
      <w:r w:rsidRPr="00127BBC">
        <w:rPr>
          <w:sz w:val="26"/>
          <w:szCs w:val="26"/>
          <w:lang w:val="en-AU"/>
        </w:rPr>
        <w:t>Ngày</w:t>
      </w:r>
      <w:proofErr w:type="spellEnd"/>
      <w:r w:rsidRPr="00127BBC">
        <w:rPr>
          <w:sz w:val="26"/>
          <w:szCs w:val="26"/>
          <w:lang w:val="en-AU"/>
        </w:rPr>
        <w:t>&gt;</w:t>
      </w:r>
      <w:r w:rsidRPr="00127BBC">
        <w:rPr>
          <w:sz w:val="26"/>
          <w:szCs w:val="26"/>
          <w:lang w:val="en-AU"/>
        </w:rPr>
        <w:tab/>
      </w:r>
    </w:p>
    <w:p w14:paraId="3180A664" w14:textId="77777777" w:rsidR="00A750CE" w:rsidRPr="00127BBC" w:rsidRDefault="00A750CE" w:rsidP="00127BBC">
      <w:pPr>
        <w:rPr>
          <w:sz w:val="26"/>
          <w:szCs w:val="26"/>
        </w:rPr>
      </w:pPr>
      <w:r w:rsidRPr="00127BBC">
        <w:rPr>
          <w:sz w:val="26"/>
          <w:szCs w:val="26"/>
          <w:lang w:val="en-AU"/>
        </w:rPr>
        <w:tab/>
        <w:t>&lt;</w:t>
      </w:r>
      <w:proofErr w:type="spellStart"/>
      <w:r w:rsidRPr="00127BBC">
        <w:rPr>
          <w:sz w:val="26"/>
          <w:szCs w:val="26"/>
          <w:lang w:val="en-AU"/>
        </w:rPr>
        <w:t>Chức</w:t>
      </w:r>
      <w:proofErr w:type="spellEnd"/>
      <w:r w:rsidRPr="00127BBC">
        <w:rPr>
          <w:sz w:val="26"/>
          <w:szCs w:val="26"/>
          <w:lang w:val="en-AU"/>
        </w:rPr>
        <w:t xml:space="preserve"> </w:t>
      </w:r>
      <w:proofErr w:type="spellStart"/>
      <w:r w:rsidRPr="00127BBC">
        <w:rPr>
          <w:sz w:val="26"/>
          <w:szCs w:val="26"/>
          <w:lang w:val="en-AU"/>
        </w:rPr>
        <w:t>danh</w:t>
      </w:r>
      <w:proofErr w:type="spellEnd"/>
      <w:r w:rsidRPr="00127BBC">
        <w:rPr>
          <w:sz w:val="26"/>
          <w:szCs w:val="26"/>
          <w:lang w:val="en-AU"/>
        </w:rPr>
        <w:t>&gt;</w:t>
      </w:r>
    </w:p>
    <w:p w14:paraId="2F7C285D" w14:textId="77777777" w:rsidR="00A750CE" w:rsidRPr="00127BBC" w:rsidRDefault="00A750CE" w:rsidP="00127BBC">
      <w:pPr>
        <w:rPr>
          <w:sz w:val="26"/>
          <w:szCs w:val="26"/>
        </w:rPr>
      </w:pPr>
      <w:r w:rsidRPr="00127BBC">
        <w:rPr>
          <w:sz w:val="26"/>
          <w:szCs w:val="26"/>
        </w:rPr>
        <w:tab/>
      </w:r>
    </w:p>
    <w:p w14:paraId="4925500D" w14:textId="77777777" w:rsidR="00A750CE" w:rsidRPr="00127BBC" w:rsidRDefault="00A750CE" w:rsidP="00127BBC">
      <w:pPr>
        <w:rPr>
          <w:sz w:val="26"/>
          <w:szCs w:val="26"/>
        </w:rPr>
      </w:pPr>
    </w:p>
    <w:p w14:paraId="377CDB83" w14:textId="77777777" w:rsidR="00A750CE" w:rsidRPr="00127BBC" w:rsidRDefault="00A750CE" w:rsidP="00127BBC">
      <w:pPr>
        <w:rPr>
          <w:sz w:val="26"/>
          <w:szCs w:val="26"/>
        </w:rPr>
      </w:pPr>
    </w:p>
    <w:p w14:paraId="16DE1AD1" w14:textId="77777777" w:rsidR="00B82F0A" w:rsidRDefault="00071CFE" w:rsidP="00D66954">
      <w:pPr>
        <w:pStyle w:val="Caption"/>
        <w:rPr>
          <w:noProof/>
        </w:rPr>
      </w:pPr>
      <w:r w:rsidRPr="00127BBC">
        <w:br w:type="page"/>
      </w:r>
      <w:r w:rsidRPr="00127BBC">
        <w:lastRenderedPageBreak/>
        <w:t>MỤC LỤC</w:t>
      </w:r>
      <w:r w:rsidRPr="00B4369E">
        <w:rPr>
          <w:caps/>
        </w:rPr>
        <w:fldChar w:fldCharType="begin"/>
      </w:r>
      <w:r w:rsidRPr="00B4369E">
        <w:instrText xml:space="preserve"> TOC \o "1-3" \h \z \u </w:instrText>
      </w:r>
      <w:r w:rsidRPr="00B4369E">
        <w:rPr>
          <w:caps/>
        </w:rPr>
        <w:fldChar w:fldCharType="separate"/>
      </w:r>
    </w:p>
    <w:p w14:paraId="61B77BF8" w14:textId="6A2543F5" w:rsidR="00B82F0A" w:rsidRDefault="003542B3">
      <w:pPr>
        <w:pStyle w:val="TOC1"/>
        <w:rPr>
          <w:rFonts w:asciiTheme="minorHAnsi" w:eastAsiaTheme="minorEastAsia" w:hAnsiTheme="minorHAnsi" w:cstheme="minorBidi"/>
          <w:caps w:val="0"/>
        </w:rPr>
      </w:pPr>
      <w:r>
        <w:t xml:space="preserve">I.  </w:t>
      </w:r>
      <w:hyperlink w:anchor="_Toc144306179" w:history="1">
        <w:r w:rsidR="00B82F0A" w:rsidRPr="00903958">
          <w:rPr>
            <w:rStyle w:val="Hyperlink"/>
          </w:rPr>
          <w:t>GIỚI THIỆU</w:t>
        </w:r>
        <w:r w:rsidR="00B82F0A">
          <w:rPr>
            <w:webHidden/>
          </w:rPr>
          <w:tab/>
        </w:r>
        <w:r w:rsidR="00B82F0A">
          <w:rPr>
            <w:webHidden/>
          </w:rPr>
          <w:fldChar w:fldCharType="begin"/>
        </w:r>
        <w:r w:rsidR="00B82F0A">
          <w:rPr>
            <w:webHidden/>
          </w:rPr>
          <w:instrText xml:space="preserve"> PAGEREF _Toc144306179 \h </w:instrText>
        </w:r>
        <w:r w:rsidR="00B82F0A">
          <w:rPr>
            <w:webHidden/>
          </w:rPr>
        </w:r>
        <w:r w:rsidR="00B82F0A">
          <w:rPr>
            <w:webHidden/>
          </w:rPr>
          <w:fldChar w:fldCharType="separate"/>
        </w:r>
        <w:r w:rsidR="00B82F0A">
          <w:rPr>
            <w:webHidden/>
          </w:rPr>
          <w:t>5</w:t>
        </w:r>
        <w:r w:rsidR="00B82F0A">
          <w:rPr>
            <w:webHidden/>
          </w:rPr>
          <w:fldChar w:fldCharType="end"/>
        </w:r>
      </w:hyperlink>
    </w:p>
    <w:p w14:paraId="571BD433" w14:textId="69B23104" w:rsidR="00B82F0A" w:rsidRDefault="00000000">
      <w:pPr>
        <w:pStyle w:val="TOC2"/>
        <w:rPr>
          <w:rFonts w:asciiTheme="minorHAnsi" w:eastAsiaTheme="minorEastAsia" w:hAnsiTheme="minorHAnsi" w:cstheme="minorBidi"/>
          <w:bCs w:val="0"/>
          <w:szCs w:val="22"/>
        </w:rPr>
      </w:pPr>
      <w:hyperlink w:anchor="_Toc144306180" w:history="1">
        <w:r w:rsidR="00B82F0A" w:rsidRPr="00903958">
          <w:rPr>
            <w:rStyle w:val="Hyperlink"/>
          </w:rPr>
          <w:t>1.1</w:t>
        </w:r>
        <w:r w:rsidR="00B82F0A" w:rsidRPr="003542B3">
          <w:rPr>
            <w:rStyle w:val="Hyperlink"/>
          </w:rPr>
          <w:tab/>
        </w:r>
        <w:r w:rsidR="003542B3" w:rsidRPr="003542B3">
          <w:rPr>
            <w:rStyle w:val="Hyperlink"/>
          </w:rPr>
          <w:t xml:space="preserve">Spark Adaptive Query Execution </w:t>
        </w:r>
        <w:r w:rsidR="003542B3">
          <w:rPr>
            <w:rStyle w:val="Hyperlink"/>
          </w:rPr>
          <w:t>là gì</w:t>
        </w:r>
        <w:r w:rsidR="00B82F0A" w:rsidRPr="00903958">
          <w:rPr>
            <w:rStyle w:val="Hyperlink"/>
          </w:rPr>
          <w:t>?</w:t>
        </w:r>
        <w:r w:rsidR="00B82F0A" w:rsidRPr="003542B3">
          <w:rPr>
            <w:rStyle w:val="Hyperlink"/>
            <w:webHidden/>
          </w:rPr>
          <w:tab/>
        </w:r>
        <w:r w:rsidR="00B82F0A" w:rsidRPr="003542B3">
          <w:rPr>
            <w:rStyle w:val="Hyperlink"/>
            <w:webHidden/>
          </w:rPr>
          <w:fldChar w:fldCharType="begin"/>
        </w:r>
        <w:r w:rsidR="00B82F0A" w:rsidRPr="003542B3">
          <w:rPr>
            <w:rStyle w:val="Hyperlink"/>
            <w:webHidden/>
          </w:rPr>
          <w:instrText xml:space="preserve"> PAGEREF _Toc144306180 \h </w:instrText>
        </w:r>
        <w:r w:rsidR="00B82F0A" w:rsidRPr="003542B3">
          <w:rPr>
            <w:rStyle w:val="Hyperlink"/>
            <w:webHidden/>
          </w:rPr>
        </w:r>
        <w:r w:rsidR="00B82F0A" w:rsidRPr="003542B3">
          <w:rPr>
            <w:rStyle w:val="Hyperlink"/>
            <w:webHidden/>
          </w:rPr>
          <w:fldChar w:fldCharType="separate"/>
        </w:r>
        <w:r w:rsidR="00B82F0A" w:rsidRPr="003542B3">
          <w:rPr>
            <w:rStyle w:val="Hyperlink"/>
            <w:webHidden/>
          </w:rPr>
          <w:t>5</w:t>
        </w:r>
        <w:r w:rsidR="00B82F0A" w:rsidRPr="003542B3">
          <w:rPr>
            <w:rStyle w:val="Hyperlink"/>
            <w:webHidden/>
          </w:rPr>
          <w:fldChar w:fldCharType="end"/>
        </w:r>
      </w:hyperlink>
    </w:p>
    <w:p w14:paraId="61A89313" w14:textId="05465C25" w:rsidR="00B82F0A" w:rsidRDefault="00000000">
      <w:pPr>
        <w:pStyle w:val="TOC2"/>
        <w:rPr>
          <w:rFonts w:asciiTheme="minorHAnsi" w:eastAsiaTheme="minorEastAsia" w:hAnsiTheme="minorHAnsi" w:cstheme="minorBidi"/>
          <w:bCs w:val="0"/>
          <w:szCs w:val="22"/>
        </w:rPr>
      </w:pPr>
      <w:hyperlink w:anchor="_Toc144306181" w:history="1">
        <w:r w:rsidR="00B82F0A" w:rsidRPr="00903958">
          <w:rPr>
            <w:rStyle w:val="Hyperlink"/>
          </w:rPr>
          <w:t>1.2</w:t>
        </w:r>
        <w:r w:rsidR="00B82F0A"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="00B82F0A" w:rsidRPr="00903958">
          <w:rPr>
            <w:rStyle w:val="Hyperlink"/>
          </w:rPr>
          <w:t>Mục đích</w:t>
        </w:r>
        <w:r w:rsidR="00B82F0A">
          <w:rPr>
            <w:webHidden/>
          </w:rPr>
          <w:tab/>
        </w:r>
        <w:r w:rsidR="00B82F0A">
          <w:rPr>
            <w:webHidden/>
          </w:rPr>
          <w:fldChar w:fldCharType="begin"/>
        </w:r>
        <w:r w:rsidR="00B82F0A">
          <w:rPr>
            <w:webHidden/>
          </w:rPr>
          <w:instrText xml:space="preserve"> PAGEREF _Toc144306181 \h </w:instrText>
        </w:r>
        <w:r w:rsidR="00B82F0A">
          <w:rPr>
            <w:webHidden/>
          </w:rPr>
        </w:r>
        <w:r w:rsidR="00B82F0A">
          <w:rPr>
            <w:webHidden/>
          </w:rPr>
          <w:fldChar w:fldCharType="separate"/>
        </w:r>
        <w:r w:rsidR="00B82F0A">
          <w:rPr>
            <w:webHidden/>
          </w:rPr>
          <w:t>5</w:t>
        </w:r>
        <w:r w:rsidR="00B82F0A">
          <w:rPr>
            <w:webHidden/>
          </w:rPr>
          <w:fldChar w:fldCharType="end"/>
        </w:r>
      </w:hyperlink>
    </w:p>
    <w:p w14:paraId="1B1F24FC" w14:textId="680D4E9D" w:rsidR="00B82F0A" w:rsidRDefault="00000000">
      <w:pPr>
        <w:pStyle w:val="TOC2"/>
        <w:rPr>
          <w:rFonts w:asciiTheme="minorHAnsi" w:eastAsiaTheme="minorEastAsia" w:hAnsiTheme="minorHAnsi" w:cstheme="minorBidi"/>
          <w:bCs w:val="0"/>
          <w:szCs w:val="22"/>
        </w:rPr>
      </w:pPr>
      <w:hyperlink w:anchor="_Toc144306182" w:history="1">
        <w:r w:rsidR="00B82F0A" w:rsidRPr="00903958">
          <w:rPr>
            <w:rStyle w:val="Hyperlink"/>
          </w:rPr>
          <w:t>1.3</w:t>
        </w:r>
        <w:r w:rsidR="00B82F0A"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="00B82F0A" w:rsidRPr="00903958">
          <w:rPr>
            <w:rStyle w:val="Hyperlink"/>
          </w:rPr>
          <w:t>Phạm vi</w:t>
        </w:r>
        <w:r w:rsidR="00B82F0A">
          <w:rPr>
            <w:webHidden/>
          </w:rPr>
          <w:tab/>
        </w:r>
        <w:r w:rsidR="00B82F0A">
          <w:rPr>
            <w:webHidden/>
          </w:rPr>
          <w:fldChar w:fldCharType="begin"/>
        </w:r>
        <w:r w:rsidR="00B82F0A">
          <w:rPr>
            <w:webHidden/>
          </w:rPr>
          <w:instrText xml:space="preserve"> PAGEREF _Toc144306182 \h </w:instrText>
        </w:r>
        <w:r w:rsidR="00B82F0A">
          <w:rPr>
            <w:webHidden/>
          </w:rPr>
        </w:r>
        <w:r w:rsidR="00B82F0A">
          <w:rPr>
            <w:webHidden/>
          </w:rPr>
          <w:fldChar w:fldCharType="separate"/>
        </w:r>
        <w:r w:rsidR="00B82F0A">
          <w:rPr>
            <w:webHidden/>
          </w:rPr>
          <w:t>5</w:t>
        </w:r>
        <w:r w:rsidR="00B82F0A">
          <w:rPr>
            <w:webHidden/>
          </w:rPr>
          <w:fldChar w:fldCharType="end"/>
        </w:r>
      </w:hyperlink>
    </w:p>
    <w:p w14:paraId="14DA8C4D" w14:textId="124426CD" w:rsidR="00B82F0A" w:rsidRDefault="00000000">
      <w:pPr>
        <w:pStyle w:val="TOC2"/>
        <w:rPr>
          <w:rFonts w:asciiTheme="minorHAnsi" w:eastAsiaTheme="minorEastAsia" w:hAnsiTheme="minorHAnsi" w:cstheme="minorBidi"/>
          <w:bCs w:val="0"/>
          <w:szCs w:val="22"/>
        </w:rPr>
      </w:pPr>
      <w:hyperlink w:anchor="_Toc144306183" w:history="1">
        <w:r w:rsidR="00B82F0A" w:rsidRPr="00903958">
          <w:rPr>
            <w:rStyle w:val="Hyperlink"/>
          </w:rPr>
          <w:t>1.4</w:t>
        </w:r>
        <w:r w:rsidR="00B82F0A"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="00B82F0A" w:rsidRPr="00903958">
          <w:rPr>
            <w:rStyle w:val="Hyperlink"/>
          </w:rPr>
          <w:t>Khái niệm, thuật ngữ</w:t>
        </w:r>
        <w:r w:rsidR="00B82F0A">
          <w:rPr>
            <w:webHidden/>
          </w:rPr>
          <w:tab/>
        </w:r>
        <w:r w:rsidR="00B82F0A">
          <w:rPr>
            <w:webHidden/>
          </w:rPr>
          <w:fldChar w:fldCharType="begin"/>
        </w:r>
        <w:r w:rsidR="00B82F0A">
          <w:rPr>
            <w:webHidden/>
          </w:rPr>
          <w:instrText xml:space="preserve"> PAGEREF _Toc144306183 \h </w:instrText>
        </w:r>
        <w:r w:rsidR="00B82F0A">
          <w:rPr>
            <w:webHidden/>
          </w:rPr>
        </w:r>
        <w:r w:rsidR="00B82F0A">
          <w:rPr>
            <w:webHidden/>
          </w:rPr>
          <w:fldChar w:fldCharType="separate"/>
        </w:r>
        <w:r w:rsidR="00B82F0A">
          <w:rPr>
            <w:webHidden/>
          </w:rPr>
          <w:t>5</w:t>
        </w:r>
        <w:r w:rsidR="00B82F0A">
          <w:rPr>
            <w:webHidden/>
          </w:rPr>
          <w:fldChar w:fldCharType="end"/>
        </w:r>
      </w:hyperlink>
    </w:p>
    <w:p w14:paraId="1F4514A8" w14:textId="28748ADE" w:rsidR="00B82F0A" w:rsidRDefault="00000000">
      <w:pPr>
        <w:pStyle w:val="TOC2"/>
        <w:rPr>
          <w:rFonts w:asciiTheme="minorHAnsi" w:eastAsiaTheme="minorEastAsia" w:hAnsiTheme="minorHAnsi" w:cstheme="minorBidi"/>
          <w:bCs w:val="0"/>
          <w:szCs w:val="22"/>
        </w:rPr>
      </w:pPr>
      <w:hyperlink w:anchor="_Toc144306184" w:history="1">
        <w:r w:rsidR="00B82F0A" w:rsidRPr="00903958">
          <w:rPr>
            <w:rStyle w:val="Hyperlink"/>
          </w:rPr>
          <w:t>1.5</w:t>
        </w:r>
        <w:r w:rsidR="00B82F0A"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="00B82F0A" w:rsidRPr="00903958">
          <w:rPr>
            <w:rStyle w:val="Hyperlink"/>
          </w:rPr>
          <w:t>Tài liệu tham khảo</w:t>
        </w:r>
        <w:r w:rsidR="00B82F0A">
          <w:rPr>
            <w:webHidden/>
          </w:rPr>
          <w:tab/>
        </w:r>
        <w:r w:rsidR="00B82F0A">
          <w:rPr>
            <w:webHidden/>
          </w:rPr>
          <w:fldChar w:fldCharType="begin"/>
        </w:r>
        <w:r w:rsidR="00B82F0A">
          <w:rPr>
            <w:webHidden/>
          </w:rPr>
          <w:instrText xml:space="preserve"> PAGEREF _Toc144306184 \h </w:instrText>
        </w:r>
        <w:r w:rsidR="00B82F0A">
          <w:rPr>
            <w:webHidden/>
          </w:rPr>
        </w:r>
        <w:r w:rsidR="00B82F0A">
          <w:rPr>
            <w:webHidden/>
          </w:rPr>
          <w:fldChar w:fldCharType="separate"/>
        </w:r>
        <w:r w:rsidR="00B82F0A">
          <w:rPr>
            <w:webHidden/>
          </w:rPr>
          <w:t>5</w:t>
        </w:r>
        <w:r w:rsidR="00B82F0A">
          <w:rPr>
            <w:webHidden/>
          </w:rPr>
          <w:fldChar w:fldCharType="end"/>
        </w:r>
      </w:hyperlink>
    </w:p>
    <w:p w14:paraId="38362ABA" w14:textId="25A3E0CB" w:rsidR="00B82F0A" w:rsidRDefault="00000000">
      <w:pPr>
        <w:pStyle w:val="TOC2"/>
        <w:rPr>
          <w:rFonts w:asciiTheme="minorHAnsi" w:eastAsiaTheme="minorEastAsia" w:hAnsiTheme="minorHAnsi" w:cstheme="minorBidi"/>
          <w:bCs w:val="0"/>
          <w:szCs w:val="22"/>
        </w:rPr>
      </w:pPr>
      <w:hyperlink w:anchor="_Toc144306185" w:history="1">
        <w:r w:rsidR="00B82F0A" w:rsidRPr="00903958">
          <w:rPr>
            <w:rStyle w:val="Hyperlink"/>
          </w:rPr>
          <w:t>1.6</w:t>
        </w:r>
        <w:r w:rsidR="00B82F0A"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="00B82F0A" w:rsidRPr="00903958">
          <w:rPr>
            <w:rStyle w:val="Hyperlink"/>
          </w:rPr>
          <w:t>Mô tả tài liệu</w:t>
        </w:r>
        <w:r w:rsidR="00B82F0A">
          <w:rPr>
            <w:webHidden/>
          </w:rPr>
          <w:tab/>
        </w:r>
        <w:r w:rsidR="00B82F0A">
          <w:rPr>
            <w:webHidden/>
          </w:rPr>
          <w:fldChar w:fldCharType="begin"/>
        </w:r>
        <w:r w:rsidR="00B82F0A">
          <w:rPr>
            <w:webHidden/>
          </w:rPr>
          <w:instrText xml:space="preserve"> PAGEREF _Toc144306185 \h </w:instrText>
        </w:r>
        <w:r w:rsidR="00B82F0A">
          <w:rPr>
            <w:webHidden/>
          </w:rPr>
        </w:r>
        <w:r w:rsidR="00B82F0A">
          <w:rPr>
            <w:webHidden/>
          </w:rPr>
          <w:fldChar w:fldCharType="separate"/>
        </w:r>
        <w:r w:rsidR="00B82F0A">
          <w:rPr>
            <w:webHidden/>
          </w:rPr>
          <w:t>5</w:t>
        </w:r>
        <w:r w:rsidR="00B82F0A">
          <w:rPr>
            <w:webHidden/>
          </w:rPr>
          <w:fldChar w:fldCharType="end"/>
        </w:r>
      </w:hyperlink>
    </w:p>
    <w:p w14:paraId="67015E09" w14:textId="3A81744F" w:rsidR="00D66954" w:rsidRPr="00D66954" w:rsidRDefault="003542B3" w:rsidP="00D66954">
      <w:pPr>
        <w:pStyle w:val="TOC1"/>
      </w:pPr>
      <w:r>
        <w:t xml:space="preserve">II. </w:t>
      </w:r>
      <w:r w:rsidR="00D66954">
        <w:t>các ưu điểm của khi sử dụng  spark aqe</w:t>
      </w:r>
    </w:p>
    <w:p w14:paraId="40C56432" w14:textId="1710C493" w:rsidR="00071CFE" w:rsidRPr="00D66954" w:rsidRDefault="003542B3" w:rsidP="00127BBC">
      <w:pPr>
        <w:rPr>
          <w:bCs w:val="0"/>
          <w:caps/>
          <w:noProof/>
        </w:rPr>
      </w:pPr>
      <w:r>
        <w:rPr>
          <w:noProof/>
          <w:sz w:val="26"/>
          <w:szCs w:val="26"/>
        </w:rPr>
        <w:t xml:space="preserve">III. </w:t>
      </w:r>
      <w:r w:rsidR="00071CFE" w:rsidRPr="00B4369E">
        <w:rPr>
          <w:noProof/>
          <w:sz w:val="26"/>
          <w:szCs w:val="26"/>
        </w:rPr>
        <w:fldChar w:fldCharType="end"/>
      </w:r>
      <w:r w:rsidR="00D66954" w:rsidRPr="00D66954">
        <w:rPr>
          <w:bCs w:val="0"/>
          <w:caps/>
          <w:noProof/>
        </w:rPr>
        <w:t>KẾT QUẢ THEO DÕI</w:t>
      </w:r>
    </w:p>
    <w:p w14:paraId="6FA1B614" w14:textId="77777777" w:rsidR="00865765" w:rsidRPr="00127BBC" w:rsidRDefault="00865765" w:rsidP="00127BBC">
      <w:pPr>
        <w:rPr>
          <w:sz w:val="26"/>
          <w:szCs w:val="26"/>
          <w:lang w:val="en-GB"/>
        </w:rPr>
      </w:pPr>
    </w:p>
    <w:p w14:paraId="29D3129B" w14:textId="77777777" w:rsidR="00865765" w:rsidRPr="00127BBC" w:rsidRDefault="00865765" w:rsidP="00127BBC">
      <w:pPr>
        <w:rPr>
          <w:sz w:val="26"/>
          <w:szCs w:val="26"/>
          <w:lang w:val="en-GB"/>
        </w:rPr>
      </w:pPr>
    </w:p>
    <w:p w14:paraId="217D892B" w14:textId="77777777" w:rsidR="00865765" w:rsidRPr="00127BBC" w:rsidRDefault="00865765" w:rsidP="00127BBC">
      <w:pPr>
        <w:rPr>
          <w:sz w:val="26"/>
          <w:szCs w:val="26"/>
          <w:lang w:val="en-GB"/>
        </w:rPr>
      </w:pPr>
    </w:p>
    <w:p w14:paraId="68040DB0" w14:textId="77777777" w:rsidR="00865765" w:rsidRPr="00127BBC" w:rsidRDefault="00865765" w:rsidP="00127BBC">
      <w:pPr>
        <w:rPr>
          <w:sz w:val="26"/>
          <w:szCs w:val="26"/>
          <w:lang w:val="en-GB"/>
        </w:rPr>
      </w:pPr>
    </w:p>
    <w:p w14:paraId="7E8DF552" w14:textId="77777777" w:rsidR="00865765" w:rsidRPr="00127BBC" w:rsidRDefault="00865765" w:rsidP="00127BBC">
      <w:pPr>
        <w:rPr>
          <w:sz w:val="26"/>
          <w:szCs w:val="26"/>
          <w:lang w:val="en-GB"/>
        </w:rPr>
      </w:pPr>
      <w:r w:rsidRPr="00127BBC">
        <w:rPr>
          <w:sz w:val="26"/>
          <w:szCs w:val="26"/>
          <w:lang w:val="en-GB"/>
        </w:rPr>
        <w:tab/>
      </w:r>
    </w:p>
    <w:p w14:paraId="27094992" w14:textId="77777777" w:rsidR="00865765" w:rsidRPr="00127BBC" w:rsidRDefault="00865765" w:rsidP="00127BBC">
      <w:pPr>
        <w:rPr>
          <w:sz w:val="26"/>
          <w:szCs w:val="26"/>
          <w:lang w:val="en-GB"/>
        </w:rPr>
      </w:pPr>
      <w:r w:rsidRPr="00127BBC">
        <w:rPr>
          <w:sz w:val="26"/>
          <w:szCs w:val="26"/>
          <w:lang w:val="en-GB"/>
        </w:rPr>
        <w:tab/>
      </w:r>
    </w:p>
    <w:p w14:paraId="2A582667" w14:textId="77777777" w:rsidR="00C44E71" w:rsidRPr="00127BBC" w:rsidRDefault="00C44E71" w:rsidP="00127BBC">
      <w:pPr>
        <w:rPr>
          <w:sz w:val="26"/>
          <w:szCs w:val="26"/>
          <w:lang w:val="en-GB"/>
        </w:rPr>
        <w:sectPr w:rsidR="00C44E71" w:rsidRPr="00127BBC" w:rsidSect="00ED6C14">
          <w:headerReference w:type="default" r:id="rId9"/>
          <w:footerReference w:type="even" r:id="rId10"/>
          <w:footerReference w:type="default" r:id="rId11"/>
          <w:pgSz w:w="12242" w:h="15842" w:code="1"/>
          <w:pgMar w:top="1418" w:right="851" w:bottom="1134" w:left="1985" w:header="720" w:footer="720" w:gutter="0"/>
          <w:cols w:space="720"/>
          <w:titlePg/>
        </w:sectPr>
      </w:pPr>
    </w:p>
    <w:p w14:paraId="12C61862" w14:textId="214279C0" w:rsidR="00470915" w:rsidRPr="00127BBC" w:rsidRDefault="004D7DE9" w:rsidP="0077130B">
      <w:pPr>
        <w:pStyle w:val="Heading1"/>
      </w:pPr>
      <w:bookmarkStart w:id="8" w:name="_Toc241028668"/>
      <w:bookmarkStart w:id="9" w:name="_Toc109403240"/>
      <w:bookmarkStart w:id="10" w:name="_Toc144306179"/>
      <w:r w:rsidRPr="00127BBC">
        <w:lastRenderedPageBreak/>
        <w:t>GIỚI THIỆU</w:t>
      </w:r>
      <w:bookmarkEnd w:id="8"/>
      <w:bookmarkEnd w:id="9"/>
      <w:bookmarkEnd w:id="10"/>
    </w:p>
    <w:p w14:paraId="54A22EB5" w14:textId="767A7BC3" w:rsidR="00D63C1D" w:rsidRDefault="003542B3" w:rsidP="00127BBC">
      <w:pPr>
        <w:pStyle w:val="Heading2"/>
        <w:rPr>
          <w:sz w:val="26"/>
          <w:szCs w:val="26"/>
        </w:rPr>
      </w:pPr>
      <w:r w:rsidRPr="003542B3">
        <w:rPr>
          <w:sz w:val="26"/>
          <w:szCs w:val="26"/>
        </w:rPr>
        <w:t xml:space="preserve">Spark Adaptive Query Execution </w:t>
      </w:r>
      <w:proofErr w:type="spellStart"/>
      <w:r w:rsidRPr="003542B3">
        <w:rPr>
          <w:sz w:val="26"/>
          <w:szCs w:val="26"/>
        </w:rPr>
        <w:t>là</w:t>
      </w:r>
      <w:proofErr w:type="spellEnd"/>
      <w:r w:rsidRPr="003542B3">
        <w:rPr>
          <w:sz w:val="26"/>
          <w:szCs w:val="26"/>
        </w:rPr>
        <w:t xml:space="preserve"> gì?</w:t>
      </w:r>
    </w:p>
    <w:p w14:paraId="4A0C189A" w14:textId="4A91BAB3" w:rsidR="00C26DD9" w:rsidRPr="00C73B2F" w:rsidRDefault="003542B3" w:rsidP="00C26DD9">
      <w:pPr>
        <w:rPr>
          <w:sz w:val="26"/>
          <w:szCs w:val="26"/>
        </w:rPr>
      </w:pPr>
      <w:r>
        <w:rPr>
          <w:sz w:val="26"/>
          <w:szCs w:val="26"/>
        </w:rPr>
        <w:t xml:space="preserve">Spark AQE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nâng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SparkSQL</w:t>
      </w:r>
      <w:proofErr w:type="spellEnd"/>
      <w:r>
        <w:rPr>
          <w:sz w:val="26"/>
          <w:szCs w:val="26"/>
        </w:rPr>
        <w:t xml:space="preserve"> </w:t>
      </w:r>
    </w:p>
    <w:p w14:paraId="06B0C0A7" w14:textId="060D84E7" w:rsidR="004D7DE9" w:rsidRPr="00127BBC" w:rsidRDefault="004D7DE9" w:rsidP="00127BBC">
      <w:pPr>
        <w:pStyle w:val="Heading2"/>
        <w:rPr>
          <w:sz w:val="26"/>
          <w:szCs w:val="26"/>
        </w:rPr>
      </w:pPr>
      <w:bookmarkStart w:id="11" w:name="_Toc241028669"/>
      <w:bookmarkStart w:id="12" w:name="_Toc109403242"/>
      <w:bookmarkStart w:id="13" w:name="_Toc144306181"/>
      <w:proofErr w:type="spellStart"/>
      <w:r w:rsidRPr="00127BBC">
        <w:rPr>
          <w:sz w:val="26"/>
          <w:szCs w:val="26"/>
        </w:rPr>
        <w:t>Mục</w:t>
      </w:r>
      <w:proofErr w:type="spellEnd"/>
      <w:r w:rsidRPr="00127BBC">
        <w:rPr>
          <w:sz w:val="26"/>
          <w:szCs w:val="26"/>
        </w:rPr>
        <w:t xml:space="preserve"> </w:t>
      </w:r>
      <w:proofErr w:type="spellStart"/>
      <w:r w:rsidRPr="00127BBC">
        <w:rPr>
          <w:sz w:val="26"/>
          <w:szCs w:val="26"/>
        </w:rPr>
        <w:t>đích</w:t>
      </w:r>
      <w:bookmarkEnd w:id="11"/>
      <w:bookmarkEnd w:id="12"/>
      <w:bookmarkEnd w:id="13"/>
      <w:proofErr w:type="spellEnd"/>
    </w:p>
    <w:p w14:paraId="45DB79C5" w14:textId="27C03050" w:rsidR="004D7DE9" w:rsidRPr="00127BBC" w:rsidRDefault="003542B3" w:rsidP="00127BBC">
      <w:pPr>
        <w:rPr>
          <w:sz w:val="26"/>
          <w:szCs w:val="26"/>
        </w:rPr>
      </w:pPr>
      <w:bookmarkStart w:id="14" w:name="_Toc456598588"/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này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nâng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</w:p>
    <w:p w14:paraId="0FDB4FC3" w14:textId="34F82C37" w:rsidR="004D7DE9" w:rsidRPr="00127BBC" w:rsidRDefault="004D7DE9" w:rsidP="00127BBC">
      <w:pPr>
        <w:pStyle w:val="Heading2"/>
        <w:rPr>
          <w:sz w:val="26"/>
          <w:szCs w:val="26"/>
        </w:rPr>
      </w:pPr>
      <w:bookmarkStart w:id="15" w:name="_Toc241028670"/>
      <w:bookmarkStart w:id="16" w:name="_Toc109403243"/>
      <w:bookmarkStart w:id="17" w:name="_Toc144306182"/>
      <w:bookmarkEnd w:id="14"/>
      <w:proofErr w:type="spellStart"/>
      <w:r w:rsidRPr="00127BBC">
        <w:rPr>
          <w:sz w:val="26"/>
          <w:szCs w:val="26"/>
        </w:rPr>
        <w:t>Phạm</w:t>
      </w:r>
      <w:proofErr w:type="spellEnd"/>
      <w:r w:rsidRPr="00127BBC">
        <w:rPr>
          <w:sz w:val="26"/>
          <w:szCs w:val="26"/>
        </w:rPr>
        <w:t xml:space="preserve"> vi</w:t>
      </w:r>
      <w:bookmarkEnd w:id="15"/>
      <w:bookmarkEnd w:id="16"/>
      <w:bookmarkEnd w:id="17"/>
    </w:p>
    <w:p w14:paraId="4997C5FB" w14:textId="0293ED0E" w:rsidR="004D7DE9" w:rsidRPr="00127BBC" w:rsidRDefault="004D7DE9" w:rsidP="00127BBC">
      <w:pPr>
        <w:pStyle w:val="Heading2"/>
        <w:rPr>
          <w:sz w:val="26"/>
          <w:szCs w:val="26"/>
        </w:rPr>
      </w:pPr>
      <w:bookmarkStart w:id="18" w:name="_Toc241028671"/>
      <w:bookmarkStart w:id="19" w:name="_Toc109403244"/>
      <w:bookmarkStart w:id="20" w:name="_Toc144306183"/>
      <w:proofErr w:type="spellStart"/>
      <w:r w:rsidRPr="00127BBC">
        <w:rPr>
          <w:sz w:val="26"/>
          <w:szCs w:val="26"/>
        </w:rPr>
        <w:t>Khái</w:t>
      </w:r>
      <w:proofErr w:type="spellEnd"/>
      <w:r w:rsidRPr="00127BBC">
        <w:rPr>
          <w:sz w:val="26"/>
          <w:szCs w:val="26"/>
        </w:rPr>
        <w:t xml:space="preserve"> </w:t>
      </w:r>
      <w:proofErr w:type="spellStart"/>
      <w:r w:rsidRPr="00127BBC">
        <w:rPr>
          <w:sz w:val="26"/>
          <w:szCs w:val="26"/>
        </w:rPr>
        <w:t>niệm</w:t>
      </w:r>
      <w:proofErr w:type="spellEnd"/>
      <w:r w:rsidRPr="00127BBC">
        <w:rPr>
          <w:sz w:val="26"/>
          <w:szCs w:val="26"/>
        </w:rPr>
        <w:t xml:space="preserve">, </w:t>
      </w:r>
      <w:proofErr w:type="spellStart"/>
      <w:r w:rsidRPr="00127BBC">
        <w:rPr>
          <w:sz w:val="26"/>
          <w:szCs w:val="26"/>
        </w:rPr>
        <w:t>thuật</w:t>
      </w:r>
      <w:proofErr w:type="spellEnd"/>
      <w:r w:rsidRPr="00127BBC">
        <w:rPr>
          <w:sz w:val="26"/>
          <w:szCs w:val="26"/>
        </w:rPr>
        <w:t xml:space="preserve"> </w:t>
      </w:r>
      <w:proofErr w:type="spellStart"/>
      <w:r w:rsidRPr="00127BBC">
        <w:rPr>
          <w:sz w:val="26"/>
          <w:szCs w:val="26"/>
        </w:rPr>
        <w:t>ngữ</w:t>
      </w:r>
      <w:bookmarkEnd w:id="18"/>
      <w:bookmarkEnd w:id="19"/>
      <w:bookmarkEnd w:id="20"/>
      <w:proofErr w:type="spellEnd"/>
    </w:p>
    <w:tbl>
      <w:tblPr>
        <w:tblW w:w="8748" w:type="dxa"/>
        <w:tblInd w:w="3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4660"/>
        <w:gridCol w:w="1710"/>
      </w:tblGrid>
      <w:tr w:rsidR="004140F1" w:rsidRPr="00127BBC" w14:paraId="7B87CC6A" w14:textId="77777777" w:rsidTr="0074043F">
        <w:trPr>
          <w:tblHeader/>
        </w:trPr>
        <w:tc>
          <w:tcPr>
            <w:tcW w:w="2378" w:type="dxa"/>
            <w:shd w:val="pct5" w:color="auto" w:fill="FFFFFF"/>
          </w:tcPr>
          <w:p w14:paraId="5E930553" w14:textId="77777777" w:rsidR="0074043F" w:rsidRPr="00127BBC" w:rsidRDefault="0074043F" w:rsidP="00127BBC">
            <w:pPr>
              <w:pStyle w:val="Bang"/>
              <w:rPr>
                <w:rFonts w:cs="Times New Roman"/>
                <w:sz w:val="26"/>
                <w:szCs w:val="26"/>
              </w:rPr>
            </w:pPr>
            <w:proofErr w:type="spellStart"/>
            <w:r w:rsidRPr="00127BBC">
              <w:rPr>
                <w:rFonts w:cs="Times New Roman"/>
                <w:sz w:val="26"/>
                <w:szCs w:val="26"/>
              </w:rPr>
              <w:t>Thuật</w:t>
            </w:r>
            <w:proofErr w:type="spellEnd"/>
            <w:r w:rsidRPr="00127BBC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27BBC">
              <w:rPr>
                <w:rFonts w:cs="Times New Roman"/>
                <w:sz w:val="26"/>
                <w:szCs w:val="26"/>
              </w:rPr>
              <w:t>ngữ</w:t>
            </w:r>
            <w:proofErr w:type="spellEnd"/>
          </w:p>
        </w:tc>
        <w:tc>
          <w:tcPr>
            <w:tcW w:w="4660" w:type="dxa"/>
            <w:shd w:val="pct5" w:color="auto" w:fill="FFFFFF"/>
          </w:tcPr>
          <w:p w14:paraId="49402482" w14:textId="77777777" w:rsidR="0074043F" w:rsidRPr="00127BBC" w:rsidRDefault="0074043F" w:rsidP="00127BBC">
            <w:pPr>
              <w:pStyle w:val="Bang"/>
              <w:rPr>
                <w:rFonts w:cs="Times New Roman"/>
                <w:sz w:val="26"/>
                <w:szCs w:val="26"/>
              </w:rPr>
            </w:pPr>
            <w:proofErr w:type="spellStart"/>
            <w:r w:rsidRPr="00127BBC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Pr="00127BBC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27BBC">
              <w:rPr>
                <w:rFonts w:cs="Times New Roman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710" w:type="dxa"/>
            <w:shd w:val="pct5" w:color="auto" w:fill="FFFFFF"/>
          </w:tcPr>
          <w:p w14:paraId="3CC56385" w14:textId="77777777" w:rsidR="0074043F" w:rsidRPr="00127BBC" w:rsidRDefault="0074043F" w:rsidP="00127BBC">
            <w:pPr>
              <w:pStyle w:val="Bang"/>
              <w:rPr>
                <w:rFonts w:cs="Times New Roman"/>
                <w:sz w:val="26"/>
                <w:szCs w:val="26"/>
              </w:rPr>
            </w:pPr>
            <w:proofErr w:type="spellStart"/>
            <w:r w:rsidRPr="00127BBC">
              <w:rPr>
                <w:rFonts w:cs="Times New Roman"/>
                <w:sz w:val="26"/>
                <w:szCs w:val="26"/>
              </w:rPr>
              <w:t>Ghi</w:t>
            </w:r>
            <w:proofErr w:type="spellEnd"/>
            <w:r w:rsidRPr="00127BBC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27BBC">
              <w:rPr>
                <w:rFonts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4140F1" w:rsidRPr="00127BBC" w14:paraId="548BC88E" w14:textId="77777777" w:rsidTr="0074043F">
        <w:tc>
          <w:tcPr>
            <w:tcW w:w="2378" w:type="dxa"/>
            <w:tcBorders>
              <w:bottom w:val="dotted" w:sz="4" w:space="0" w:color="auto"/>
            </w:tcBorders>
          </w:tcPr>
          <w:p w14:paraId="23B9FC51" w14:textId="77777777" w:rsidR="0074043F" w:rsidRPr="00127BBC" w:rsidRDefault="0074043F" w:rsidP="00127BBC">
            <w:pPr>
              <w:pStyle w:val="Bang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660" w:type="dxa"/>
            <w:tcBorders>
              <w:bottom w:val="dotted" w:sz="4" w:space="0" w:color="auto"/>
            </w:tcBorders>
          </w:tcPr>
          <w:p w14:paraId="31116201" w14:textId="77777777" w:rsidR="0074043F" w:rsidRPr="00127BBC" w:rsidRDefault="0074043F" w:rsidP="00127BBC">
            <w:pPr>
              <w:pStyle w:val="Bang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10" w:type="dxa"/>
            <w:tcBorders>
              <w:bottom w:val="dotted" w:sz="4" w:space="0" w:color="auto"/>
            </w:tcBorders>
          </w:tcPr>
          <w:p w14:paraId="02E98B25" w14:textId="77777777" w:rsidR="0074043F" w:rsidRPr="00127BBC" w:rsidRDefault="0074043F" w:rsidP="00127BBC">
            <w:pPr>
              <w:pStyle w:val="Bang"/>
              <w:rPr>
                <w:rFonts w:cs="Times New Roman"/>
                <w:sz w:val="26"/>
                <w:szCs w:val="26"/>
              </w:rPr>
            </w:pPr>
          </w:p>
        </w:tc>
      </w:tr>
    </w:tbl>
    <w:p w14:paraId="1199DFAF" w14:textId="6C53F29E" w:rsidR="004D7DE9" w:rsidRDefault="004D7DE9" w:rsidP="00127BBC">
      <w:pPr>
        <w:pStyle w:val="Heading2"/>
        <w:rPr>
          <w:sz w:val="26"/>
          <w:szCs w:val="26"/>
        </w:rPr>
      </w:pPr>
      <w:bookmarkStart w:id="21" w:name="_Toc241028672"/>
      <w:bookmarkStart w:id="22" w:name="_Toc109403245"/>
      <w:bookmarkStart w:id="23" w:name="_Toc144306184"/>
      <w:proofErr w:type="spellStart"/>
      <w:r w:rsidRPr="00127BBC">
        <w:rPr>
          <w:sz w:val="26"/>
          <w:szCs w:val="26"/>
        </w:rPr>
        <w:t>Tài</w:t>
      </w:r>
      <w:proofErr w:type="spellEnd"/>
      <w:r w:rsidRPr="00127BBC">
        <w:rPr>
          <w:sz w:val="26"/>
          <w:szCs w:val="26"/>
        </w:rPr>
        <w:t xml:space="preserve"> </w:t>
      </w:r>
      <w:proofErr w:type="spellStart"/>
      <w:r w:rsidRPr="00127BBC">
        <w:rPr>
          <w:sz w:val="26"/>
          <w:szCs w:val="26"/>
        </w:rPr>
        <w:t>liệu</w:t>
      </w:r>
      <w:proofErr w:type="spellEnd"/>
      <w:r w:rsidRPr="00127BBC">
        <w:rPr>
          <w:sz w:val="26"/>
          <w:szCs w:val="26"/>
        </w:rPr>
        <w:t xml:space="preserve"> </w:t>
      </w:r>
      <w:proofErr w:type="spellStart"/>
      <w:r w:rsidRPr="00127BBC">
        <w:rPr>
          <w:sz w:val="26"/>
          <w:szCs w:val="26"/>
        </w:rPr>
        <w:t>tham</w:t>
      </w:r>
      <w:proofErr w:type="spellEnd"/>
      <w:r w:rsidRPr="00127BBC">
        <w:rPr>
          <w:sz w:val="26"/>
          <w:szCs w:val="26"/>
        </w:rPr>
        <w:t xml:space="preserve"> </w:t>
      </w:r>
      <w:proofErr w:type="spellStart"/>
      <w:r w:rsidRPr="00127BBC">
        <w:rPr>
          <w:sz w:val="26"/>
          <w:szCs w:val="26"/>
        </w:rPr>
        <w:t>khảo</w:t>
      </w:r>
      <w:bookmarkEnd w:id="21"/>
      <w:bookmarkEnd w:id="22"/>
      <w:bookmarkEnd w:id="23"/>
      <w:proofErr w:type="spellEnd"/>
    </w:p>
    <w:p w14:paraId="33442A82" w14:textId="6F47A8A9" w:rsidR="003542B3" w:rsidRDefault="00000000" w:rsidP="003542B3">
      <w:hyperlink r:id="rId12" w:history="1">
        <w:r w:rsidR="003542B3" w:rsidRPr="00460E39">
          <w:rPr>
            <w:rStyle w:val="Hyperlink"/>
          </w:rPr>
          <w:t>https://karcuta.medium.com/adaptive-query-execution-in-spark-3-0-7b2887a212c5</w:t>
        </w:r>
      </w:hyperlink>
    </w:p>
    <w:p w14:paraId="739D796A" w14:textId="482A4F09" w:rsidR="003542B3" w:rsidRDefault="00000000" w:rsidP="003542B3">
      <w:hyperlink r:id="rId13" w:history="1">
        <w:r w:rsidR="003542B3" w:rsidRPr="00460E39">
          <w:rPr>
            <w:rStyle w:val="Hyperlink"/>
          </w:rPr>
          <w:t>https://kyuubi.readthedocs.io/en/v1.5.0-incubating/deployment/spark/aqe.html</w:t>
        </w:r>
      </w:hyperlink>
    </w:p>
    <w:p w14:paraId="708B28DE" w14:textId="77777777" w:rsidR="003542B3" w:rsidRDefault="003542B3" w:rsidP="003542B3"/>
    <w:p w14:paraId="471ABB4D" w14:textId="77777777" w:rsidR="003542B3" w:rsidRPr="003542B3" w:rsidRDefault="003542B3" w:rsidP="003542B3"/>
    <w:p w14:paraId="0DBF7E48" w14:textId="3B3E658F" w:rsidR="004D7DE9" w:rsidRPr="00127BBC" w:rsidRDefault="004D7DE9" w:rsidP="00127BBC">
      <w:pPr>
        <w:pStyle w:val="Heading2"/>
        <w:rPr>
          <w:sz w:val="26"/>
          <w:szCs w:val="26"/>
        </w:rPr>
      </w:pPr>
      <w:bookmarkStart w:id="24" w:name="_Toc241028673"/>
      <w:bookmarkStart w:id="25" w:name="_Toc109403246"/>
      <w:bookmarkStart w:id="26" w:name="_Toc144306185"/>
      <w:proofErr w:type="spellStart"/>
      <w:r w:rsidRPr="00127BBC">
        <w:rPr>
          <w:sz w:val="26"/>
          <w:szCs w:val="26"/>
        </w:rPr>
        <w:t>Mô</w:t>
      </w:r>
      <w:proofErr w:type="spellEnd"/>
      <w:r w:rsidRPr="00127BBC">
        <w:rPr>
          <w:sz w:val="26"/>
          <w:szCs w:val="26"/>
        </w:rPr>
        <w:t xml:space="preserve"> </w:t>
      </w:r>
      <w:proofErr w:type="spellStart"/>
      <w:r w:rsidRPr="00127BBC">
        <w:rPr>
          <w:sz w:val="26"/>
          <w:szCs w:val="26"/>
        </w:rPr>
        <w:t>tả</w:t>
      </w:r>
      <w:proofErr w:type="spellEnd"/>
      <w:r w:rsidRPr="00127BBC">
        <w:rPr>
          <w:sz w:val="26"/>
          <w:szCs w:val="26"/>
        </w:rPr>
        <w:t xml:space="preserve"> </w:t>
      </w:r>
      <w:proofErr w:type="spellStart"/>
      <w:r w:rsidRPr="00127BBC">
        <w:rPr>
          <w:sz w:val="26"/>
          <w:szCs w:val="26"/>
        </w:rPr>
        <w:t>tài</w:t>
      </w:r>
      <w:proofErr w:type="spellEnd"/>
      <w:r w:rsidRPr="00127BBC">
        <w:rPr>
          <w:sz w:val="26"/>
          <w:szCs w:val="26"/>
        </w:rPr>
        <w:t xml:space="preserve"> </w:t>
      </w:r>
      <w:proofErr w:type="spellStart"/>
      <w:r w:rsidRPr="00127BBC">
        <w:rPr>
          <w:sz w:val="26"/>
          <w:szCs w:val="26"/>
        </w:rPr>
        <w:t>liệu</w:t>
      </w:r>
      <w:bookmarkEnd w:id="24"/>
      <w:bookmarkEnd w:id="25"/>
      <w:bookmarkEnd w:id="26"/>
      <w:proofErr w:type="spellEnd"/>
    </w:p>
    <w:p w14:paraId="065C5B63" w14:textId="77777777" w:rsidR="0074043F" w:rsidRPr="00127BBC" w:rsidRDefault="0074043F" w:rsidP="00127BBC">
      <w:pPr>
        <w:rPr>
          <w:sz w:val="26"/>
          <w:szCs w:val="26"/>
        </w:rPr>
      </w:pPr>
      <w:bookmarkStart w:id="27" w:name="_Toc241028674"/>
      <w:proofErr w:type="spellStart"/>
      <w:r w:rsidRPr="00127BBC">
        <w:rPr>
          <w:sz w:val="26"/>
          <w:szCs w:val="26"/>
        </w:rPr>
        <w:t>Tài</w:t>
      </w:r>
      <w:proofErr w:type="spellEnd"/>
      <w:r w:rsidRPr="00127BBC">
        <w:rPr>
          <w:sz w:val="26"/>
          <w:szCs w:val="26"/>
        </w:rPr>
        <w:t xml:space="preserve"> </w:t>
      </w:r>
      <w:proofErr w:type="spellStart"/>
      <w:r w:rsidRPr="00127BBC">
        <w:rPr>
          <w:sz w:val="26"/>
          <w:szCs w:val="26"/>
        </w:rPr>
        <w:t>liệu</w:t>
      </w:r>
      <w:proofErr w:type="spellEnd"/>
      <w:r w:rsidRPr="00127BBC">
        <w:rPr>
          <w:sz w:val="26"/>
          <w:szCs w:val="26"/>
        </w:rPr>
        <w:t xml:space="preserve"> </w:t>
      </w:r>
      <w:proofErr w:type="spellStart"/>
      <w:r w:rsidRPr="00127BBC">
        <w:rPr>
          <w:sz w:val="26"/>
          <w:szCs w:val="26"/>
        </w:rPr>
        <w:t>gồm</w:t>
      </w:r>
      <w:proofErr w:type="spellEnd"/>
      <w:r w:rsidRPr="00127BBC">
        <w:rPr>
          <w:sz w:val="26"/>
          <w:szCs w:val="26"/>
        </w:rPr>
        <w:t xml:space="preserve"> 5 </w:t>
      </w:r>
      <w:proofErr w:type="spellStart"/>
      <w:r w:rsidRPr="00127BBC">
        <w:rPr>
          <w:sz w:val="26"/>
          <w:szCs w:val="26"/>
        </w:rPr>
        <w:t>phần</w:t>
      </w:r>
      <w:proofErr w:type="spellEnd"/>
      <w:r w:rsidRPr="00127BBC">
        <w:rPr>
          <w:sz w:val="26"/>
          <w:szCs w:val="26"/>
        </w:rPr>
        <w:t>:</w:t>
      </w:r>
    </w:p>
    <w:p w14:paraId="150812CA" w14:textId="77777777" w:rsidR="003542B3" w:rsidRDefault="0074043F" w:rsidP="003542B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27BB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27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27BBC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27BBC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042CEB7" w14:textId="3206E6A9" w:rsidR="003542B3" w:rsidRDefault="003542B3" w:rsidP="003542B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AQE</w:t>
      </w:r>
    </w:p>
    <w:p w14:paraId="65A53407" w14:textId="44F8ABB5" w:rsidR="00C73B2F" w:rsidRDefault="003542B3" w:rsidP="003542B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bookmarkStart w:id="28" w:name="_Toc241028675"/>
      <w:bookmarkStart w:id="29" w:name="_Toc109403248"/>
      <w:bookmarkEnd w:id="27"/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</w:p>
    <w:bookmarkEnd w:id="2"/>
    <w:bookmarkEnd w:id="3"/>
    <w:bookmarkEnd w:id="4"/>
    <w:bookmarkEnd w:id="5"/>
    <w:bookmarkEnd w:id="6"/>
    <w:bookmarkEnd w:id="7"/>
    <w:bookmarkEnd w:id="28"/>
    <w:bookmarkEnd w:id="29"/>
    <w:p w14:paraId="7314D3CB" w14:textId="716128CB" w:rsidR="00D66954" w:rsidRPr="0077130B" w:rsidRDefault="0077130B" w:rsidP="0077130B">
      <w:pPr>
        <w:pStyle w:val="Heading1"/>
      </w:pPr>
      <w:r>
        <w:t xml:space="preserve">3 </w:t>
      </w:r>
      <w:r w:rsidR="00D66954" w:rsidRPr="0077130B">
        <w:t>Ưu điểm khi của Spark AQE</w:t>
      </w:r>
    </w:p>
    <w:p w14:paraId="177EEC04" w14:textId="638ADBA6" w:rsidR="00D66954" w:rsidRPr="00D66954" w:rsidRDefault="00D66954" w:rsidP="00D66954"/>
    <w:p w14:paraId="6CE3DE66" w14:textId="0B62EBD0" w:rsidR="00D66954" w:rsidRDefault="00D66954" w:rsidP="00D66954">
      <w:pPr>
        <w:pStyle w:val="Heading2"/>
        <w:rPr>
          <w:sz w:val="26"/>
          <w:szCs w:val="26"/>
        </w:rPr>
      </w:pPr>
      <w:bookmarkStart w:id="30" w:name="_Hlk144740179"/>
      <w:r w:rsidRPr="00D66954">
        <w:rPr>
          <w:sz w:val="26"/>
          <w:szCs w:val="26"/>
        </w:rPr>
        <w:t>Dynamically Switch Join Strategies</w:t>
      </w:r>
    </w:p>
    <w:p w14:paraId="44816A89" w14:textId="77777777" w:rsidR="000361B2" w:rsidRDefault="000361B2" w:rsidP="00D66954">
      <w:pPr>
        <w:rPr>
          <w:rStyle w:val="HTMLCode"/>
          <w:rFonts w:ascii="Times New Roman" w:hAnsi="Times New Roman" w:cs="Times New Roman"/>
          <w:b/>
          <w:bCs w:val="0"/>
          <w:sz w:val="21"/>
          <w:szCs w:val="21"/>
          <w:shd w:val="clear" w:color="auto" w:fill="FFFFFF"/>
        </w:r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join </w:t>
      </w:r>
      <w:proofErr w:type="spellStart"/>
      <w:r>
        <w:t>giữa</w:t>
      </w:r>
      <w:proofErr w:type="spellEnd"/>
      <w:r>
        <w:t xml:space="preserve"> </w:t>
      </w:r>
      <w:proofErr w:type="spellStart"/>
      <w:r w:rsidRPr="000361B2">
        <w:rPr>
          <w:rStyle w:val="pre"/>
          <w:b/>
          <w:bCs w:val="0"/>
          <w:sz w:val="21"/>
          <w:szCs w:val="21"/>
          <w:shd w:val="clear" w:color="auto" w:fill="FFFFFF"/>
        </w:rPr>
        <w:t>BroadcastHash</w:t>
      </w:r>
      <w:proofErr w:type="spellEnd"/>
      <w:r>
        <w:rPr>
          <w:rStyle w:val="HTMLCode"/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b/>
          <w:bCs w:val="0"/>
          <w:sz w:val="21"/>
          <w:szCs w:val="21"/>
          <w:shd w:val="clear" w:color="auto" w:fill="FFFFFF"/>
        </w:rPr>
        <w:t>và</w:t>
      </w:r>
      <w:proofErr w:type="spellEnd"/>
      <w:r w:rsidRPr="000361B2">
        <w:rPr>
          <w:rStyle w:val="pre"/>
          <w:b/>
          <w:bCs w:val="0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b/>
          <w:bCs w:val="0"/>
          <w:sz w:val="21"/>
          <w:szCs w:val="21"/>
          <w:shd w:val="clear" w:color="auto" w:fill="FFFFFF"/>
        </w:rPr>
        <w:t>MergeSort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r w:rsidRPr="000361B2">
        <w:rPr>
          <w:rStyle w:val="HTMLCode"/>
          <w:rFonts w:ascii="Times New Roman" w:hAnsi="Times New Roman" w:cs="Times New Roman"/>
          <w:b/>
          <w:bCs w:val="0"/>
          <w:sz w:val="21"/>
          <w:szCs w:val="21"/>
          <w:shd w:val="clear" w:color="auto" w:fill="FFFFFF"/>
        </w:rPr>
        <w:t>Join</w:t>
      </w:r>
    </w:p>
    <w:p w14:paraId="2BC6FCBB" w14:textId="77777777" w:rsidR="000361B2" w:rsidRDefault="000361B2" w:rsidP="000361B2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pre"/>
          <w:sz w:val="21"/>
          <w:szCs w:val="21"/>
          <w:shd w:val="clear" w:color="auto" w:fill="FFFFFF"/>
        </w:rPr>
      </w:pPr>
      <w:r>
        <w:rPr>
          <w:rStyle w:val="pre"/>
          <w:sz w:val="21"/>
          <w:szCs w:val="21"/>
          <w:shd w:val="clear" w:color="auto" w:fill="FFFFFF"/>
        </w:rPr>
        <w:t xml:space="preserve">(Link </w:t>
      </w:r>
      <w:proofErr w:type="spellStart"/>
      <w:r>
        <w:rPr>
          <w:rStyle w:val="pre"/>
          <w:sz w:val="21"/>
          <w:szCs w:val="21"/>
          <w:shd w:val="clear" w:color="auto" w:fill="FFFFFF"/>
        </w:rPr>
        <w:t>tham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khảo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về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Style w:val="pre"/>
          <w:sz w:val="21"/>
          <w:szCs w:val="21"/>
          <w:shd w:val="clear" w:color="auto" w:fill="FFFFFF"/>
        </w:rPr>
        <w:t>loại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join </w:t>
      </w:r>
      <w:hyperlink r:id="rId14" w:history="1">
        <w:r w:rsidRPr="009138C0">
          <w:rPr>
            <w:rStyle w:val="Hyperlink"/>
            <w:sz w:val="21"/>
            <w:szCs w:val="21"/>
            <w:shd w:val="clear" w:color="auto" w:fill="FFFFFF"/>
          </w:rPr>
          <w:t>https://medium.com/swlh/spark-joins-tuning-part-1-sort-merge-vs-broadcast-a98d82610cf0</w:t>
        </w:r>
      </w:hyperlink>
    </w:p>
    <w:p w14:paraId="66905AB5" w14:textId="4F21A0BB" w:rsidR="000361B2" w:rsidRDefault="000361B2" w:rsidP="00D66954">
      <w:pPr>
        <w:rPr>
          <w:rStyle w:val="pre"/>
          <w:sz w:val="21"/>
          <w:szCs w:val="21"/>
          <w:shd w:val="clear" w:color="auto" w:fill="FFFFFF"/>
        </w:rPr>
      </w:pPr>
      <w:r>
        <w:rPr>
          <w:rStyle w:val="pre"/>
          <w:sz w:val="21"/>
          <w:szCs w:val="21"/>
          <w:shd w:val="clear" w:color="auto" w:fill="FFFFFF"/>
        </w:rPr>
        <w:t>)</w:t>
      </w:r>
    </w:p>
    <w:p w14:paraId="58200252" w14:textId="6FAED346" w:rsidR="000361B2" w:rsidRPr="000361B2" w:rsidRDefault="000361B2" w:rsidP="000361B2">
      <w:pPr>
        <w:pStyle w:val="ListParagraph"/>
        <w:numPr>
          <w:ilvl w:val="0"/>
          <w:numId w:val="41"/>
        </w:numPr>
        <w:rPr>
          <w:rStyle w:val="pre"/>
          <w:sz w:val="21"/>
          <w:szCs w:val="21"/>
          <w:shd w:val="clear" w:color="auto" w:fill="FFFFFF"/>
        </w:rPr>
      </w:pP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Vấn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0361B2">
        <w:rPr>
          <w:rStyle w:val="pre"/>
          <w:sz w:val="21"/>
          <w:szCs w:val="21"/>
          <w:shd w:val="clear" w:color="auto" w:fill="FFFFFF"/>
        </w:rPr>
        <w:t>đề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:</w:t>
      </w:r>
      <w:proofErr w:type="gram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Như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trên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size estimate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trên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spark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là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15mb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nhưng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thực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tế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lại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là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8mb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lúc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trước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sẽ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không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thể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sử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dụng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broadcast join (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giả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sử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cấu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hình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10mb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để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Spark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thực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hiện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 w:rsidRPr="000361B2">
        <w:rPr>
          <w:rStyle w:val="pre"/>
          <w:sz w:val="21"/>
          <w:szCs w:val="21"/>
          <w:shd w:val="clear" w:color="auto" w:fill="FFFFFF"/>
        </w:rPr>
        <w:t>BroadcastHash</w:t>
      </w:r>
      <w:proofErr w:type="spellEnd"/>
      <w:r w:rsidRPr="000361B2">
        <w:rPr>
          <w:rStyle w:val="pre"/>
          <w:sz w:val="21"/>
          <w:szCs w:val="21"/>
          <w:shd w:val="clear" w:color="auto" w:fill="FFFFFF"/>
        </w:rPr>
        <w:t xml:space="preserve"> join)</w:t>
      </w:r>
    </w:p>
    <w:p w14:paraId="204FF80C" w14:textId="5CC6A4F5" w:rsidR="000361B2" w:rsidRDefault="000361B2" w:rsidP="000361B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Style w:val="pre"/>
          <w:sz w:val="21"/>
          <w:szCs w:val="21"/>
          <w:shd w:val="clear" w:color="auto" w:fill="FFFFFF"/>
        </w:rPr>
      </w:pPr>
      <w:proofErr w:type="spellStart"/>
      <w:r>
        <w:rPr>
          <w:rStyle w:val="pre"/>
          <w:sz w:val="21"/>
          <w:szCs w:val="21"/>
          <w:shd w:val="clear" w:color="auto" w:fill="FFFFFF"/>
        </w:rPr>
        <w:t>Giải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pháp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Style w:val="pre"/>
          <w:sz w:val="21"/>
          <w:szCs w:val="21"/>
          <w:shd w:val="clear" w:color="auto" w:fill="FFFFFF"/>
        </w:rPr>
        <w:t>Với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r w:rsidRPr="000361B2">
        <w:rPr>
          <w:rStyle w:val="pre"/>
          <w:b/>
          <w:bCs/>
          <w:sz w:val="21"/>
          <w:szCs w:val="21"/>
          <w:shd w:val="clear" w:color="auto" w:fill="FFFFFF"/>
        </w:rPr>
        <w:t>AQE</w:t>
      </w:r>
      <w:r>
        <w:rPr>
          <w:rStyle w:val="pre"/>
          <w:sz w:val="21"/>
          <w:szCs w:val="21"/>
          <w:shd w:val="clear" w:color="auto" w:fill="FFFFFF"/>
        </w:rPr>
        <w:t xml:space="preserve"> thì spark </w:t>
      </w:r>
      <w:proofErr w:type="spellStart"/>
      <w:r>
        <w:rPr>
          <w:rStyle w:val="pre"/>
          <w:sz w:val="21"/>
          <w:szCs w:val="21"/>
          <w:shd w:val="clear" w:color="auto" w:fill="FFFFFF"/>
        </w:rPr>
        <w:t>hỗ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trợ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chuyển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đổi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ngay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trong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lúc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run time. Khi </w:t>
      </w:r>
      <w:proofErr w:type="spellStart"/>
      <w:r>
        <w:rPr>
          <w:rStyle w:val="pre"/>
          <w:sz w:val="21"/>
          <w:szCs w:val="21"/>
          <w:shd w:val="clear" w:color="auto" w:fill="FFFFFF"/>
        </w:rPr>
        <w:t>dữ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liệu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được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đọc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ra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sẽ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được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quét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lại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nếu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đáp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ứng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đúng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yêu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cầu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là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nhỏ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hơn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10mb thì </w:t>
      </w:r>
      <w:proofErr w:type="spellStart"/>
      <w:r>
        <w:rPr>
          <w:rStyle w:val="pre"/>
          <w:sz w:val="21"/>
          <w:szCs w:val="21"/>
          <w:shd w:val="clear" w:color="auto" w:fill="FFFFFF"/>
        </w:rPr>
        <w:t>sẽ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có </w:t>
      </w:r>
      <w:proofErr w:type="spellStart"/>
      <w:r>
        <w:rPr>
          <w:rStyle w:val="pre"/>
          <w:sz w:val="21"/>
          <w:szCs w:val="21"/>
          <w:shd w:val="clear" w:color="auto" w:fill="FFFFFF"/>
        </w:rPr>
        <w:t>thể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sử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dụng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broadcast </w:t>
      </w:r>
      <w:proofErr w:type="gramStart"/>
      <w:r>
        <w:rPr>
          <w:rStyle w:val="pre"/>
          <w:sz w:val="21"/>
          <w:szCs w:val="21"/>
          <w:shd w:val="clear" w:color="auto" w:fill="FFFFFF"/>
        </w:rPr>
        <w:t>join</w:t>
      </w:r>
      <w:proofErr w:type="gramEnd"/>
      <w:r>
        <w:rPr>
          <w:rStyle w:val="pre"/>
          <w:sz w:val="21"/>
          <w:szCs w:val="21"/>
          <w:shd w:val="clear" w:color="auto" w:fill="FFFFFF"/>
        </w:rPr>
        <w:t xml:space="preserve">  </w:t>
      </w:r>
    </w:p>
    <w:p w14:paraId="2D07D71A" w14:textId="36EBADA4" w:rsidR="000361B2" w:rsidRDefault="000361B2" w:rsidP="000361B2">
      <w:pPr>
        <w:pStyle w:val="NormalWeb"/>
        <w:shd w:val="clear" w:color="auto" w:fill="FFFFFF"/>
        <w:spacing w:before="0" w:beforeAutospacing="0" w:after="0" w:afterAutospacing="0"/>
        <w:rPr>
          <w:rStyle w:val="pre"/>
          <w:sz w:val="21"/>
          <w:szCs w:val="21"/>
          <w:shd w:val="clear" w:color="auto" w:fill="FFFFFF"/>
        </w:rPr>
      </w:pPr>
    </w:p>
    <w:p w14:paraId="34CEE2BD" w14:textId="752F57F4" w:rsidR="000361B2" w:rsidRDefault="000361B2" w:rsidP="00D66954">
      <w:pPr>
        <w:rPr>
          <w:rStyle w:val="pre"/>
          <w:sz w:val="21"/>
          <w:szCs w:val="21"/>
          <w:shd w:val="clear" w:color="auto" w:fill="FFFFFF"/>
        </w:rPr>
      </w:pPr>
      <w:r>
        <w:rPr>
          <w:rStyle w:val="pre"/>
          <w:sz w:val="21"/>
          <w:szCs w:val="21"/>
          <w:shd w:val="clear" w:color="auto" w:fill="FFFFFF"/>
        </w:rPr>
        <w:lastRenderedPageBreak/>
        <w:t xml:space="preserve"> </w:t>
      </w:r>
      <w:r w:rsidRPr="00915E67">
        <w:rPr>
          <w:rStyle w:val="HTMLCode"/>
          <w:noProof/>
          <w:sz w:val="21"/>
          <w:szCs w:val="21"/>
          <w:shd w:val="clear" w:color="auto" w:fill="FFFFFF"/>
        </w:rPr>
        <w:drawing>
          <wp:inline distT="0" distB="0" distL="0" distR="0" wp14:anchorId="6DE8F76C" wp14:editId="6E70B06D">
            <wp:extent cx="5716905" cy="27943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79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7492" w14:textId="3C345A02" w:rsidR="000361B2" w:rsidRDefault="000361B2" w:rsidP="000361B2">
      <w:pPr>
        <w:jc w:val="center"/>
        <w:rPr>
          <w:rStyle w:val="pre"/>
          <w:i/>
          <w:iCs/>
          <w:sz w:val="21"/>
          <w:szCs w:val="21"/>
          <w:shd w:val="clear" w:color="auto" w:fill="FFFFFF"/>
        </w:rPr>
      </w:pPr>
      <w:proofErr w:type="spellStart"/>
      <w:r w:rsidRPr="000361B2">
        <w:rPr>
          <w:rStyle w:val="pre"/>
          <w:i/>
          <w:iCs/>
          <w:sz w:val="21"/>
          <w:szCs w:val="21"/>
          <w:shd w:val="clear" w:color="auto" w:fill="FFFFFF"/>
        </w:rPr>
        <w:t>Hình</w:t>
      </w:r>
      <w:proofErr w:type="spellEnd"/>
      <w:r w:rsidRPr="000361B2">
        <w:rPr>
          <w:rStyle w:val="pre"/>
          <w:i/>
          <w:iCs/>
          <w:sz w:val="21"/>
          <w:szCs w:val="21"/>
          <w:shd w:val="clear" w:color="auto" w:fill="FFFFFF"/>
        </w:rPr>
        <w:t xml:space="preserve"> 1</w:t>
      </w:r>
    </w:p>
    <w:p w14:paraId="3F6DC59C" w14:textId="06831C0E" w:rsidR="000361B2" w:rsidRDefault="000361B2" w:rsidP="000361B2">
      <w:pPr>
        <w:rPr>
          <w:rStyle w:val="pre"/>
          <w:sz w:val="21"/>
          <w:szCs w:val="21"/>
          <w:shd w:val="clear" w:color="auto" w:fill="FFFFFF"/>
        </w:rPr>
      </w:pPr>
      <w:proofErr w:type="spellStart"/>
      <w:r>
        <w:rPr>
          <w:rStyle w:val="pre"/>
          <w:sz w:val="21"/>
          <w:szCs w:val="21"/>
          <w:shd w:val="clear" w:color="auto" w:fill="FFFFFF"/>
        </w:rPr>
        <w:t>Các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tham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số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pre"/>
          <w:sz w:val="21"/>
          <w:szCs w:val="21"/>
          <w:shd w:val="clear" w:color="auto" w:fill="FFFFFF"/>
        </w:rPr>
        <w:t>liên</w:t>
      </w:r>
      <w:proofErr w:type="spellEnd"/>
      <w:r>
        <w:rPr>
          <w:rStyle w:val="pre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4C335F">
        <w:rPr>
          <w:rStyle w:val="pre"/>
          <w:sz w:val="21"/>
          <w:szCs w:val="21"/>
          <w:shd w:val="clear" w:color="auto" w:fill="FFFFFF"/>
        </w:rPr>
        <w:t>quan</w:t>
      </w:r>
      <w:proofErr w:type="spellEnd"/>
      <w:r w:rsidR="004C335F">
        <w:rPr>
          <w:rStyle w:val="pre"/>
          <w:sz w:val="21"/>
          <w:szCs w:val="21"/>
          <w:shd w:val="clear" w:color="auto" w:fill="FFFFFF"/>
        </w:rPr>
        <w:t xml:space="preserve"> :</w:t>
      </w:r>
      <w:proofErr w:type="gramEnd"/>
      <w:r w:rsidR="004C335F">
        <w:rPr>
          <w:rStyle w:val="pre"/>
          <w:sz w:val="21"/>
          <w:szCs w:val="21"/>
          <w:shd w:val="clear" w:color="auto" w:fill="FFFFFF"/>
        </w:rPr>
        <w:t xml:space="preserve"> </w:t>
      </w:r>
    </w:p>
    <w:p w14:paraId="6ED7EAEC" w14:textId="03FD47B4" w:rsidR="004C335F" w:rsidRPr="004C335F" w:rsidRDefault="004C335F" w:rsidP="000361B2">
      <w:pPr>
        <w:rPr>
          <w:rStyle w:val="pre"/>
          <w:rFonts w:asciiTheme="minorHAnsi" w:hAnsiTheme="minorHAnsi" w:cstheme="minorHAnsi"/>
          <w:b/>
          <w:bCs w:val="0"/>
        </w:rPr>
      </w:pPr>
      <w:proofErr w:type="spellStart"/>
      <w:proofErr w:type="gramStart"/>
      <w:r w:rsidRPr="004C335F">
        <w:rPr>
          <w:rStyle w:val="pre"/>
          <w:rFonts w:asciiTheme="minorHAnsi" w:hAnsiTheme="minorHAnsi" w:cstheme="minorHAnsi"/>
          <w:b/>
          <w:bCs w:val="0"/>
        </w:rPr>
        <w:t>spark.sql.autoBroadcastJoinThreshold</w:t>
      </w:r>
      <w:proofErr w:type="spellEnd"/>
      <w:proofErr w:type="gramEnd"/>
      <w:r w:rsidRPr="004C335F">
        <w:rPr>
          <w:rStyle w:val="pre"/>
          <w:rFonts w:asciiTheme="minorHAnsi" w:hAnsiTheme="minorHAnsi" w:cstheme="minorHAnsi"/>
          <w:b/>
          <w:bCs w:val="0"/>
        </w:rPr>
        <w:t xml:space="preserve"> = 10mb</w:t>
      </w:r>
    </w:p>
    <w:p w14:paraId="47696A7F" w14:textId="06A83467" w:rsidR="004C335F" w:rsidRDefault="004C335F" w:rsidP="000361B2">
      <w:pPr>
        <w:rPr>
          <w:rStyle w:val="pre"/>
          <w:rFonts w:asciiTheme="minorHAnsi" w:hAnsiTheme="minorHAnsi" w:cstheme="minorHAnsi"/>
          <w:b/>
          <w:bCs w:val="0"/>
        </w:rPr>
      </w:pPr>
      <w:proofErr w:type="spellStart"/>
      <w:proofErr w:type="gramStart"/>
      <w:r w:rsidRPr="004C335F">
        <w:rPr>
          <w:rStyle w:val="pre"/>
          <w:rFonts w:asciiTheme="minorHAnsi" w:hAnsiTheme="minorHAnsi" w:cstheme="minorHAnsi"/>
          <w:b/>
          <w:bCs w:val="0"/>
        </w:rPr>
        <w:t>spark.sql.adaptive</w:t>
      </w:r>
      <w:proofErr w:type="gramEnd"/>
      <w:r w:rsidRPr="004C335F">
        <w:rPr>
          <w:rStyle w:val="pre"/>
          <w:rFonts w:asciiTheme="minorHAnsi" w:hAnsiTheme="minorHAnsi" w:cstheme="minorHAnsi"/>
          <w:b/>
          <w:bCs w:val="0"/>
        </w:rPr>
        <w:t>.enabled</w:t>
      </w:r>
      <w:proofErr w:type="spellEnd"/>
      <w:r w:rsidRPr="004C335F">
        <w:rPr>
          <w:rStyle w:val="pre"/>
          <w:rFonts w:asciiTheme="minorHAnsi" w:hAnsiTheme="minorHAnsi" w:cstheme="minorHAnsi"/>
          <w:b/>
          <w:bCs w:val="0"/>
        </w:rPr>
        <w:t>=true</w:t>
      </w:r>
    </w:p>
    <w:p w14:paraId="556CB66C" w14:textId="77777777" w:rsidR="004C335F" w:rsidRPr="004C335F" w:rsidRDefault="004C335F" w:rsidP="004C335F">
      <w:pPr>
        <w:rPr>
          <w:rStyle w:val="pre"/>
          <w:rFonts w:asciiTheme="minorHAnsi" w:hAnsiTheme="minorHAnsi" w:cstheme="minorHAnsi"/>
          <w:b/>
          <w:bCs w:val="0"/>
        </w:rPr>
      </w:pPr>
      <w:proofErr w:type="spellStart"/>
      <w:proofErr w:type="gramStart"/>
      <w:r w:rsidRPr="004C335F">
        <w:rPr>
          <w:rStyle w:val="pre"/>
          <w:rFonts w:asciiTheme="minorHAnsi" w:hAnsiTheme="minorHAnsi" w:cstheme="minorHAnsi"/>
          <w:b/>
          <w:bCs w:val="0"/>
        </w:rPr>
        <w:t>spark.sql.adaptive</w:t>
      </w:r>
      <w:proofErr w:type="gramEnd"/>
      <w:r w:rsidRPr="004C335F">
        <w:rPr>
          <w:rStyle w:val="pre"/>
          <w:rFonts w:asciiTheme="minorHAnsi" w:hAnsiTheme="minorHAnsi" w:cstheme="minorHAnsi"/>
          <w:b/>
          <w:bCs w:val="0"/>
        </w:rPr>
        <w:t>.localShuffleReader.enabled</w:t>
      </w:r>
      <w:proofErr w:type="spellEnd"/>
      <w:r w:rsidRPr="004C335F">
        <w:rPr>
          <w:rStyle w:val="pre"/>
          <w:rFonts w:asciiTheme="minorHAnsi" w:hAnsiTheme="minorHAnsi" w:cstheme="minorHAnsi"/>
          <w:b/>
          <w:bCs w:val="0"/>
        </w:rPr>
        <w:t>=true</w:t>
      </w:r>
    </w:p>
    <w:p w14:paraId="7DEF03AB" w14:textId="77777777" w:rsidR="004C335F" w:rsidRPr="004C335F" w:rsidRDefault="004C335F" w:rsidP="000361B2">
      <w:pPr>
        <w:rPr>
          <w:rStyle w:val="pre"/>
          <w:rFonts w:asciiTheme="minorHAnsi" w:hAnsiTheme="minorHAnsi" w:cstheme="minorHAnsi"/>
          <w:b/>
          <w:bCs w:val="0"/>
        </w:rPr>
      </w:pPr>
    </w:p>
    <w:p w14:paraId="5E1FB6E8" w14:textId="77777777" w:rsidR="000361B2" w:rsidRPr="000361B2" w:rsidRDefault="000361B2" w:rsidP="000361B2">
      <w:pPr>
        <w:jc w:val="center"/>
        <w:rPr>
          <w:i/>
          <w:iCs/>
        </w:rPr>
      </w:pPr>
    </w:p>
    <w:bookmarkEnd w:id="30"/>
    <w:p w14:paraId="7CD7DDDF" w14:textId="01DD9AFC" w:rsidR="00D66954" w:rsidRDefault="00D66954" w:rsidP="00D66954">
      <w:pPr>
        <w:pStyle w:val="Heading2"/>
        <w:rPr>
          <w:sz w:val="26"/>
          <w:szCs w:val="26"/>
        </w:rPr>
      </w:pPr>
      <w:r w:rsidRPr="00D66954">
        <w:rPr>
          <w:sz w:val="26"/>
          <w:szCs w:val="26"/>
        </w:rPr>
        <w:t>Dynamically Coalesce Shuffle Partitions</w:t>
      </w:r>
    </w:p>
    <w:p w14:paraId="23A641BB" w14:textId="2DC702EA" w:rsidR="000361B2" w:rsidRDefault="004C335F" w:rsidP="000361B2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partition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suffle</w:t>
      </w:r>
      <w:proofErr w:type="spellEnd"/>
    </w:p>
    <w:p w14:paraId="46C79B7B" w14:textId="77777777" w:rsidR="0050565A" w:rsidRDefault="0050565A" w:rsidP="000361B2"/>
    <w:p w14:paraId="0648E621" w14:textId="3637AD77" w:rsidR="004C335F" w:rsidRDefault="004C335F" w:rsidP="0050565A">
      <w:pPr>
        <w:pStyle w:val="ListParagraph"/>
        <w:numPr>
          <w:ilvl w:val="0"/>
          <w:numId w:val="42"/>
        </w:numPr>
        <w:rPr>
          <w:rStyle w:val="pre"/>
        </w:rPr>
      </w:pPr>
      <w:proofErr w:type="spellStart"/>
      <w:r>
        <w:t>Vấn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 xml:space="preserve"> :</w:t>
      </w:r>
      <w:proofErr w:type="gramEnd"/>
      <w:r>
        <w:t xml:space="preserve"> Khi </w:t>
      </w:r>
      <w:proofErr w:type="spellStart"/>
      <w:r>
        <w:t>suffle</w:t>
      </w:r>
      <w:proofErr w:type="spellEnd"/>
      <w:r>
        <w:t xml:space="preserve"> Spark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partition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Pr="0050565A">
        <w:rPr>
          <w:rStyle w:val="pre"/>
          <w:rFonts w:asciiTheme="minorHAnsi" w:hAnsiTheme="minorHAnsi" w:cstheme="minorHAnsi"/>
          <w:b/>
          <w:color w:val="auto"/>
        </w:rPr>
        <w:t>spark.sql.shuffle.partitions</w:t>
      </w:r>
      <w:proofErr w:type="spellEnd"/>
      <w:r w:rsidRPr="0050565A">
        <w:rPr>
          <w:rStyle w:val="pre"/>
          <w:rFonts w:asciiTheme="minorHAnsi" w:hAnsiTheme="minorHAnsi" w:cstheme="minorHAnsi"/>
          <w:b/>
        </w:rPr>
        <w:t xml:space="preserve"> </w:t>
      </w:r>
      <w:proofErr w:type="spellStart"/>
      <w:r w:rsidRPr="004C335F">
        <w:rPr>
          <w:rStyle w:val="pre"/>
          <w:rFonts w:ascii="Times New Roman" w:hAnsi="Times New Roman" w:cs="Times New Roman"/>
        </w:rPr>
        <w:t>dẫn</w:t>
      </w:r>
      <w:proofErr w:type="spellEnd"/>
      <w:r w:rsidRPr="004C335F">
        <w:rPr>
          <w:rStyle w:val="pre"/>
          <w:rFonts w:ascii="Times New Roman" w:hAnsi="Times New Roman" w:cs="Times New Roman"/>
        </w:rPr>
        <w:t xml:space="preserve"> </w:t>
      </w:r>
      <w:proofErr w:type="spellStart"/>
      <w:r w:rsidRPr="004C335F">
        <w:rPr>
          <w:rStyle w:val="pre"/>
          <w:rFonts w:ascii="Times New Roman" w:hAnsi="Times New Roman" w:cs="Times New Roman"/>
        </w:rPr>
        <w:t>đến</w:t>
      </w:r>
      <w:proofErr w:type="spellEnd"/>
      <w:r w:rsidRPr="004C335F">
        <w:rPr>
          <w:rStyle w:val="pre"/>
          <w:rFonts w:ascii="Times New Roman" w:hAnsi="Times New Roman" w:cs="Times New Roman"/>
        </w:rPr>
        <w:t xml:space="preserve"> </w:t>
      </w:r>
      <w:r>
        <w:rPr>
          <w:rStyle w:val="pre"/>
        </w:rPr>
        <w:t xml:space="preserve">việc </w:t>
      </w:r>
      <w:proofErr w:type="spellStart"/>
      <w:r>
        <w:rPr>
          <w:rStyle w:val="pre"/>
        </w:rPr>
        <w:t>các</w:t>
      </w:r>
      <w:proofErr w:type="spellEnd"/>
      <w:r>
        <w:rPr>
          <w:rStyle w:val="pre"/>
        </w:rPr>
        <w:t xml:space="preserve"> partition </w:t>
      </w:r>
      <w:proofErr w:type="spellStart"/>
      <w:r>
        <w:rPr>
          <w:rStyle w:val="pre"/>
        </w:rPr>
        <w:t>không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bằng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nhau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và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không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tối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ưu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được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tài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nguyên</w:t>
      </w:r>
      <w:proofErr w:type="spellEnd"/>
      <w:r>
        <w:rPr>
          <w:rStyle w:val="pre"/>
        </w:rPr>
        <w:t>.</w:t>
      </w:r>
    </w:p>
    <w:p w14:paraId="3FD96F1B" w14:textId="2070662B" w:rsidR="004C335F" w:rsidRDefault="004C335F" w:rsidP="0050565A">
      <w:pPr>
        <w:pStyle w:val="ListParagraph"/>
        <w:numPr>
          <w:ilvl w:val="0"/>
          <w:numId w:val="42"/>
        </w:numPr>
        <w:rPr>
          <w:rStyle w:val="pre"/>
        </w:rPr>
      </w:pPr>
      <w:proofErr w:type="spellStart"/>
      <w:r>
        <w:rPr>
          <w:rStyle w:val="pre"/>
        </w:rPr>
        <w:t>Giải</w:t>
      </w:r>
      <w:proofErr w:type="spellEnd"/>
      <w:r>
        <w:rPr>
          <w:rStyle w:val="pre"/>
        </w:rPr>
        <w:t xml:space="preserve"> </w:t>
      </w:r>
      <w:proofErr w:type="spellStart"/>
      <w:proofErr w:type="gramStart"/>
      <w:r>
        <w:rPr>
          <w:rStyle w:val="pre"/>
        </w:rPr>
        <w:t>pháp</w:t>
      </w:r>
      <w:proofErr w:type="spellEnd"/>
      <w:r>
        <w:rPr>
          <w:rStyle w:val="pre"/>
        </w:rPr>
        <w:t xml:space="preserve"> :</w:t>
      </w:r>
      <w:proofErr w:type="gramEnd"/>
      <w:r>
        <w:rPr>
          <w:rStyle w:val="pre"/>
        </w:rPr>
        <w:t xml:space="preserve"> Spark </w:t>
      </w:r>
      <w:proofErr w:type="spellStart"/>
      <w:r>
        <w:rPr>
          <w:rStyle w:val="pre"/>
        </w:rPr>
        <w:t>sẽ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gộp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các</w:t>
      </w:r>
      <w:proofErr w:type="spellEnd"/>
      <w:r>
        <w:rPr>
          <w:rStyle w:val="pre"/>
        </w:rPr>
        <w:t xml:space="preserve"> partition </w:t>
      </w:r>
      <w:proofErr w:type="spellStart"/>
      <w:r>
        <w:rPr>
          <w:rStyle w:val="pre"/>
        </w:rPr>
        <w:t>nhỏ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thành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một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phần</w:t>
      </w:r>
      <w:proofErr w:type="spellEnd"/>
      <w:r>
        <w:rPr>
          <w:rStyle w:val="pre"/>
        </w:rPr>
        <w:t xml:space="preserve"> </w:t>
      </w:r>
      <w:proofErr w:type="spellStart"/>
      <w:r>
        <w:rPr>
          <w:rStyle w:val="pre"/>
        </w:rPr>
        <w:t>lớn</w:t>
      </w:r>
      <w:proofErr w:type="spellEnd"/>
      <w:r w:rsidR="0050565A">
        <w:rPr>
          <w:rStyle w:val="pre"/>
        </w:rPr>
        <w:t xml:space="preserve"> </w:t>
      </w:r>
      <w:proofErr w:type="spellStart"/>
      <w:r w:rsidR="0050565A">
        <w:rPr>
          <w:rStyle w:val="pre"/>
        </w:rPr>
        <w:t>để</w:t>
      </w:r>
      <w:proofErr w:type="spellEnd"/>
      <w:r w:rsidR="0050565A">
        <w:rPr>
          <w:rStyle w:val="pre"/>
        </w:rPr>
        <w:t xml:space="preserve"> </w:t>
      </w:r>
      <w:proofErr w:type="spellStart"/>
      <w:r w:rsidR="0050565A">
        <w:rPr>
          <w:rStyle w:val="pre"/>
        </w:rPr>
        <w:t>tránh</w:t>
      </w:r>
      <w:proofErr w:type="spellEnd"/>
      <w:r w:rsidR="0050565A">
        <w:rPr>
          <w:rStyle w:val="pre"/>
        </w:rPr>
        <w:t xml:space="preserve"> </w:t>
      </w:r>
      <w:proofErr w:type="spellStart"/>
      <w:r w:rsidR="0050565A">
        <w:rPr>
          <w:rStyle w:val="pre"/>
        </w:rPr>
        <w:t>tạo</w:t>
      </w:r>
      <w:proofErr w:type="spellEnd"/>
      <w:r w:rsidR="0050565A">
        <w:rPr>
          <w:rStyle w:val="pre"/>
        </w:rPr>
        <w:t xml:space="preserve"> </w:t>
      </w:r>
      <w:proofErr w:type="spellStart"/>
      <w:r w:rsidR="0050565A">
        <w:rPr>
          <w:rStyle w:val="pre"/>
        </w:rPr>
        <w:t>nhiều</w:t>
      </w:r>
      <w:proofErr w:type="spellEnd"/>
      <w:r w:rsidR="0050565A">
        <w:rPr>
          <w:rStyle w:val="pre"/>
        </w:rPr>
        <w:t xml:space="preserve"> task.</w:t>
      </w:r>
      <w:r>
        <w:rPr>
          <w:rStyle w:val="pre"/>
        </w:rPr>
        <w:t xml:space="preserve"> </w:t>
      </w:r>
    </w:p>
    <w:p w14:paraId="0E3E1FBD" w14:textId="77777777" w:rsidR="004C335F" w:rsidRDefault="004C335F" w:rsidP="000361B2">
      <w:pPr>
        <w:rPr>
          <w:rStyle w:val="pre"/>
        </w:rPr>
      </w:pPr>
    </w:p>
    <w:p w14:paraId="19391ABC" w14:textId="1A73B17D" w:rsidR="004C335F" w:rsidRDefault="004C335F" w:rsidP="000361B2">
      <w:r w:rsidRPr="00D41F1C">
        <w:rPr>
          <w:rStyle w:val="HTMLCode"/>
          <w:noProof/>
          <w:sz w:val="21"/>
          <w:szCs w:val="21"/>
          <w:shd w:val="clear" w:color="auto" w:fill="FFFFFF"/>
        </w:rPr>
        <w:drawing>
          <wp:inline distT="0" distB="0" distL="0" distR="0" wp14:anchorId="1C1A98D8" wp14:editId="3CED1BA6">
            <wp:extent cx="5716905" cy="23484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34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C2A1" w14:textId="77777777" w:rsidR="004C335F" w:rsidRPr="004C335F" w:rsidRDefault="004C335F" w:rsidP="000361B2"/>
    <w:p w14:paraId="074DD80E" w14:textId="77777777" w:rsidR="004C335F" w:rsidRDefault="004C335F" w:rsidP="000361B2"/>
    <w:p w14:paraId="6CC38DA5" w14:textId="692ACAA3" w:rsidR="004C335F" w:rsidRDefault="0050565A" w:rsidP="000361B2">
      <w:r w:rsidRPr="00D41F1C">
        <w:rPr>
          <w:rStyle w:val="HTMLCode"/>
          <w:noProof/>
          <w:sz w:val="21"/>
          <w:szCs w:val="21"/>
          <w:shd w:val="clear" w:color="auto" w:fill="FFFFFF"/>
        </w:rPr>
        <w:drawing>
          <wp:inline distT="0" distB="0" distL="0" distR="0" wp14:anchorId="7CF2C6C9" wp14:editId="7EE80E7B">
            <wp:extent cx="5716905" cy="1740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7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B066" w14:textId="1704AE6E" w:rsidR="0050565A" w:rsidRDefault="0050565A" w:rsidP="0050565A">
      <w:pPr>
        <w:jc w:val="center"/>
      </w:pPr>
      <w:proofErr w:type="spellStart"/>
      <w:r>
        <w:t>Hình</w:t>
      </w:r>
      <w:proofErr w:type="spellEnd"/>
      <w:r>
        <w:t xml:space="preserve"> </w:t>
      </w:r>
      <w:r w:rsidR="00D3742F">
        <w:t>2</w:t>
      </w:r>
    </w:p>
    <w:p w14:paraId="7A7FC875" w14:textId="4E55A5E4" w:rsidR="0050565A" w:rsidRDefault="0050565A" w:rsidP="000361B2"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</w:p>
    <w:p w14:paraId="46C9F046" w14:textId="77777777" w:rsidR="0050565A" w:rsidRDefault="0050565A" w:rsidP="000361B2"/>
    <w:p w14:paraId="52CB86BC" w14:textId="1E78F372" w:rsidR="0050565A" w:rsidRPr="0050565A" w:rsidRDefault="0050565A" w:rsidP="0050565A">
      <w:pPr>
        <w:pStyle w:val="NormalWeb"/>
        <w:shd w:val="clear" w:color="auto" w:fill="FFFFFF"/>
        <w:spacing w:before="0" w:beforeAutospacing="0" w:after="0" w:afterAutospacing="0"/>
        <w:rPr>
          <w:rStyle w:val="pre"/>
          <w:rFonts w:asciiTheme="minorHAnsi" w:hAnsiTheme="minorHAnsi" w:cstheme="minorHAnsi"/>
          <w:b/>
        </w:rPr>
      </w:pPr>
      <w:proofErr w:type="spellStart"/>
      <w:proofErr w:type="gramStart"/>
      <w:r w:rsidRPr="0050565A">
        <w:rPr>
          <w:rStyle w:val="pre"/>
          <w:rFonts w:asciiTheme="minorHAnsi" w:hAnsiTheme="minorHAnsi" w:cstheme="minorHAnsi"/>
          <w:b/>
        </w:rPr>
        <w:t>spark.sql.adaptive</w:t>
      </w:r>
      <w:proofErr w:type="gramEnd"/>
      <w:r w:rsidRPr="0050565A">
        <w:rPr>
          <w:rStyle w:val="pre"/>
          <w:rFonts w:asciiTheme="minorHAnsi" w:hAnsiTheme="minorHAnsi" w:cstheme="minorHAnsi"/>
          <w:b/>
        </w:rPr>
        <w:t>.coalescePartitions.enabled</w:t>
      </w:r>
      <w:proofErr w:type="spellEnd"/>
    </w:p>
    <w:p w14:paraId="512F4B00" w14:textId="0285F2BC" w:rsidR="0050565A" w:rsidRPr="0050565A" w:rsidRDefault="0050565A" w:rsidP="0050565A">
      <w:pPr>
        <w:pStyle w:val="NormalWeb"/>
        <w:shd w:val="clear" w:color="auto" w:fill="FFFFFF"/>
        <w:spacing w:before="0" w:beforeAutospacing="0" w:after="0" w:afterAutospacing="0"/>
        <w:rPr>
          <w:rStyle w:val="pre"/>
          <w:rFonts w:asciiTheme="minorHAnsi" w:hAnsiTheme="minorHAnsi" w:cstheme="minorHAnsi"/>
          <w:b/>
        </w:rPr>
      </w:pPr>
      <w:proofErr w:type="spellStart"/>
      <w:proofErr w:type="gramStart"/>
      <w:r w:rsidRPr="0050565A">
        <w:rPr>
          <w:rStyle w:val="pre"/>
          <w:rFonts w:asciiTheme="minorHAnsi" w:hAnsiTheme="minorHAnsi" w:cstheme="minorHAnsi"/>
          <w:b/>
        </w:rPr>
        <w:t>spark.sql.adaptive</w:t>
      </w:r>
      <w:proofErr w:type="gramEnd"/>
      <w:r w:rsidRPr="0050565A">
        <w:rPr>
          <w:rStyle w:val="pre"/>
          <w:rFonts w:asciiTheme="minorHAnsi" w:hAnsiTheme="minorHAnsi" w:cstheme="minorHAnsi"/>
          <w:b/>
        </w:rPr>
        <w:t>.coalescePartitions.initialPartitionNum</w:t>
      </w:r>
      <w:proofErr w:type="spellEnd"/>
    </w:p>
    <w:p w14:paraId="660AAA59" w14:textId="1B2ED341" w:rsidR="0050565A" w:rsidRDefault="0050565A" w:rsidP="0050565A">
      <w:pPr>
        <w:pStyle w:val="NormalWeb"/>
        <w:shd w:val="clear" w:color="auto" w:fill="FFFFFF"/>
        <w:spacing w:before="0" w:beforeAutospacing="0" w:after="0" w:afterAutospacing="0"/>
        <w:rPr>
          <w:rStyle w:val="pre"/>
          <w:rFonts w:asciiTheme="minorHAnsi" w:hAnsiTheme="minorHAnsi" w:cstheme="minorHAnsi"/>
          <w:b/>
        </w:rPr>
      </w:pPr>
      <w:proofErr w:type="spellStart"/>
      <w:proofErr w:type="gramStart"/>
      <w:r w:rsidRPr="0050565A">
        <w:rPr>
          <w:rStyle w:val="pre"/>
          <w:rFonts w:asciiTheme="minorHAnsi" w:hAnsiTheme="minorHAnsi" w:cstheme="minorHAnsi"/>
          <w:b/>
        </w:rPr>
        <w:t>spark.sql.adaptive</w:t>
      </w:r>
      <w:proofErr w:type="gramEnd"/>
      <w:r w:rsidRPr="0050565A">
        <w:rPr>
          <w:rStyle w:val="pre"/>
          <w:rFonts w:asciiTheme="minorHAnsi" w:hAnsiTheme="minorHAnsi" w:cstheme="minorHAnsi"/>
          <w:b/>
        </w:rPr>
        <w:t>.advisoryPartitionSizeInBytes</w:t>
      </w:r>
      <w:proofErr w:type="spellEnd"/>
    </w:p>
    <w:p w14:paraId="2DB9DB85" w14:textId="77777777" w:rsidR="0050565A" w:rsidRPr="0050565A" w:rsidRDefault="0050565A" w:rsidP="005056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14:paraId="42360F8B" w14:textId="2B7D1049" w:rsidR="0050565A" w:rsidRDefault="0050565A" w:rsidP="0050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E83E8C"/>
          <w:sz w:val="21"/>
          <w:szCs w:val="21"/>
          <w:shd w:val="clear" w:color="auto" w:fill="FFFFFF"/>
        </w:rPr>
      </w:pPr>
      <w:proofErr w:type="spellStart"/>
      <w:proofErr w:type="gramStart"/>
      <w:r w:rsidRPr="0050565A">
        <w:rPr>
          <w:rStyle w:val="pre"/>
          <w:rFonts w:asciiTheme="minorHAnsi" w:hAnsiTheme="minorHAnsi" w:cstheme="minorHAnsi"/>
          <w:b/>
        </w:rPr>
        <w:t>spark.sql.adaptive</w:t>
      </w:r>
      <w:proofErr w:type="gramEnd"/>
      <w:r w:rsidRPr="0050565A">
        <w:rPr>
          <w:rStyle w:val="pre"/>
          <w:rFonts w:asciiTheme="minorHAnsi" w:hAnsiTheme="minorHAnsi" w:cstheme="minorHAnsi"/>
          <w:b/>
        </w:rPr>
        <w:t>.coalescePartitions.initialPartitionNum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số</w:t>
      </w:r>
      <w:proofErr w:type="spellEnd"/>
      <w:r w:rsidRPr="0052456F">
        <w:rPr>
          <w:rFonts w:ascii="Segoe UI" w:hAnsi="Segoe UI" w:cs="Segoe UI"/>
          <w:color w:val="333333"/>
        </w:rPr>
        <w:t xml:space="preserve"> partition </w:t>
      </w:r>
      <w:proofErr w:type="spellStart"/>
      <w:r w:rsidRPr="0052456F">
        <w:rPr>
          <w:rFonts w:ascii="Segoe UI" w:hAnsi="Segoe UI" w:cs="Segoe UI"/>
          <w:color w:val="333333"/>
        </w:rPr>
        <w:t>khởi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tạo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khi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suffle</w:t>
      </w:r>
      <w:proofErr w:type="spellEnd"/>
      <w:r w:rsidRPr="0052456F">
        <w:rPr>
          <w:rFonts w:ascii="Segoe UI" w:hAnsi="Segoe UI" w:cs="Segoe UI"/>
          <w:color w:val="333333"/>
        </w:rPr>
        <w:t xml:space="preserve"> ta set </w:t>
      </w:r>
      <w:proofErr w:type="spellStart"/>
      <w:r w:rsidRPr="0052456F">
        <w:rPr>
          <w:rFonts w:ascii="Segoe UI" w:hAnsi="Segoe UI" w:cs="Segoe UI"/>
          <w:color w:val="333333"/>
        </w:rPr>
        <w:t>lớn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để</w:t>
      </w:r>
      <w:proofErr w:type="spellEnd"/>
      <w:r w:rsidRPr="0052456F">
        <w:rPr>
          <w:rFonts w:ascii="Segoe UI" w:hAnsi="Segoe UI" w:cs="Segoe UI"/>
          <w:color w:val="333333"/>
        </w:rPr>
        <w:t xml:space="preserve"> có </w:t>
      </w:r>
      <w:proofErr w:type="spellStart"/>
      <w:r w:rsidRPr="0052456F">
        <w:rPr>
          <w:rFonts w:ascii="Segoe UI" w:hAnsi="Segoe UI" w:cs="Segoe UI"/>
          <w:color w:val="333333"/>
        </w:rPr>
        <w:t>thể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tối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ưu</w:t>
      </w:r>
      <w:proofErr w:type="spellEnd"/>
      <w:r w:rsidRPr="0052456F">
        <w:rPr>
          <w:rFonts w:ascii="Segoe UI" w:hAnsi="Segoe UI" w:cs="Segoe UI"/>
          <w:color w:val="333333"/>
        </w:rPr>
        <w:t xml:space="preserve"> đc </w:t>
      </w:r>
      <w:proofErr w:type="spellStart"/>
      <w:r w:rsidRPr="0052456F">
        <w:rPr>
          <w:rFonts w:ascii="Segoe UI" w:hAnsi="Segoe UI" w:cs="Segoe UI"/>
          <w:color w:val="333333"/>
        </w:rPr>
        <w:t>phần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chạy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sau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đó</w:t>
      </w:r>
      <w:proofErr w:type="spellEnd"/>
      <w:r w:rsidRPr="0052456F">
        <w:rPr>
          <w:rFonts w:ascii="Segoe UI" w:hAnsi="Segoe UI" w:cs="Segoe UI"/>
          <w:color w:val="333333"/>
        </w:rPr>
        <w:t xml:space="preserve"> vs </w:t>
      </w:r>
      <w:proofErr w:type="spellStart"/>
      <w:r w:rsidRPr="0052456F">
        <w:rPr>
          <w:rFonts w:ascii="Segoe UI" w:hAnsi="Segoe UI" w:cs="Segoe UI"/>
          <w:color w:val="333333"/>
        </w:rPr>
        <w:t>aqe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sẽ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thu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lại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để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cho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mỗi</w:t>
      </w:r>
      <w:proofErr w:type="spellEnd"/>
      <w:r w:rsidRPr="0052456F">
        <w:rPr>
          <w:rFonts w:ascii="Segoe UI" w:hAnsi="Segoe UI" w:cs="Segoe UI"/>
          <w:color w:val="333333"/>
        </w:rPr>
        <w:t xml:space="preserve"> partition </w:t>
      </w:r>
      <w:proofErr w:type="spellStart"/>
      <w:r w:rsidRPr="0052456F">
        <w:rPr>
          <w:rFonts w:ascii="Segoe UI" w:hAnsi="Segoe UI" w:cs="Segoe UI"/>
          <w:color w:val="333333"/>
        </w:rPr>
        <w:t>sẽ</w:t>
      </w:r>
      <w:proofErr w:type="spellEnd"/>
      <w:r w:rsidRPr="0052456F">
        <w:rPr>
          <w:rFonts w:ascii="Segoe UI" w:hAnsi="Segoe UI" w:cs="Segoe UI"/>
          <w:color w:val="333333"/>
        </w:rPr>
        <w:t xml:space="preserve"> có size </w:t>
      </w:r>
      <w:proofErr w:type="spellStart"/>
      <w:r w:rsidRPr="0052456F">
        <w:rPr>
          <w:rFonts w:ascii="Segoe UI" w:hAnsi="Segoe UI" w:cs="Segoe UI"/>
          <w:color w:val="333333"/>
        </w:rPr>
        <w:t>là</w:t>
      </w:r>
      <w:proofErr w:type="spellEnd"/>
      <w:r w:rsidRPr="0052456F">
        <w:rPr>
          <w:rFonts w:ascii="Segoe UI" w:hAnsi="Segoe UI" w:cs="Segoe UI"/>
          <w:color w:val="333333"/>
        </w:rPr>
        <w:t xml:space="preserve"> 128m</w:t>
      </w: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 xml:space="preserve"> </w:t>
      </w:r>
      <w:r w:rsidRPr="0052456F">
        <w:rPr>
          <w:rFonts w:ascii="Consolas" w:hAnsi="Consolas"/>
          <w:sz w:val="21"/>
          <w:szCs w:val="21"/>
          <w:shd w:val="clear" w:color="auto" w:fill="FFFFFF"/>
        </w:rPr>
        <w:t>(</w:t>
      </w:r>
      <w:proofErr w:type="spellStart"/>
      <w:r w:rsidRPr="0050565A">
        <w:rPr>
          <w:rStyle w:val="pre"/>
          <w:rFonts w:asciiTheme="minorHAnsi" w:hAnsiTheme="minorHAnsi" w:cstheme="minorHAnsi"/>
          <w:b/>
        </w:rPr>
        <w:t>spark.sql.adaptive.advisoryPartitionSizeInBytes</w:t>
      </w:r>
      <w:proofErr w:type="spellEnd"/>
      <w:r w:rsidRPr="0050565A">
        <w:rPr>
          <w:rStyle w:val="pre"/>
          <w:rFonts w:asciiTheme="minorHAnsi" w:hAnsiTheme="minorHAnsi" w:cstheme="minorHAnsi"/>
          <w:b/>
        </w:rPr>
        <w:t>=128mb</w:t>
      </w: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mục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đích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là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khớp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với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kích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thước</w:t>
      </w:r>
      <w:proofErr w:type="spellEnd"/>
      <w:r w:rsidRPr="0052456F">
        <w:rPr>
          <w:rFonts w:ascii="Segoe UI" w:hAnsi="Segoe UI" w:cs="Segoe UI"/>
          <w:color w:val="333333"/>
        </w:rPr>
        <w:t xml:space="preserve"> </w:t>
      </w:r>
      <w:proofErr w:type="spellStart"/>
      <w:r w:rsidRPr="0052456F">
        <w:rPr>
          <w:rFonts w:ascii="Segoe UI" w:hAnsi="Segoe UI" w:cs="Segoe UI"/>
          <w:color w:val="333333"/>
        </w:rPr>
        <w:t>mỗi</w:t>
      </w:r>
      <w:proofErr w:type="spellEnd"/>
      <w:r w:rsidRPr="0052456F">
        <w:rPr>
          <w:rFonts w:ascii="Segoe UI" w:hAnsi="Segoe UI" w:cs="Segoe UI"/>
          <w:color w:val="333333"/>
        </w:rPr>
        <w:t xml:space="preserve"> block </w:t>
      </w:r>
      <w:proofErr w:type="spellStart"/>
      <w:r w:rsidRPr="0052456F">
        <w:rPr>
          <w:rFonts w:ascii="Segoe UI" w:hAnsi="Segoe UI" w:cs="Segoe UI"/>
          <w:color w:val="333333"/>
        </w:rPr>
        <w:t>trên</w:t>
      </w:r>
      <w:proofErr w:type="spellEnd"/>
      <w:r w:rsidRPr="0052456F">
        <w:rPr>
          <w:rFonts w:ascii="Segoe UI" w:hAnsi="Segoe UI" w:cs="Segoe UI"/>
          <w:color w:val="333333"/>
        </w:rPr>
        <w:t xml:space="preserve"> HDFS</w:t>
      </w:r>
      <w:r w:rsidR="00446E6B">
        <w:rPr>
          <w:rFonts w:ascii="Segoe UI" w:hAnsi="Segoe UI" w:cs="Segoe UI"/>
          <w:color w:val="333333"/>
        </w:rPr>
        <w:t xml:space="preserve"> </w:t>
      </w:r>
      <w:proofErr w:type="spellStart"/>
      <w:r w:rsidR="00446E6B">
        <w:rPr>
          <w:rFonts w:ascii="Segoe UI" w:hAnsi="Segoe UI" w:cs="Segoe UI"/>
          <w:color w:val="333333"/>
        </w:rPr>
        <w:t>tuy</w:t>
      </w:r>
      <w:proofErr w:type="spellEnd"/>
      <w:r w:rsidR="00446E6B">
        <w:rPr>
          <w:rFonts w:ascii="Segoe UI" w:hAnsi="Segoe UI" w:cs="Segoe UI"/>
          <w:color w:val="333333"/>
        </w:rPr>
        <w:t xml:space="preserve"> </w:t>
      </w:r>
      <w:proofErr w:type="spellStart"/>
      <w:r w:rsidR="00446E6B">
        <w:rPr>
          <w:rFonts w:ascii="Segoe UI" w:hAnsi="Segoe UI" w:cs="Segoe UI"/>
          <w:color w:val="333333"/>
        </w:rPr>
        <w:t>nhiên</w:t>
      </w:r>
      <w:proofErr w:type="spellEnd"/>
      <w:r w:rsidR="00446E6B">
        <w:rPr>
          <w:rFonts w:ascii="Segoe UI" w:hAnsi="Segoe UI" w:cs="Segoe UI"/>
          <w:color w:val="333333"/>
        </w:rPr>
        <w:t xml:space="preserve"> </w:t>
      </w:r>
      <w:proofErr w:type="spellStart"/>
      <w:r w:rsidR="00446E6B">
        <w:rPr>
          <w:rFonts w:ascii="Segoe UI" w:hAnsi="Segoe UI" w:cs="Segoe UI"/>
          <w:color w:val="333333"/>
        </w:rPr>
        <w:t>với</w:t>
      </w:r>
      <w:proofErr w:type="spellEnd"/>
      <w:r w:rsidR="00446E6B">
        <w:rPr>
          <w:rFonts w:ascii="Segoe UI" w:hAnsi="Segoe UI" w:cs="Segoe UI"/>
          <w:color w:val="333333"/>
        </w:rPr>
        <w:t xml:space="preserve"> </w:t>
      </w:r>
      <w:proofErr w:type="spellStart"/>
      <w:r w:rsidR="00446E6B">
        <w:rPr>
          <w:rFonts w:ascii="Segoe UI" w:hAnsi="Segoe UI" w:cs="Segoe UI"/>
          <w:color w:val="333333"/>
        </w:rPr>
        <w:t>hệ</w:t>
      </w:r>
      <w:proofErr w:type="spellEnd"/>
      <w:r w:rsidR="00446E6B">
        <w:rPr>
          <w:rFonts w:ascii="Segoe UI" w:hAnsi="Segoe UI" w:cs="Segoe UI"/>
          <w:color w:val="333333"/>
        </w:rPr>
        <w:t xml:space="preserve"> </w:t>
      </w:r>
      <w:proofErr w:type="spellStart"/>
      <w:r w:rsidR="00446E6B">
        <w:rPr>
          <w:rFonts w:ascii="Segoe UI" w:hAnsi="Segoe UI" w:cs="Segoe UI"/>
          <w:color w:val="333333"/>
        </w:rPr>
        <w:t>thống</w:t>
      </w:r>
      <w:proofErr w:type="spellEnd"/>
      <w:r w:rsidR="00446E6B">
        <w:rPr>
          <w:rFonts w:ascii="Segoe UI" w:hAnsi="Segoe UI" w:cs="Segoe UI"/>
          <w:color w:val="333333"/>
        </w:rPr>
        <w:t xml:space="preserve"> VDP </w:t>
      </w:r>
      <w:proofErr w:type="spellStart"/>
      <w:r w:rsidR="00446E6B">
        <w:rPr>
          <w:rFonts w:ascii="Segoe UI" w:hAnsi="Segoe UI" w:cs="Segoe UI"/>
          <w:color w:val="333333"/>
        </w:rPr>
        <w:t>hiện</w:t>
      </w:r>
      <w:proofErr w:type="spellEnd"/>
      <w:r w:rsidR="00446E6B">
        <w:rPr>
          <w:rFonts w:ascii="Segoe UI" w:hAnsi="Segoe UI" w:cs="Segoe UI"/>
          <w:color w:val="333333"/>
        </w:rPr>
        <w:t xml:space="preserve"> </w:t>
      </w:r>
      <w:proofErr w:type="spellStart"/>
      <w:r w:rsidR="00446E6B">
        <w:rPr>
          <w:rFonts w:ascii="Segoe UI" w:hAnsi="Segoe UI" w:cs="Segoe UI"/>
          <w:color w:val="333333"/>
        </w:rPr>
        <w:t>tại</w:t>
      </w:r>
      <w:proofErr w:type="spellEnd"/>
      <w:r w:rsidR="00446E6B">
        <w:rPr>
          <w:rFonts w:ascii="Segoe UI" w:hAnsi="Segoe UI" w:cs="Segoe UI"/>
          <w:color w:val="333333"/>
        </w:rPr>
        <w:t xml:space="preserve"> thì set </w:t>
      </w:r>
      <w:proofErr w:type="spellStart"/>
      <w:r w:rsidR="00446E6B" w:rsidRPr="0050565A">
        <w:rPr>
          <w:rStyle w:val="pre"/>
          <w:rFonts w:asciiTheme="minorHAnsi" w:hAnsiTheme="minorHAnsi" w:cstheme="minorHAnsi"/>
          <w:b/>
        </w:rPr>
        <w:t>spark.sql.adaptive.advisoryPartitionSizeInBytes</w:t>
      </w:r>
      <w:proofErr w:type="spellEnd"/>
      <w:r w:rsidR="00446E6B">
        <w:rPr>
          <w:rStyle w:val="pre"/>
          <w:rFonts w:asciiTheme="minorHAnsi" w:hAnsiTheme="minorHAnsi" w:cstheme="minorHAnsi"/>
          <w:b/>
        </w:rPr>
        <w:t xml:space="preserve"> = 64mb </w:t>
      </w:r>
      <w:proofErr w:type="spellStart"/>
      <w:r w:rsidR="00446E6B" w:rsidRPr="00446E6B">
        <w:rPr>
          <w:rStyle w:val="pre"/>
          <w:rFonts w:asciiTheme="minorHAnsi" w:hAnsiTheme="minorHAnsi" w:cstheme="minorHAnsi"/>
          <w:bCs/>
        </w:rPr>
        <w:t>sẽ</w:t>
      </w:r>
      <w:proofErr w:type="spellEnd"/>
      <w:r w:rsidR="00446E6B" w:rsidRPr="00446E6B">
        <w:rPr>
          <w:rStyle w:val="pre"/>
          <w:rFonts w:asciiTheme="minorHAnsi" w:hAnsiTheme="minorHAnsi" w:cstheme="minorHAnsi"/>
          <w:bCs/>
        </w:rPr>
        <w:t xml:space="preserve"> </w:t>
      </w:r>
      <w:proofErr w:type="spellStart"/>
      <w:r w:rsidR="00446E6B" w:rsidRPr="00446E6B">
        <w:rPr>
          <w:rStyle w:val="pre"/>
          <w:rFonts w:asciiTheme="minorHAnsi" w:hAnsiTheme="minorHAnsi" w:cstheme="minorHAnsi"/>
          <w:bCs/>
        </w:rPr>
        <w:t>chạy</w:t>
      </w:r>
      <w:proofErr w:type="spellEnd"/>
      <w:r w:rsidR="00446E6B" w:rsidRPr="00446E6B">
        <w:rPr>
          <w:rStyle w:val="pre"/>
          <w:rFonts w:asciiTheme="minorHAnsi" w:hAnsiTheme="minorHAnsi" w:cstheme="minorHAnsi"/>
          <w:bCs/>
        </w:rPr>
        <w:t xml:space="preserve"> </w:t>
      </w:r>
      <w:proofErr w:type="spellStart"/>
      <w:r w:rsidR="00446E6B" w:rsidRPr="00446E6B">
        <w:rPr>
          <w:rStyle w:val="pre"/>
          <w:rFonts w:asciiTheme="minorHAnsi" w:hAnsiTheme="minorHAnsi" w:cstheme="minorHAnsi"/>
          <w:bCs/>
        </w:rPr>
        <w:t>nhanh</w:t>
      </w:r>
      <w:proofErr w:type="spellEnd"/>
      <w:r w:rsidR="00446E6B" w:rsidRPr="00446E6B">
        <w:rPr>
          <w:rStyle w:val="pre"/>
          <w:rFonts w:asciiTheme="minorHAnsi" w:hAnsiTheme="minorHAnsi" w:cstheme="minorHAnsi"/>
          <w:bCs/>
        </w:rPr>
        <w:t xml:space="preserve"> </w:t>
      </w:r>
      <w:proofErr w:type="spellStart"/>
      <w:r w:rsidR="00446E6B" w:rsidRPr="00446E6B">
        <w:rPr>
          <w:rStyle w:val="pre"/>
          <w:rFonts w:asciiTheme="minorHAnsi" w:hAnsiTheme="minorHAnsi" w:cstheme="minorHAnsi"/>
          <w:bCs/>
        </w:rPr>
        <w:t>hơn</w:t>
      </w:r>
      <w:proofErr w:type="spellEnd"/>
      <w:r w:rsidR="00446E6B">
        <w:rPr>
          <w:rStyle w:val="pre"/>
          <w:rFonts w:asciiTheme="minorHAnsi" w:hAnsiTheme="minorHAnsi" w:cstheme="minorHAnsi"/>
          <w:b/>
        </w:rPr>
        <w:t xml:space="preserve"> </w:t>
      </w: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)</w:t>
      </w:r>
    </w:p>
    <w:p w14:paraId="2FCE7BEC" w14:textId="77777777" w:rsidR="0050565A" w:rsidRPr="000361B2" w:rsidRDefault="0050565A" w:rsidP="000361B2"/>
    <w:p w14:paraId="0067A6BB" w14:textId="0A1F1D41" w:rsidR="00D66954" w:rsidRDefault="00D66954" w:rsidP="00D66954">
      <w:pPr>
        <w:pStyle w:val="Heading2"/>
        <w:rPr>
          <w:sz w:val="26"/>
          <w:szCs w:val="26"/>
        </w:rPr>
      </w:pPr>
      <w:r w:rsidRPr="00D66954">
        <w:rPr>
          <w:sz w:val="26"/>
          <w:szCs w:val="26"/>
        </w:rPr>
        <w:t>Dynamically Handle Skew Joins</w:t>
      </w:r>
    </w:p>
    <w:p w14:paraId="66B1EC60" w14:textId="3F53FD62" w:rsidR="00D3742F" w:rsidRPr="00D3742F" w:rsidRDefault="00D3742F" w:rsidP="00D3742F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skew join</w:t>
      </w:r>
    </w:p>
    <w:p w14:paraId="548676AD" w14:textId="6E96F5A6" w:rsidR="00B92A0C" w:rsidRDefault="00D3742F" w:rsidP="00B92A0C">
      <w:pPr>
        <w:pStyle w:val="ListParagraph"/>
        <w:numPr>
          <w:ilvl w:val="0"/>
          <w:numId w:val="43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 xml:space="preserve"> :</w:t>
      </w:r>
      <w:proofErr w:type="gramEnd"/>
      <w:r>
        <w:t xml:space="preserve"> </w:t>
      </w:r>
      <w:r w:rsidR="0050565A">
        <w:t xml:space="preserve">Khi </w:t>
      </w:r>
      <w:proofErr w:type="spellStart"/>
      <w:r w:rsidR="0050565A">
        <w:t>thực</w:t>
      </w:r>
      <w:proofErr w:type="spellEnd"/>
      <w:r w:rsidR="0050565A">
        <w:t xml:space="preserve"> </w:t>
      </w:r>
      <w:proofErr w:type="spellStart"/>
      <w:r w:rsidR="0050565A">
        <w:t>hiện</w:t>
      </w:r>
      <w:proofErr w:type="spellEnd"/>
      <w:r w:rsidR="0050565A">
        <w:t xml:space="preserve"> </w:t>
      </w:r>
      <w:proofErr w:type="spellStart"/>
      <w:r w:rsidR="0050565A">
        <w:t>MergeSort</w:t>
      </w:r>
      <w:proofErr w:type="spellEnd"/>
      <w:r w:rsidR="0050565A">
        <w:t xml:space="preserve"> Join có </w:t>
      </w:r>
      <w:proofErr w:type="spellStart"/>
      <w:r w:rsidR="0050565A">
        <w:t>thể</w:t>
      </w:r>
      <w:proofErr w:type="spellEnd"/>
      <w:r w:rsidR="0050565A">
        <w:t xml:space="preserve"> </w:t>
      </w:r>
      <w:proofErr w:type="spellStart"/>
      <w:r w:rsidR="0050565A">
        <w:t>bị</w:t>
      </w:r>
      <w:proofErr w:type="spellEnd"/>
      <w:r w:rsidR="0050565A">
        <w:t xml:space="preserve"> </w:t>
      </w:r>
      <w:proofErr w:type="spellStart"/>
      <w:r>
        <w:t>một</w:t>
      </w:r>
      <w:proofErr w:type="spellEnd"/>
      <w:r>
        <w:t xml:space="preserve"> partition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. </w:t>
      </w:r>
      <w:proofErr w:type="spellStart"/>
      <w:r w:rsidR="00B92A0C">
        <w:t>Như</w:t>
      </w:r>
      <w:proofErr w:type="spellEnd"/>
      <w:r w:rsidR="00B92A0C">
        <w:t xml:space="preserve"> </w:t>
      </w:r>
      <w:proofErr w:type="spellStart"/>
      <w:r w:rsidR="00B92A0C">
        <w:t>hình</w:t>
      </w:r>
      <w:proofErr w:type="spellEnd"/>
      <w:r w:rsidR="00B92A0C">
        <w:t xml:space="preserve"> ta </w:t>
      </w:r>
      <w:proofErr w:type="spellStart"/>
      <w:r w:rsidR="00B92A0C">
        <w:t>thấy</w:t>
      </w:r>
      <w:proofErr w:type="spellEnd"/>
      <w:r w:rsidR="00B92A0C">
        <w:t xml:space="preserve"> </w:t>
      </w:r>
      <w:proofErr w:type="spellStart"/>
      <w:r w:rsidR="00B92A0C">
        <w:t>phần</w:t>
      </w:r>
      <w:proofErr w:type="spellEnd"/>
      <w:r w:rsidR="00B92A0C">
        <w:t xml:space="preserve"> A0 </w:t>
      </w:r>
      <w:proofErr w:type="spellStart"/>
      <w:r w:rsidR="00B92A0C">
        <w:t>và</w:t>
      </w:r>
      <w:proofErr w:type="spellEnd"/>
      <w:r w:rsidR="00B92A0C">
        <w:t xml:space="preserve"> B0 </w:t>
      </w:r>
      <w:proofErr w:type="spellStart"/>
      <w:r w:rsidR="00B92A0C">
        <w:t>đang</w:t>
      </w:r>
      <w:proofErr w:type="spellEnd"/>
      <w:r w:rsidR="00B92A0C">
        <w:t xml:space="preserve"> làm việc </w:t>
      </w:r>
      <w:proofErr w:type="spellStart"/>
      <w:r w:rsidR="00B92A0C">
        <w:t>nhiều</w:t>
      </w:r>
      <w:proofErr w:type="spellEnd"/>
      <w:r w:rsidR="00B92A0C">
        <w:t xml:space="preserve"> </w:t>
      </w:r>
      <w:proofErr w:type="spellStart"/>
      <w:r w:rsidR="00B92A0C">
        <w:t>hơn</w:t>
      </w:r>
      <w:proofErr w:type="spellEnd"/>
      <w:r w:rsidR="00B92A0C">
        <w:t xml:space="preserve"> so vs </w:t>
      </w:r>
      <w:proofErr w:type="spellStart"/>
      <w:r w:rsidR="00B92A0C">
        <w:t>các</w:t>
      </w:r>
      <w:proofErr w:type="spellEnd"/>
      <w:r w:rsidR="00B92A0C">
        <w:t xml:space="preserve"> partition </w:t>
      </w:r>
      <w:proofErr w:type="spellStart"/>
      <w:r w:rsidR="00B92A0C">
        <w:t>khác</w:t>
      </w:r>
      <w:proofErr w:type="spellEnd"/>
      <w:r w:rsidR="00B92A0C">
        <w:t>.</w:t>
      </w:r>
    </w:p>
    <w:p w14:paraId="1F762069" w14:textId="1536E873" w:rsidR="00D3742F" w:rsidRDefault="00D3742F" w:rsidP="0050565A">
      <w:r w:rsidRPr="0052456F">
        <w:rPr>
          <w:rFonts w:ascii="Segoe UI" w:hAnsi="Segoe UI" w:cs="Segoe UI"/>
          <w:noProof/>
          <w:color w:val="333333"/>
        </w:rPr>
        <w:drawing>
          <wp:inline distT="0" distB="0" distL="0" distR="0" wp14:anchorId="69C8C9F9" wp14:editId="56F944E0">
            <wp:extent cx="5357615" cy="203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3617" cy="20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476F" w14:textId="77777777" w:rsidR="00D3742F" w:rsidRPr="0050565A" w:rsidRDefault="00D3742F" w:rsidP="0050565A"/>
    <w:p w14:paraId="2BBEEACA" w14:textId="4D25CB9D" w:rsidR="00D66954" w:rsidRDefault="00B92A0C" w:rsidP="00B92A0C">
      <w:pPr>
        <w:pStyle w:val="ListParagraph"/>
        <w:numPr>
          <w:ilvl w:val="0"/>
          <w:numId w:val="43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pháp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92A0C">
        <w:t>là</w:t>
      </w:r>
      <w:proofErr w:type="spellEnd"/>
      <w:r w:rsidRPr="00B92A0C">
        <w:t xml:space="preserve"> duplicate B0 </w:t>
      </w:r>
      <w:proofErr w:type="spellStart"/>
      <w:r w:rsidRPr="00B92A0C">
        <w:t>thành</w:t>
      </w:r>
      <w:proofErr w:type="spellEnd"/>
      <w:r w:rsidRPr="00B92A0C">
        <w:t xml:space="preserve"> 2 </w:t>
      </w:r>
      <w:proofErr w:type="spellStart"/>
      <w:r w:rsidRPr="00B92A0C">
        <w:t>phần</w:t>
      </w:r>
      <w:proofErr w:type="spellEnd"/>
      <w:r w:rsidRPr="00B92A0C">
        <w:t xml:space="preserve"> </w:t>
      </w:r>
      <w:proofErr w:type="spellStart"/>
      <w:r w:rsidRPr="00B92A0C">
        <w:t>sau</w:t>
      </w:r>
      <w:proofErr w:type="spellEnd"/>
      <w:r w:rsidRPr="00B92A0C">
        <w:t xml:space="preserve"> </w:t>
      </w:r>
      <w:proofErr w:type="spellStart"/>
      <w:r w:rsidRPr="00B92A0C">
        <w:t>đó</w:t>
      </w:r>
      <w:proofErr w:type="spellEnd"/>
      <w:r w:rsidRPr="00B92A0C">
        <w:t xml:space="preserve"> join thì A0 cx </w:t>
      </w:r>
      <w:proofErr w:type="spellStart"/>
      <w:r w:rsidRPr="00B92A0C">
        <w:t>sẽ</w:t>
      </w:r>
      <w:proofErr w:type="spellEnd"/>
      <w:r w:rsidRPr="00B92A0C">
        <w:t xml:space="preserve"> chia làm 2</w:t>
      </w:r>
      <w:r>
        <w:t xml:space="preserve">. </w:t>
      </w:r>
      <w:proofErr w:type="spellStart"/>
      <w:r>
        <w:t>Điều</w:t>
      </w:r>
      <w:proofErr w:type="spellEnd"/>
      <w:r>
        <w:t xml:space="preserve"> này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task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3E01117D" w14:textId="77777777" w:rsidR="00B92A0C" w:rsidRDefault="00B92A0C" w:rsidP="00B92A0C">
      <w:pPr>
        <w:pStyle w:val="ListParagraph"/>
      </w:pPr>
    </w:p>
    <w:p w14:paraId="07E617E3" w14:textId="2314FE15" w:rsidR="00B92A0C" w:rsidRPr="00D66954" w:rsidRDefault="00B92A0C" w:rsidP="00B92A0C">
      <w:pPr>
        <w:pStyle w:val="ListParagraph"/>
      </w:pPr>
      <w:r w:rsidRPr="008F1A93"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 wp14:anchorId="7764283E" wp14:editId="30B88F3E">
            <wp:extent cx="5716905" cy="250664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50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11D0" w14:textId="77777777" w:rsidR="00B92A0C" w:rsidRDefault="00B92A0C" w:rsidP="00B92A0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Các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số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liên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quan</w:t>
      </w:r>
      <w:proofErr w:type="spellEnd"/>
      <w:r>
        <w:rPr>
          <w:rFonts w:ascii="Segoe UI" w:hAnsi="Segoe UI" w:cs="Segoe UI"/>
          <w:color w:val="333333"/>
        </w:rPr>
        <w:t xml:space="preserve"> </w:t>
      </w:r>
    </w:p>
    <w:p w14:paraId="0A931B54" w14:textId="77777777" w:rsidR="00B92A0C" w:rsidRDefault="00B92A0C" w:rsidP="00B92A0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33333"/>
        </w:rPr>
      </w:pPr>
    </w:p>
    <w:p w14:paraId="488C29ED" w14:textId="69FE8D1B" w:rsidR="00B92A0C" w:rsidRPr="00B92A0C" w:rsidRDefault="00B92A0C" w:rsidP="00B92A0C">
      <w:pPr>
        <w:pStyle w:val="NormalWeb"/>
        <w:shd w:val="clear" w:color="auto" w:fill="FFFFFF"/>
        <w:spacing w:before="0" w:beforeAutospacing="0" w:after="0" w:afterAutospacing="0"/>
        <w:rPr>
          <w:rStyle w:val="pre"/>
          <w:rFonts w:asciiTheme="minorHAnsi" w:hAnsiTheme="minorHAnsi" w:cstheme="minorHAnsi"/>
          <w:b/>
        </w:rPr>
      </w:pPr>
      <w:proofErr w:type="spellStart"/>
      <w:proofErr w:type="gramStart"/>
      <w:r w:rsidRPr="00B92A0C">
        <w:rPr>
          <w:rStyle w:val="pre"/>
          <w:rFonts w:asciiTheme="minorHAnsi" w:hAnsiTheme="minorHAnsi" w:cstheme="minorHAnsi"/>
          <w:b/>
        </w:rPr>
        <w:t>spark.sql.adaptive</w:t>
      </w:r>
      <w:proofErr w:type="gramEnd"/>
      <w:r w:rsidRPr="00B92A0C">
        <w:rPr>
          <w:rStyle w:val="pre"/>
          <w:rFonts w:asciiTheme="minorHAnsi" w:hAnsiTheme="minorHAnsi" w:cstheme="minorHAnsi"/>
          <w:b/>
        </w:rPr>
        <w:t>.skewJoin.skewedPartitionFacto</w:t>
      </w:r>
      <w:r w:rsidR="00622F1B">
        <w:rPr>
          <w:rStyle w:val="pre"/>
          <w:rFonts w:asciiTheme="minorHAnsi" w:hAnsiTheme="minorHAnsi" w:cstheme="minorHAnsi"/>
          <w:b/>
        </w:rPr>
        <w:t>r</w:t>
      </w:r>
      <w:proofErr w:type="spellEnd"/>
    </w:p>
    <w:p w14:paraId="44313CB8" w14:textId="77777777" w:rsidR="00B92A0C" w:rsidRPr="00B92A0C" w:rsidRDefault="00B92A0C" w:rsidP="00B92A0C">
      <w:pPr>
        <w:pStyle w:val="NormalWeb"/>
        <w:shd w:val="clear" w:color="auto" w:fill="FFFFFF"/>
        <w:spacing w:before="0" w:beforeAutospacing="0" w:after="0" w:afterAutospacing="0"/>
        <w:rPr>
          <w:rStyle w:val="pre"/>
          <w:rFonts w:asciiTheme="minorHAnsi" w:hAnsiTheme="minorHAnsi" w:cstheme="minorHAnsi"/>
          <w:b/>
        </w:rPr>
      </w:pPr>
    </w:p>
    <w:p w14:paraId="2FF32D98" w14:textId="3E510EAC" w:rsidR="00B92A0C" w:rsidRPr="00B92A0C" w:rsidRDefault="00B92A0C" w:rsidP="00B92A0C">
      <w:pPr>
        <w:pStyle w:val="NormalWeb"/>
        <w:shd w:val="clear" w:color="auto" w:fill="FFFFFF"/>
        <w:spacing w:before="0" w:beforeAutospacing="0" w:after="0" w:afterAutospacing="0"/>
        <w:rPr>
          <w:rStyle w:val="pre"/>
          <w:rFonts w:asciiTheme="minorHAnsi" w:hAnsiTheme="minorHAnsi" w:cstheme="minorHAnsi"/>
          <w:b/>
        </w:rPr>
      </w:pPr>
      <w:proofErr w:type="spellStart"/>
      <w:proofErr w:type="gramStart"/>
      <w:r w:rsidRPr="00B92A0C">
        <w:rPr>
          <w:rStyle w:val="pre"/>
          <w:rFonts w:asciiTheme="minorHAnsi" w:hAnsiTheme="minorHAnsi" w:cstheme="minorHAnsi"/>
          <w:b/>
        </w:rPr>
        <w:t>spark.sql.adaptive</w:t>
      </w:r>
      <w:proofErr w:type="gramEnd"/>
      <w:r w:rsidRPr="00B92A0C">
        <w:rPr>
          <w:rStyle w:val="pre"/>
          <w:rFonts w:asciiTheme="minorHAnsi" w:hAnsiTheme="minorHAnsi" w:cstheme="minorHAnsi"/>
          <w:b/>
        </w:rPr>
        <w:t>.skewJoin.skewedPartitionThresholdInBytes</w:t>
      </w:r>
      <w:proofErr w:type="spellEnd"/>
    </w:p>
    <w:p w14:paraId="1F28F663" w14:textId="77777777" w:rsidR="00B92A0C" w:rsidRPr="00B92A0C" w:rsidRDefault="00B92A0C" w:rsidP="00B92A0C">
      <w:pPr>
        <w:pStyle w:val="NormalWeb"/>
        <w:shd w:val="clear" w:color="auto" w:fill="FFFFFF"/>
        <w:spacing w:before="0" w:beforeAutospacing="0" w:after="0" w:afterAutospacing="0"/>
        <w:rPr>
          <w:rStyle w:val="pre"/>
          <w:rFonts w:asciiTheme="minorHAnsi" w:hAnsiTheme="minorHAnsi" w:cstheme="minorHAnsi"/>
          <w:b/>
        </w:rPr>
      </w:pPr>
    </w:p>
    <w:p w14:paraId="01810976" w14:textId="44A10AE4" w:rsidR="00B92A0C" w:rsidRDefault="00AE4400" w:rsidP="00B92A0C">
      <w:pPr>
        <w:pStyle w:val="NormalWeb"/>
        <w:shd w:val="clear" w:color="auto" w:fill="FFFFFF"/>
        <w:spacing w:before="0" w:beforeAutospacing="0" w:after="0" w:afterAutospacing="0"/>
        <w:rPr>
          <w:rStyle w:val="pre"/>
          <w:rFonts w:asciiTheme="minorHAnsi" w:hAnsiTheme="minorHAnsi" w:cstheme="minorHAnsi"/>
          <w:b/>
        </w:rPr>
      </w:pPr>
      <w:proofErr w:type="spellStart"/>
      <w:proofErr w:type="gramStart"/>
      <w:r w:rsidRPr="00B92A0C">
        <w:rPr>
          <w:rStyle w:val="pre"/>
          <w:rFonts w:asciiTheme="minorHAnsi" w:hAnsiTheme="minorHAnsi" w:cstheme="minorHAnsi"/>
          <w:b/>
        </w:rPr>
        <w:t>spark.sql.adaptive</w:t>
      </w:r>
      <w:proofErr w:type="gramEnd"/>
      <w:r w:rsidRPr="00B92A0C">
        <w:rPr>
          <w:rStyle w:val="pre"/>
          <w:rFonts w:asciiTheme="minorHAnsi" w:hAnsiTheme="minorHAnsi" w:cstheme="minorHAnsi"/>
          <w:b/>
        </w:rPr>
        <w:t>.advisoryPartitionSizeInBytes</w:t>
      </w:r>
      <w:proofErr w:type="spellEnd"/>
    </w:p>
    <w:p w14:paraId="051F5071" w14:textId="2D2D4B7C" w:rsidR="00B92A0C" w:rsidRDefault="00B92A0C" w:rsidP="00B92A0C">
      <w:pPr>
        <w:pStyle w:val="NormalWeb"/>
        <w:shd w:val="clear" w:color="auto" w:fill="FFFFFF"/>
        <w:spacing w:before="0" w:beforeAutospacing="0" w:after="0" w:afterAutospacing="0"/>
        <w:rPr>
          <w:rStyle w:val="pre"/>
          <w:rFonts w:asciiTheme="minorHAnsi" w:hAnsiTheme="minorHAnsi" w:cstheme="minorHAnsi"/>
          <w:b/>
        </w:rPr>
      </w:pPr>
    </w:p>
    <w:p w14:paraId="7C8F3E23" w14:textId="77777777" w:rsidR="00B92A0C" w:rsidRDefault="00B92A0C" w:rsidP="00B92A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E83E8C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</w:rPr>
        <w:t>Một</w:t>
      </w:r>
      <w:proofErr w:type="spellEnd"/>
      <w:r>
        <w:rPr>
          <w:rFonts w:ascii="Segoe UI" w:hAnsi="Segoe UI" w:cs="Segoe UI"/>
          <w:color w:val="333333"/>
        </w:rPr>
        <w:t xml:space="preserve"> partition </w:t>
      </w:r>
      <w:proofErr w:type="spellStart"/>
      <w:r>
        <w:rPr>
          <w:rFonts w:ascii="Segoe UI" w:hAnsi="Segoe UI" w:cs="Segoe UI"/>
          <w:color w:val="333333"/>
        </w:rPr>
        <w:t>bị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coi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là</w:t>
      </w:r>
      <w:proofErr w:type="spellEnd"/>
      <w:r>
        <w:rPr>
          <w:rFonts w:ascii="Segoe UI" w:hAnsi="Segoe UI" w:cs="Segoe UI"/>
          <w:color w:val="333333"/>
        </w:rPr>
        <w:t xml:space="preserve"> skew </w:t>
      </w:r>
      <w:proofErr w:type="spellStart"/>
      <w:r>
        <w:rPr>
          <w:rFonts w:ascii="Segoe UI" w:hAnsi="Segoe UI" w:cs="Segoe UI"/>
          <w:color w:val="333333"/>
        </w:rPr>
        <w:t>và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sẽ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áp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dụng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tối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ưu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trên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</w:rPr>
        <w:t>nếu</w:t>
      </w:r>
      <w:proofErr w:type="spellEnd"/>
      <w:r>
        <w:rPr>
          <w:rFonts w:ascii="Segoe UI" w:hAnsi="Segoe UI" w:cs="Segoe UI"/>
          <w:color w:val="333333"/>
        </w:rPr>
        <w:t xml:space="preserve"> :</w:t>
      </w:r>
      <w:proofErr w:type="gramEnd"/>
      <w:r>
        <w:rPr>
          <w:rFonts w:ascii="Segoe UI" w:hAnsi="Segoe UI" w:cs="Segoe UI"/>
          <w:color w:val="333333"/>
        </w:rPr>
        <w:t xml:space="preserve"> </w:t>
      </w:r>
    </w:p>
    <w:p w14:paraId="1E4FAFCA" w14:textId="77777777" w:rsidR="00B92A0C" w:rsidRDefault="00B92A0C" w:rsidP="00B92A0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sz w:val="21"/>
          <w:szCs w:val="21"/>
        </w:rPr>
      </w:pPr>
    </w:p>
    <w:p w14:paraId="7217A196" w14:textId="77777777" w:rsidR="00B92A0C" w:rsidRDefault="00B92A0C" w:rsidP="00B92A0C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Nếu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một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 w:rsidRPr="002D1C74">
        <w:rPr>
          <w:rStyle w:val="pre"/>
          <w:rFonts w:asciiTheme="minorHAnsi" w:hAnsiTheme="minorHAnsi" w:cstheme="minorHAnsi"/>
          <w:b/>
        </w:rPr>
        <w:t>size_partition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lớn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hơn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 w:rsidRPr="002D1C74">
        <w:rPr>
          <w:rStyle w:val="pre"/>
          <w:rFonts w:asciiTheme="minorHAnsi" w:hAnsiTheme="minorHAnsi" w:cstheme="minorHAnsi"/>
          <w:b/>
          <w:bCs/>
        </w:rPr>
        <w:t>median_partition</w:t>
      </w:r>
      <w:proofErr w:type="spellEnd"/>
      <w:r>
        <w:rPr>
          <w:rFonts w:ascii="Segoe UI" w:hAnsi="Segoe UI" w:cs="Segoe UI"/>
          <w:color w:val="333333"/>
        </w:rPr>
        <w:t xml:space="preserve"> * </w:t>
      </w:r>
      <w:proofErr w:type="spellStart"/>
      <w:r w:rsidRPr="0077130B">
        <w:rPr>
          <w:rStyle w:val="pre"/>
          <w:rFonts w:asciiTheme="minorHAnsi" w:hAnsiTheme="minorHAnsi" w:cstheme="minorHAnsi"/>
          <w:b/>
        </w:rPr>
        <w:t>skewedPartitionFactor</w:t>
      </w:r>
      <w:proofErr w:type="spellEnd"/>
      <w:r w:rsidRPr="0077130B">
        <w:rPr>
          <w:rStyle w:val="pre"/>
          <w:rFonts w:asciiTheme="minorHAnsi" w:hAnsiTheme="minorHAnsi" w:cstheme="minorHAnsi"/>
          <w:b/>
        </w:rPr>
        <w:t xml:space="preserve"> </w:t>
      </w:r>
    </w:p>
    <w:p w14:paraId="0F9EE318" w14:textId="77777777" w:rsidR="00B92A0C" w:rsidRDefault="00B92A0C" w:rsidP="00B92A0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Segoe UI" w:hAnsi="Segoe UI" w:cs="Segoe UI"/>
          <w:color w:val="333333"/>
        </w:rPr>
      </w:pPr>
    </w:p>
    <w:p w14:paraId="5D7ABCE6" w14:textId="77777777" w:rsidR="00B92A0C" w:rsidRPr="00F01C94" w:rsidRDefault="00B92A0C" w:rsidP="00B92A0C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Nếu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 w:rsidRPr="002D1C74">
        <w:rPr>
          <w:rStyle w:val="pre"/>
          <w:rFonts w:asciiTheme="minorHAnsi" w:hAnsiTheme="minorHAnsi" w:cstheme="minorHAnsi"/>
          <w:b/>
          <w:bCs/>
        </w:rPr>
        <w:t>size_partition</w:t>
      </w:r>
      <w:proofErr w:type="spellEnd"/>
      <w:r>
        <w:rPr>
          <w:rFonts w:ascii="Segoe UI" w:hAnsi="Segoe UI" w:cs="Segoe UI"/>
          <w:color w:val="333333"/>
        </w:rPr>
        <w:t xml:space="preserve"> &gt; </w:t>
      </w:r>
      <w:proofErr w:type="spellStart"/>
      <w:r w:rsidRPr="0077130B">
        <w:rPr>
          <w:rStyle w:val="pre"/>
          <w:rFonts w:asciiTheme="minorHAnsi" w:hAnsiTheme="minorHAnsi" w:cstheme="minorHAnsi"/>
          <w:b/>
        </w:rPr>
        <w:t>skewedPartitionThresholdInBytes</w:t>
      </w:r>
      <w:proofErr w:type="spellEnd"/>
    </w:p>
    <w:p w14:paraId="48ADB1B3" w14:textId="77777777" w:rsidR="00B92A0C" w:rsidRDefault="00B92A0C" w:rsidP="00B92A0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</w:p>
    <w:p w14:paraId="3DB5A532" w14:textId="768CA730" w:rsidR="00B92A0C" w:rsidRDefault="0077130B" w:rsidP="0077130B">
      <w:pPr>
        <w:pStyle w:val="Heading1"/>
      </w:pPr>
      <w:r w:rsidRPr="0077130B">
        <w:t>Kết quả theo dõi</w:t>
      </w:r>
    </w:p>
    <w:p w14:paraId="0CF6E03D" w14:textId="780036FC" w:rsidR="0077130B" w:rsidRDefault="00000000" w:rsidP="0077130B">
      <w:hyperlink r:id="rId20" w:anchor="gid=0" w:history="1">
        <w:r w:rsidR="0077130B" w:rsidRPr="001A7732">
          <w:rPr>
            <w:rStyle w:val="Hyperlink"/>
          </w:rPr>
          <w:t>https://docs.google.com/spreadsheets/d/1W_3jDXNIeuHy7-BO77Gb-5E_vYNo0ILk3ZTChgv7YYk/edit#gid=0</w:t>
        </w:r>
      </w:hyperlink>
    </w:p>
    <w:p w14:paraId="2526D549" w14:textId="5FC5272F" w:rsidR="0077130B" w:rsidRDefault="0077130B" w:rsidP="0077130B"/>
    <w:p w14:paraId="297D1E14" w14:textId="1E77EA05" w:rsidR="00F46718" w:rsidRDefault="00F46718" w:rsidP="0077130B">
      <w:r w:rsidRPr="00F46718">
        <w:rPr>
          <w:noProof/>
        </w:rPr>
        <w:drawing>
          <wp:inline distT="0" distB="0" distL="0" distR="0" wp14:anchorId="13ED5D26" wp14:editId="1A846CD1">
            <wp:extent cx="5716905" cy="1830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77FD" w14:textId="2F839FA9" w:rsidR="00F46718" w:rsidRDefault="00F46718" w:rsidP="0077130B"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</w:p>
    <w:p w14:paraId="6790E0A5" w14:textId="3C071A5E" w:rsidR="00DE78CA" w:rsidRDefault="00DE78CA" w:rsidP="0077130B"/>
    <w:p w14:paraId="778B6EB9" w14:textId="0E429A55" w:rsidR="00DE78CA" w:rsidRDefault="00DE78CA" w:rsidP="0077130B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 xml:space="preserve"> :</w:t>
      </w:r>
      <w:proofErr w:type="gramEnd"/>
      <w:r>
        <w:t xml:space="preserve"> </w:t>
      </w:r>
    </w:p>
    <w:p w14:paraId="2C275791" w14:textId="65A2DD12" w:rsidR="00DE78CA" w:rsidRPr="003953A4" w:rsidRDefault="00DE78CA" w:rsidP="003953A4">
      <w:pPr>
        <w:pStyle w:val="ListParagraph"/>
        <w:numPr>
          <w:ilvl w:val="0"/>
          <w:numId w:val="46"/>
        </w:numPr>
        <w:rPr>
          <w:rFonts w:ascii="Roboto" w:hAnsi="Roboto"/>
          <w:b/>
          <w:color w:val="1F1F1F"/>
          <w:sz w:val="18"/>
          <w:szCs w:val="18"/>
          <w:shd w:val="clear" w:color="auto" w:fill="FFFFFF"/>
        </w:rPr>
      </w:pPr>
      <w:proofErr w:type="spellStart"/>
      <w:proofErr w:type="gramStart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spark.sql.adaptive</w:t>
      </w:r>
      <w:proofErr w:type="gramEnd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.enabled</w:t>
      </w:r>
      <w:proofErr w:type="spellEnd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=true</w:t>
      </w:r>
    </w:p>
    <w:p w14:paraId="3407D72D" w14:textId="236647FF" w:rsidR="00DE78CA" w:rsidRPr="003953A4" w:rsidRDefault="00DE78CA" w:rsidP="003953A4">
      <w:pPr>
        <w:pStyle w:val="ListParagraph"/>
        <w:numPr>
          <w:ilvl w:val="0"/>
          <w:numId w:val="46"/>
        </w:numPr>
        <w:rPr>
          <w:rFonts w:ascii="Roboto" w:hAnsi="Roboto"/>
          <w:b/>
          <w:color w:val="1F1F1F"/>
          <w:sz w:val="18"/>
          <w:szCs w:val="18"/>
          <w:shd w:val="clear" w:color="auto" w:fill="FFFFFF"/>
        </w:rPr>
      </w:pPr>
      <w:proofErr w:type="spellStart"/>
      <w:proofErr w:type="gramStart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spark.speculation</w:t>
      </w:r>
      <w:proofErr w:type="spellEnd"/>
      <w:proofErr w:type="gramEnd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=true</w:t>
      </w:r>
    </w:p>
    <w:p w14:paraId="697E5192" w14:textId="77777777" w:rsidR="00704546" w:rsidRPr="003953A4" w:rsidRDefault="00704546" w:rsidP="003953A4">
      <w:pPr>
        <w:pStyle w:val="ListParagraph"/>
        <w:numPr>
          <w:ilvl w:val="0"/>
          <w:numId w:val="46"/>
        </w:numPr>
        <w:rPr>
          <w:rFonts w:ascii="Roboto" w:hAnsi="Roboto"/>
          <w:b/>
          <w:color w:val="1F1F1F"/>
          <w:sz w:val="18"/>
          <w:szCs w:val="18"/>
          <w:shd w:val="clear" w:color="auto" w:fill="FFFFFF"/>
        </w:rPr>
      </w:pPr>
      <w:proofErr w:type="spellStart"/>
      <w:proofErr w:type="gramStart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spark.sql.adaptive</w:t>
      </w:r>
      <w:proofErr w:type="gramEnd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.enabled</w:t>
      </w:r>
      <w:proofErr w:type="spellEnd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=true</w:t>
      </w:r>
    </w:p>
    <w:p w14:paraId="2E0C300C" w14:textId="77777777" w:rsidR="00704546" w:rsidRPr="003953A4" w:rsidRDefault="00704546" w:rsidP="003953A4">
      <w:pPr>
        <w:pStyle w:val="ListParagraph"/>
        <w:numPr>
          <w:ilvl w:val="0"/>
          <w:numId w:val="46"/>
        </w:numPr>
        <w:rPr>
          <w:rFonts w:ascii="Roboto" w:hAnsi="Roboto"/>
          <w:b/>
          <w:color w:val="1F1F1F"/>
          <w:sz w:val="18"/>
          <w:szCs w:val="18"/>
          <w:shd w:val="clear" w:color="auto" w:fill="FFFFFF"/>
        </w:rPr>
      </w:pPr>
      <w:proofErr w:type="spellStart"/>
      <w:proofErr w:type="gramStart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spark.sql.adaptive</w:t>
      </w:r>
      <w:proofErr w:type="gramEnd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.coalescePartitions.enabled</w:t>
      </w:r>
      <w:proofErr w:type="spellEnd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=true</w:t>
      </w:r>
    </w:p>
    <w:p w14:paraId="249C0651" w14:textId="77777777" w:rsidR="00704546" w:rsidRPr="003953A4" w:rsidRDefault="00704546" w:rsidP="003953A4">
      <w:pPr>
        <w:pStyle w:val="ListParagraph"/>
        <w:numPr>
          <w:ilvl w:val="0"/>
          <w:numId w:val="46"/>
        </w:numPr>
        <w:rPr>
          <w:rFonts w:ascii="Roboto" w:hAnsi="Roboto"/>
          <w:b/>
          <w:color w:val="1F1F1F"/>
          <w:sz w:val="18"/>
          <w:szCs w:val="18"/>
          <w:shd w:val="clear" w:color="auto" w:fill="FFFFFF"/>
        </w:rPr>
      </w:pPr>
      <w:proofErr w:type="spellStart"/>
      <w:proofErr w:type="gramStart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spark.sql.adaptive</w:t>
      </w:r>
      <w:proofErr w:type="gramEnd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.localShuffleReader.enabled</w:t>
      </w:r>
      <w:proofErr w:type="spellEnd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=true</w:t>
      </w:r>
    </w:p>
    <w:p w14:paraId="10AB0F9F" w14:textId="77777777" w:rsidR="00704546" w:rsidRPr="003953A4" w:rsidRDefault="00704546" w:rsidP="003953A4">
      <w:pPr>
        <w:pStyle w:val="ListParagraph"/>
        <w:numPr>
          <w:ilvl w:val="0"/>
          <w:numId w:val="46"/>
        </w:numPr>
        <w:rPr>
          <w:rFonts w:ascii="Roboto" w:hAnsi="Roboto"/>
          <w:b/>
          <w:color w:val="1F1F1F"/>
          <w:sz w:val="18"/>
          <w:szCs w:val="18"/>
          <w:shd w:val="clear" w:color="auto" w:fill="FFFFFF"/>
        </w:rPr>
      </w:pPr>
      <w:proofErr w:type="spellStart"/>
      <w:proofErr w:type="gramStart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spark.sql.adaptive</w:t>
      </w:r>
      <w:proofErr w:type="gramEnd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.skewJoin.enabled</w:t>
      </w:r>
      <w:proofErr w:type="spellEnd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=true</w:t>
      </w:r>
    </w:p>
    <w:p w14:paraId="05871A61" w14:textId="77777777" w:rsidR="002D1C74" w:rsidRPr="003953A4" w:rsidRDefault="002D1C74" w:rsidP="003953A4">
      <w:pPr>
        <w:pStyle w:val="ListParagraph"/>
        <w:numPr>
          <w:ilvl w:val="0"/>
          <w:numId w:val="46"/>
        </w:numPr>
        <w:rPr>
          <w:rFonts w:ascii="Roboto" w:hAnsi="Roboto"/>
          <w:b/>
          <w:color w:val="1F1F1F"/>
          <w:sz w:val="18"/>
          <w:szCs w:val="18"/>
          <w:shd w:val="clear" w:color="auto" w:fill="FFFFFF"/>
        </w:rPr>
      </w:pPr>
      <w:proofErr w:type="spellStart"/>
      <w:proofErr w:type="gramStart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spark.sql.autoBroadcastJoinThreshold</w:t>
      </w:r>
      <w:proofErr w:type="spellEnd"/>
      <w:proofErr w:type="gramEnd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=-1</w:t>
      </w:r>
    </w:p>
    <w:p w14:paraId="49F05128" w14:textId="21C8A562" w:rsidR="00704546" w:rsidRDefault="00704546" w:rsidP="003953A4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Style w:val="pre"/>
          <w:rFonts w:asciiTheme="minorHAnsi" w:hAnsiTheme="minorHAnsi" w:cstheme="minorHAnsi"/>
          <w:b/>
        </w:rPr>
      </w:pPr>
      <w:proofErr w:type="spellStart"/>
      <w:proofErr w:type="gramStart"/>
      <w:r w:rsidRPr="00B92A0C">
        <w:rPr>
          <w:rStyle w:val="pre"/>
          <w:rFonts w:asciiTheme="minorHAnsi" w:hAnsiTheme="minorHAnsi" w:cstheme="minorHAnsi"/>
          <w:b/>
        </w:rPr>
        <w:t>spark.sql.adaptive</w:t>
      </w:r>
      <w:proofErr w:type="gramEnd"/>
      <w:r w:rsidRPr="00B92A0C">
        <w:rPr>
          <w:rStyle w:val="pre"/>
          <w:rFonts w:asciiTheme="minorHAnsi" w:hAnsiTheme="minorHAnsi" w:cstheme="minorHAnsi"/>
          <w:b/>
        </w:rPr>
        <w:t>.skewJoin.skewedPartitionFactor</w:t>
      </w:r>
      <w:proofErr w:type="spellEnd"/>
      <w:r w:rsidRPr="00B92A0C">
        <w:rPr>
          <w:rStyle w:val="pre"/>
          <w:rFonts w:asciiTheme="minorHAnsi" w:hAnsiTheme="minorHAnsi" w:cstheme="minorHAnsi"/>
          <w:b/>
        </w:rPr>
        <w:t>=5</w:t>
      </w:r>
    </w:p>
    <w:p w14:paraId="297D5DBF" w14:textId="63BF3FD3" w:rsidR="00AE4400" w:rsidRDefault="00AE4400" w:rsidP="003953A4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Style w:val="pre"/>
          <w:rFonts w:asciiTheme="minorHAnsi" w:hAnsiTheme="minorHAnsi" w:cstheme="minorHAnsi"/>
          <w:b/>
        </w:rPr>
      </w:pPr>
      <w:proofErr w:type="spellStart"/>
      <w:proofErr w:type="gramStart"/>
      <w:r w:rsidRPr="00B92A0C">
        <w:rPr>
          <w:rStyle w:val="pre"/>
          <w:rFonts w:asciiTheme="minorHAnsi" w:hAnsiTheme="minorHAnsi" w:cstheme="minorHAnsi"/>
          <w:b/>
        </w:rPr>
        <w:t>spark.sql.adaptive</w:t>
      </w:r>
      <w:proofErr w:type="gramEnd"/>
      <w:r w:rsidRPr="00B92A0C">
        <w:rPr>
          <w:rStyle w:val="pre"/>
          <w:rFonts w:asciiTheme="minorHAnsi" w:hAnsiTheme="minorHAnsi" w:cstheme="minorHAnsi"/>
          <w:b/>
        </w:rPr>
        <w:t>.advisoryPartitionSizeInBytes</w:t>
      </w:r>
      <w:proofErr w:type="spellEnd"/>
      <w:r w:rsidRPr="00B92A0C">
        <w:rPr>
          <w:rStyle w:val="pre"/>
          <w:rFonts w:asciiTheme="minorHAnsi" w:hAnsiTheme="minorHAnsi" w:cstheme="minorHAnsi"/>
          <w:b/>
        </w:rPr>
        <w:t>=</w:t>
      </w:r>
      <w:r>
        <w:rPr>
          <w:rStyle w:val="pre"/>
          <w:rFonts w:asciiTheme="minorHAnsi" w:hAnsiTheme="minorHAnsi" w:cstheme="minorHAnsi"/>
          <w:b/>
        </w:rPr>
        <w:t>64</w:t>
      </w:r>
      <w:r w:rsidRPr="00B92A0C">
        <w:rPr>
          <w:rStyle w:val="pre"/>
          <w:rFonts w:asciiTheme="minorHAnsi" w:hAnsiTheme="minorHAnsi" w:cstheme="minorHAnsi"/>
          <w:b/>
        </w:rPr>
        <w:t>M</w:t>
      </w:r>
    </w:p>
    <w:p w14:paraId="473273E7" w14:textId="4EDA3A13" w:rsidR="00AE4400" w:rsidRDefault="00AE4400" w:rsidP="00AE44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14:paraId="24F2D23B" w14:textId="5A733422" w:rsidR="002D1C74" w:rsidRPr="002D1C74" w:rsidRDefault="002D1C74" w:rsidP="00AE44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</w:rPr>
      </w:pPr>
      <w:proofErr w:type="spellStart"/>
      <w:r w:rsidRPr="002D1C74">
        <w:rPr>
          <w:rFonts w:asciiTheme="minorHAnsi" w:hAnsiTheme="minorHAnsi" w:cstheme="minorHAnsi"/>
          <w:bCs/>
        </w:rPr>
        <w:t>Tham</w:t>
      </w:r>
      <w:proofErr w:type="spellEnd"/>
      <w:r w:rsidRPr="002D1C74">
        <w:rPr>
          <w:rFonts w:asciiTheme="minorHAnsi" w:hAnsiTheme="minorHAnsi" w:cstheme="minorHAnsi"/>
          <w:bCs/>
        </w:rPr>
        <w:t xml:space="preserve"> </w:t>
      </w:r>
      <w:proofErr w:type="spellStart"/>
      <w:r w:rsidRPr="002D1C74">
        <w:rPr>
          <w:rFonts w:asciiTheme="minorHAnsi" w:hAnsiTheme="minorHAnsi" w:cstheme="minorHAnsi"/>
          <w:bCs/>
        </w:rPr>
        <w:t>số</w:t>
      </w:r>
      <w:proofErr w:type="spellEnd"/>
      <w:r w:rsidRPr="002D1C74">
        <w:rPr>
          <w:rFonts w:asciiTheme="minorHAnsi" w:hAnsiTheme="minorHAnsi" w:cstheme="minorHAnsi"/>
          <w:bCs/>
        </w:rPr>
        <w:t xml:space="preserve"> </w:t>
      </w:r>
      <w:proofErr w:type="spellStart"/>
      <w:r w:rsidRPr="002D1C74">
        <w:rPr>
          <w:rFonts w:asciiTheme="minorHAnsi" w:hAnsiTheme="minorHAnsi" w:cstheme="minorHAnsi"/>
          <w:bCs/>
        </w:rPr>
        <w:t>cần</w:t>
      </w:r>
      <w:proofErr w:type="spellEnd"/>
      <w:r w:rsidRPr="002D1C74">
        <w:rPr>
          <w:rFonts w:asciiTheme="minorHAnsi" w:hAnsiTheme="minorHAnsi" w:cstheme="minorHAnsi"/>
          <w:bCs/>
        </w:rPr>
        <w:t xml:space="preserve"> confi</w:t>
      </w:r>
      <w:r>
        <w:rPr>
          <w:rFonts w:asciiTheme="minorHAnsi" w:hAnsiTheme="minorHAnsi" w:cstheme="minorHAnsi"/>
          <w:bCs/>
        </w:rPr>
        <w:t xml:space="preserve">g: </w:t>
      </w:r>
    </w:p>
    <w:p w14:paraId="658E3B9C" w14:textId="286958AF" w:rsidR="00C67B2A" w:rsidRPr="003953A4" w:rsidRDefault="00C67B2A" w:rsidP="003953A4">
      <w:pPr>
        <w:pStyle w:val="ListParagraph"/>
        <w:numPr>
          <w:ilvl w:val="0"/>
          <w:numId w:val="47"/>
        </w:numPr>
        <w:rPr>
          <w:rFonts w:ascii="Roboto" w:hAnsi="Roboto"/>
          <w:b/>
          <w:color w:val="1F1F1F"/>
          <w:sz w:val="18"/>
          <w:szCs w:val="18"/>
          <w:shd w:val="clear" w:color="auto" w:fill="FFFFFF"/>
        </w:rPr>
      </w:pPr>
      <w:proofErr w:type="spellStart"/>
      <w:proofErr w:type="gramStart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spark.sql.adaptive</w:t>
      </w:r>
      <w:proofErr w:type="gramEnd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.enabled</w:t>
      </w:r>
      <w:proofErr w:type="spellEnd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=true</w:t>
      </w:r>
    </w:p>
    <w:p w14:paraId="3F0E06A8" w14:textId="10A3E4E1" w:rsidR="00AE4400" w:rsidRPr="003953A4" w:rsidRDefault="00C67B2A" w:rsidP="003953A4">
      <w:pPr>
        <w:pStyle w:val="ListParagraph"/>
        <w:numPr>
          <w:ilvl w:val="0"/>
          <w:numId w:val="47"/>
        </w:numPr>
        <w:rPr>
          <w:rFonts w:ascii="Roboto" w:hAnsi="Roboto"/>
          <w:b/>
          <w:color w:val="1F1F1F"/>
          <w:sz w:val="18"/>
          <w:szCs w:val="18"/>
          <w:shd w:val="clear" w:color="auto" w:fill="FFFFFF"/>
        </w:rPr>
      </w:pPr>
      <w:proofErr w:type="spellStart"/>
      <w:proofErr w:type="gramStart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spark.speculation</w:t>
      </w:r>
      <w:proofErr w:type="spellEnd"/>
      <w:proofErr w:type="gramEnd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=true</w:t>
      </w:r>
    </w:p>
    <w:p w14:paraId="7C7F3181" w14:textId="77777777" w:rsidR="002D1C74" w:rsidRPr="003953A4" w:rsidRDefault="002D1C74" w:rsidP="003953A4">
      <w:pPr>
        <w:pStyle w:val="ListParagraph"/>
        <w:numPr>
          <w:ilvl w:val="0"/>
          <w:numId w:val="47"/>
        </w:numPr>
        <w:rPr>
          <w:rFonts w:ascii="Roboto" w:hAnsi="Roboto"/>
          <w:b/>
          <w:color w:val="1F1F1F"/>
          <w:sz w:val="18"/>
          <w:szCs w:val="18"/>
          <w:shd w:val="clear" w:color="auto" w:fill="FFFFFF"/>
        </w:rPr>
      </w:pPr>
      <w:proofErr w:type="spellStart"/>
      <w:proofErr w:type="gramStart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spark.sql.autoBroadcastJoinThreshold</w:t>
      </w:r>
      <w:proofErr w:type="spellEnd"/>
      <w:proofErr w:type="gramEnd"/>
      <w:r w:rsidRPr="003953A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=-1</w:t>
      </w:r>
    </w:p>
    <w:p w14:paraId="7A904E1F" w14:textId="23130397" w:rsidR="002D1C74" w:rsidRDefault="002D1C74" w:rsidP="002D1C74"/>
    <w:p w14:paraId="2B7D8482" w14:textId="130C483E" w:rsidR="002D1C74" w:rsidRDefault="00446E6B" w:rsidP="002D1C74"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thích</w:t>
      </w:r>
      <w:proofErr w:type="spellEnd"/>
      <w:r>
        <w:t xml:space="preserve"> :</w:t>
      </w:r>
      <w:proofErr w:type="gramEnd"/>
      <w:r>
        <w:t xml:space="preserve"> </w:t>
      </w:r>
    </w:p>
    <w:p w14:paraId="772A83C6" w14:textId="3D9BC9A4" w:rsidR="002D1C74" w:rsidRDefault="002D1C74" w:rsidP="002D1C74">
      <w:proofErr w:type="spellStart"/>
      <w:proofErr w:type="gramStart"/>
      <w:r w:rsidRPr="002D1C7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spark.sql.adaptive</w:t>
      </w:r>
      <w:proofErr w:type="gramEnd"/>
      <w:r w:rsidRPr="002D1C7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.enabled</w:t>
      </w:r>
      <w:proofErr w:type="spellEnd"/>
      <w:r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:</w:t>
      </w:r>
      <w:r w:rsidRPr="002D1C74">
        <w:t xml:space="preserve"> </w:t>
      </w:r>
      <w:proofErr w:type="spellStart"/>
      <w:r w:rsidRPr="002D1C74">
        <w:t>Tham</w:t>
      </w:r>
      <w:proofErr w:type="spellEnd"/>
      <w:r w:rsidRPr="002D1C74">
        <w:t xml:space="preserve"> </w:t>
      </w:r>
      <w:proofErr w:type="spellStart"/>
      <w:r w:rsidRPr="002D1C74">
        <w:t>số</w:t>
      </w:r>
      <w:proofErr w:type="spellEnd"/>
      <w:r w:rsidRPr="002D1C74">
        <w:t xml:space="preserve"> </w:t>
      </w:r>
      <w:proofErr w:type="spellStart"/>
      <w:r w:rsidRPr="002D1C74">
        <w:t>để</w:t>
      </w:r>
      <w:proofErr w:type="spellEnd"/>
      <w:r w:rsidRPr="002D1C74">
        <w:t xml:space="preserve"> </w:t>
      </w:r>
      <w:proofErr w:type="spellStart"/>
      <w:r w:rsidRPr="002D1C74">
        <w:t>tắt</w:t>
      </w:r>
      <w:proofErr w:type="spellEnd"/>
      <w:r w:rsidRPr="002D1C74">
        <w:t xml:space="preserve"> </w:t>
      </w:r>
      <w:proofErr w:type="spellStart"/>
      <w:r w:rsidRPr="002D1C74">
        <w:t>bật</w:t>
      </w:r>
      <w:proofErr w:type="spellEnd"/>
      <w:r w:rsidRPr="002D1C74">
        <w:t xml:space="preserve"> AQE</w:t>
      </w:r>
    </w:p>
    <w:p w14:paraId="5CAFA750" w14:textId="28BEC9F1" w:rsidR="002D1C74" w:rsidRDefault="002D1C74" w:rsidP="00AE4400">
      <w:proofErr w:type="spellStart"/>
      <w:proofErr w:type="gramStart"/>
      <w:r w:rsidRPr="002D1C74"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>spark.speculation</w:t>
      </w:r>
      <w:proofErr w:type="spellEnd"/>
      <w:proofErr w:type="gramEnd"/>
      <w:r>
        <w:rPr>
          <w:rFonts w:ascii="Roboto" w:hAnsi="Roboto"/>
          <w:b/>
          <w:color w:val="1F1F1F"/>
          <w:sz w:val="18"/>
          <w:szCs w:val="18"/>
          <w:shd w:val="clear" w:color="auto" w:fill="FFFFFF"/>
        </w:rPr>
        <w:t xml:space="preserve"> 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này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spark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restart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task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task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stage</w:t>
      </w:r>
    </w:p>
    <w:p w14:paraId="3341E928" w14:textId="336DB3AC" w:rsidR="002D1C74" w:rsidRDefault="002D1C74" w:rsidP="00AE4400">
      <w:proofErr w:type="spellStart"/>
      <w:proofErr w:type="gramStart"/>
      <w:r w:rsidRPr="00704546">
        <w:rPr>
          <w:rFonts w:ascii="Roboto" w:hAnsi="Roboto"/>
          <w:b/>
          <w:bCs w:val="0"/>
          <w:color w:val="1F1F1F"/>
          <w:sz w:val="18"/>
          <w:szCs w:val="18"/>
          <w:shd w:val="clear" w:color="auto" w:fill="FFFFFF"/>
        </w:rPr>
        <w:t>spark.sql.autoBroadcastJoinThreshold</w:t>
      </w:r>
      <w:proofErr w:type="spellEnd"/>
      <w:proofErr w:type="gramEnd"/>
      <w:r>
        <w:rPr>
          <w:rFonts w:ascii="Roboto" w:hAnsi="Roboto"/>
          <w:b/>
          <w:bCs w:val="0"/>
          <w:color w:val="1F1F1F"/>
          <w:sz w:val="18"/>
          <w:szCs w:val="18"/>
          <w:shd w:val="clear" w:color="auto" w:fill="FFFFFF"/>
        </w:rPr>
        <w:t xml:space="preserve">: </w:t>
      </w:r>
      <w:proofErr w:type="spellStart"/>
      <w:r w:rsidRPr="002D1C74">
        <w:rPr>
          <w:rFonts w:ascii="Roboto" w:hAnsi="Roboto"/>
          <w:color w:val="1F1F1F"/>
          <w:sz w:val="18"/>
          <w:szCs w:val="18"/>
          <w:shd w:val="clear" w:color="auto" w:fill="FFFFFF"/>
        </w:rPr>
        <w:t>Tham</w:t>
      </w:r>
      <w:proofErr w:type="spellEnd"/>
      <w:r w:rsidRPr="002D1C74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2D1C74">
        <w:rPr>
          <w:rFonts w:ascii="Roboto" w:hAnsi="Roboto"/>
          <w:color w:val="1F1F1F"/>
          <w:sz w:val="18"/>
          <w:szCs w:val="18"/>
          <w:shd w:val="clear" w:color="auto" w:fill="FFFFFF"/>
        </w:rPr>
        <w:t>số</w:t>
      </w:r>
      <w:proofErr w:type="spellEnd"/>
      <w:r w:rsidRPr="002D1C74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2D1C74">
        <w:rPr>
          <w:rFonts w:ascii="Roboto" w:hAnsi="Roboto"/>
          <w:color w:val="1F1F1F"/>
          <w:sz w:val="18"/>
          <w:szCs w:val="18"/>
          <w:shd w:val="clear" w:color="auto" w:fill="FFFFFF"/>
        </w:rPr>
        <w:t>điều</w:t>
      </w:r>
      <w:proofErr w:type="spellEnd"/>
      <w:r w:rsidRPr="002D1C74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 w:rsidRPr="002D1C74">
        <w:rPr>
          <w:rFonts w:ascii="Roboto" w:hAnsi="Roboto"/>
          <w:color w:val="1F1F1F"/>
          <w:sz w:val="18"/>
          <w:szCs w:val="18"/>
          <w:shd w:val="clear" w:color="auto" w:fill="FFFFFF"/>
        </w:rPr>
        <w:t>chỉnh</w:t>
      </w:r>
      <w:proofErr w:type="spellEnd"/>
      <w:r w:rsidRPr="002D1C74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size </w:t>
      </w:r>
      <w:proofErr w:type="spellStart"/>
      <w:r w:rsidRPr="002D1C74">
        <w:rPr>
          <w:rFonts w:ascii="Roboto" w:hAnsi="Roboto"/>
          <w:color w:val="1F1F1F"/>
          <w:sz w:val="18"/>
          <w:szCs w:val="18"/>
          <w:shd w:val="clear" w:color="auto" w:fill="FFFFFF"/>
        </w:rPr>
        <w:t>BroadcastJoin</w:t>
      </w:r>
      <w:proofErr w:type="spellEnd"/>
    </w:p>
    <w:p w14:paraId="6A63E5E8" w14:textId="59B2966E" w:rsidR="00AE4400" w:rsidRDefault="00AE4400" w:rsidP="00AE4400">
      <w:pPr>
        <w:rPr>
          <w:b/>
          <w:bCs w:val="0"/>
        </w:rPr>
      </w:pPr>
      <w:proofErr w:type="spellStart"/>
      <w:r>
        <w:t>Vì</w:t>
      </w:r>
      <w:proofErr w:type="spellEnd"/>
      <w:r>
        <w:t xml:space="preserve"> AQE </w:t>
      </w:r>
      <w:proofErr w:type="spellStart"/>
      <w:r>
        <w:t>cần</w:t>
      </w:r>
      <w:proofErr w:type="spellEnd"/>
      <w:r>
        <w:t xml:space="preserve"> shuffle </w:t>
      </w:r>
      <w:proofErr w:type="spellStart"/>
      <w:r>
        <w:t>để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Pr="00AE4400">
        <w:rPr>
          <w:b/>
          <w:bCs w:val="0"/>
        </w:rPr>
        <w:t>BroadcastJoin</w:t>
      </w:r>
      <w:proofErr w:type="spellEnd"/>
    </w:p>
    <w:p w14:paraId="5E5AAE18" w14:textId="7116B450" w:rsidR="00AE4400" w:rsidRDefault="0060430C" w:rsidP="00AE4400">
      <w:pPr>
        <w:rPr>
          <w:rFonts w:ascii="Roboto" w:hAnsi="Roboto"/>
          <w:b/>
          <w:bCs w:val="0"/>
          <w:color w:val="1F1F1F"/>
          <w:sz w:val="18"/>
          <w:szCs w:val="18"/>
          <w:shd w:val="clear" w:color="auto" w:fill="FFFFFF"/>
        </w:rPr>
      </w:pPr>
      <w:proofErr w:type="spellStart"/>
      <w:r>
        <w:t>b</w:t>
      </w:r>
      <w:r w:rsidR="00AE4400" w:rsidRPr="0060430C">
        <w:t>ằng</w:t>
      </w:r>
      <w:proofErr w:type="spellEnd"/>
      <w:r w:rsidR="00AE4400" w:rsidRPr="0060430C">
        <w:t xml:space="preserve"> </w:t>
      </w:r>
      <w:proofErr w:type="spellStart"/>
      <w:r w:rsidR="00AE4400" w:rsidRPr="0060430C">
        <w:t>cách</w:t>
      </w:r>
      <w:proofErr w:type="spellEnd"/>
      <w:r w:rsidR="00AE4400" w:rsidRPr="0060430C">
        <w:t xml:space="preserve"> </w:t>
      </w:r>
      <w:proofErr w:type="spellStart"/>
      <w:r w:rsidR="00AE4400" w:rsidRPr="0060430C">
        <w:t>xét</w:t>
      </w:r>
      <w:proofErr w:type="spellEnd"/>
      <w:r w:rsidR="00AE4400" w:rsidRPr="0060430C">
        <w:t xml:space="preserve"> </w:t>
      </w:r>
      <w:proofErr w:type="spellStart"/>
      <w:r w:rsidR="00AE4400" w:rsidRPr="0060430C">
        <w:t>tham</w:t>
      </w:r>
      <w:proofErr w:type="spellEnd"/>
      <w:r w:rsidR="00AE4400" w:rsidRPr="0060430C">
        <w:t xml:space="preserve"> </w:t>
      </w:r>
      <w:proofErr w:type="spellStart"/>
      <w:r w:rsidR="00AE4400" w:rsidRPr="0060430C">
        <w:t>số</w:t>
      </w:r>
      <w:proofErr w:type="spellEnd"/>
      <w:r w:rsidR="00AE4400">
        <w:rPr>
          <w:b/>
          <w:bCs w:val="0"/>
        </w:rPr>
        <w:t xml:space="preserve"> </w:t>
      </w:r>
      <w:proofErr w:type="spellStart"/>
      <w:proofErr w:type="gramStart"/>
      <w:r w:rsidR="00AE4400" w:rsidRPr="00704546">
        <w:rPr>
          <w:rFonts w:ascii="Roboto" w:hAnsi="Roboto"/>
          <w:b/>
          <w:bCs w:val="0"/>
          <w:color w:val="1F1F1F"/>
          <w:sz w:val="18"/>
          <w:szCs w:val="18"/>
          <w:shd w:val="clear" w:color="auto" w:fill="FFFFFF"/>
        </w:rPr>
        <w:t>spark.sql.autoBroadcastJoinThreshold</w:t>
      </w:r>
      <w:proofErr w:type="spellEnd"/>
      <w:proofErr w:type="gramEnd"/>
      <w:r w:rsidR="00AE4400" w:rsidRPr="00704546">
        <w:rPr>
          <w:rFonts w:ascii="Roboto" w:hAnsi="Roboto"/>
          <w:b/>
          <w:bCs w:val="0"/>
          <w:color w:val="1F1F1F"/>
          <w:sz w:val="18"/>
          <w:szCs w:val="18"/>
          <w:shd w:val="clear" w:color="auto" w:fill="FFFFFF"/>
        </w:rPr>
        <w:t>=-1</w:t>
      </w:r>
    </w:p>
    <w:p w14:paraId="3FF69963" w14:textId="57D5C8B3" w:rsidR="00AE4400" w:rsidRDefault="00AE4400" w:rsidP="00AE4400">
      <w:pPr>
        <w:rPr>
          <w:b/>
          <w:bCs w:val="0"/>
        </w:rPr>
      </w:pPr>
    </w:p>
    <w:p w14:paraId="29438383" w14:textId="77777777" w:rsidR="00AE4400" w:rsidRDefault="00AE4400" w:rsidP="00AE4400"/>
    <w:p w14:paraId="506031E7" w14:textId="77777777" w:rsidR="00C67B2A" w:rsidRPr="0077130B" w:rsidRDefault="00C67B2A" w:rsidP="00C67B2A"/>
    <w:p w14:paraId="4E54B102" w14:textId="77777777" w:rsidR="00B92A0C" w:rsidRDefault="00B92A0C" w:rsidP="00B92A0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E83E8C"/>
          <w:sz w:val="21"/>
          <w:szCs w:val="21"/>
          <w:shd w:val="clear" w:color="auto" w:fill="FFFFFF"/>
        </w:rPr>
      </w:pPr>
    </w:p>
    <w:p w14:paraId="22177BF6" w14:textId="77777777" w:rsidR="00B92A0C" w:rsidRDefault="00B92A0C" w:rsidP="00B92A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E83E8C"/>
          <w:sz w:val="21"/>
          <w:szCs w:val="21"/>
          <w:shd w:val="clear" w:color="auto" w:fill="FFFFFF"/>
        </w:rPr>
      </w:pPr>
    </w:p>
    <w:p w14:paraId="7ACACFE9" w14:textId="767C88DC" w:rsidR="00D66954" w:rsidRPr="00D66954" w:rsidRDefault="00D66954" w:rsidP="00D66954">
      <w:pPr>
        <w:rPr>
          <w:sz w:val="26"/>
          <w:szCs w:val="26"/>
        </w:rPr>
      </w:pPr>
    </w:p>
    <w:sectPr w:rsidR="00D66954" w:rsidRPr="00D66954" w:rsidSect="003A326A">
      <w:headerReference w:type="even" r:id="rId22"/>
      <w:headerReference w:type="first" r:id="rId23"/>
      <w:pgSz w:w="12240" w:h="15840"/>
      <w:pgMar w:top="1440" w:right="1440" w:bottom="1440" w:left="1797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6517" w14:textId="77777777" w:rsidR="00BA2D89" w:rsidRDefault="00BA2D89" w:rsidP="00127BBC">
      <w:r>
        <w:separator/>
      </w:r>
    </w:p>
    <w:p w14:paraId="11F41673" w14:textId="77777777" w:rsidR="00BA2D89" w:rsidRDefault="00BA2D89" w:rsidP="00127BBC"/>
    <w:p w14:paraId="5C0DED40" w14:textId="77777777" w:rsidR="00BA2D89" w:rsidRDefault="00BA2D89" w:rsidP="00127BBC"/>
    <w:p w14:paraId="1D53A84A" w14:textId="77777777" w:rsidR="00BA2D89" w:rsidRDefault="00BA2D89" w:rsidP="00127BBC"/>
    <w:p w14:paraId="2D6BD1E9" w14:textId="77777777" w:rsidR="00BA2D89" w:rsidRDefault="00BA2D89" w:rsidP="00127BBC"/>
    <w:p w14:paraId="1C60A5DF" w14:textId="77777777" w:rsidR="00BA2D89" w:rsidRDefault="00BA2D89" w:rsidP="00127BBC"/>
    <w:p w14:paraId="42C827C4" w14:textId="77777777" w:rsidR="00BA2D89" w:rsidRDefault="00BA2D89" w:rsidP="00127BBC"/>
    <w:p w14:paraId="13AA562F" w14:textId="77777777" w:rsidR="00BA2D89" w:rsidRDefault="00BA2D89" w:rsidP="00127BBC"/>
    <w:p w14:paraId="08B90399" w14:textId="77777777" w:rsidR="00BA2D89" w:rsidRDefault="00BA2D89" w:rsidP="00127BBC"/>
    <w:p w14:paraId="3CCBB2BD" w14:textId="77777777" w:rsidR="00BA2D89" w:rsidRDefault="00BA2D89" w:rsidP="00127BBC"/>
    <w:p w14:paraId="6D94D24D" w14:textId="77777777" w:rsidR="00BA2D89" w:rsidRDefault="00BA2D89" w:rsidP="00127BBC"/>
    <w:p w14:paraId="0154C56B" w14:textId="77777777" w:rsidR="00BA2D89" w:rsidRDefault="00BA2D89" w:rsidP="00127BBC"/>
    <w:p w14:paraId="2C264DA6" w14:textId="77777777" w:rsidR="00BA2D89" w:rsidRDefault="00BA2D89" w:rsidP="00127BBC"/>
    <w:p w14:paraId="547DA07D" w14:textId="77777777" w:rsidR="00BA2D89" w:rsidRDefault="00BA2D89" w:rsidP="00127BBC"/>
    <w:p w14:paraId="7282AFD0" w14:textId="77777777" w:rsidR="00BA2D89" w:rsidRDefault="00BA2D89" w:rsidP="00127BBC"/>
    <w:p w14:paraId="1A9FC357" w14:textId="77777777" w:rsidR="00BA2D89" w:rsidRDefault="00BA2D89" w:rsidP="00127BBC"/>
    <w:p w14:paraId="7E158EFC" w14:textId="77777777" w:rsidR="00BA2D89" w:rsidRDefault="00BA2D89" w:rsidP="00127BBC"/>
    <w:p w14:paraId="1C1B4419" w14:textId="77777777" w:rsidR="00BA2D89" w:rsidRDefault="00BA2D89" w:rsidP="00127BBC"/>
    <w:p w14:paraId="5D1031F2" w14:textId="77777777" w:rsidR="00BA2D89" w:rsidRDefault="00BA2D89" w:rsidP="00127BBC"/>
    <w:p w14:paraId="5158F9F6" w14:textId="77777777" w:rsidR="00BA2D89" w:rsidRDefault="00BA2D89" w:rsidP="00127BBC"/>
    <w:p w14:paraId="5D7A4588" w14:textId="77777777" w:rsidR="00BA2D89" w:rsidRDefault="00BA2D89" w:rsidP="00127BBC"/>
    <w:p w14:paraId="36CA5337" w14:textId="77777777" w:rsidR="00BA2D89" w:rsidRDefault="00BA2D89" w:rsidP="00127BBC"/>
    <w:p w14:paraId="0AE73289" w14:textId="77777777" w:rsidR="00BA2D89" w:rsidRDefault="00BA2D89" w:rsidP="00127BBC"/>
    <w:p w14:paraId="628A652B" w14:textId="77777777" w:rsidR="00BA2D89" w:rsidRDefault="00BA2D89" w:rsidP="00127BBC"/>
    <w:p w14:paraId="725813AF" w14:textId="77777777" w:rsidR="00BA2D89" w:rsidRDefault="00BA2D89" w:rsidP="00127BBC"/>
    <w:p w14:paraId="37F82473" w14:textId="77777777" w:rsidR="00BA2D89" w:rsidRDefault="00BA2D89" w:rsidP="00127BBC"/>
    <w:p w14:paraId="459B1DA1" w14:textId="77777777" w:rsidR="00BA2D89" w:rsidRDefault="00BA2D89" w:rsidP="00127BBC"/>
    <w:p w14:paraId="6ACC78C3" w14:textId="77777777" w:rsidR="00BA2D89" w:rsidRDefault="00BA2D89" w:rsidP="00127BBC"/>
    <w:p w14:paraId="4141B16C" w14:textId="77777777" w:rsidR="00BA2D89" w:rsidRDefault="00BA2D89" w:rsidP="00127BBC"/>
    <w:p w14:paraId="10405B52" w14:textId="77777777" w:rsidR="00BA2D89" w:rsidRDefault="00BA2D89" w:rsidP="00127BBC"/>
    <w:p w14:paraId="0FFC1F86" w14:textId="77777777" w:rsidR="00BA2D89" w:rsidRDefault="00BA2D89" w:rsidP="00127BBC"/>
    <w:p w14:paraId="56521D23" w14:textId="77777777" w:rsidR="00BA2D89" w:rsidRDefault="00BA2D89" w:rsidP="00127BBC"/>
    <w:p w14:paraId="2734B02B" w14:textId="77777777" w:rsidR="00BA2D89" w:rsidRDefault="00BA2D89" w:rsidP="00127BBC"/>
    <w:p w14:paraId="2B571D0A" w14:textId="77777777" w:rsidR="00BA2D89" w:rsidRDefault="00BA2D89" w:rsidP="00127BBC"/>
    <w:p w14:paraId="4801E40C" w14:textId="77777777" w:rsidR="00BA2D89" w:rsidRDefault="00BA2D89" w:rsidP="00127BBC"/>
    <w:p w14:paraId="0B966AEB" w14:textId="77777777" w:rsidR="00BA2D89" w:rsidRDefault="00BA2D89" w:rsidP="00127BBC"/>
    <w:p w14:paraId="24906295" w14:textId="77777777" w:rsidR="00BA2D89" w:rsidRDefault="00BA2D89" w:rsidP="00127BBC"/>
    <w:p w14:paraId="5222C439" w14:textId="77777777" w:rsidR="00BA2D89" w:rsidRDefault="00BA2D89" w:rsidP="00127BBC"/>
    <w:p w14:paraId="1ACE8D3C" w14:textId="77777777" w:rsidR="00BA2D89" w:rsidRDefault="00BA2D89" w:rsidP="00127BBC"/>
    <w:p w14:paraId="010CF810" w14:textId="77777777" w:rsidR="00BA2D89" w:rsidRDefault="00BA2D89" w:rsidP="00127BBC"/>
    <w:p w14:paraId="6995394E" w14:textId="77777777" w:rsidR="00BA2D89" w:rsidRDefault="00BA2D89" w:rsidP="00127BBC"/>
    <w:p w14:paraId="1CC447B8" w14:textId="77777777" w:rsidR="00BA2D89" w:rsidRDefault="00BA2D89" w:rsidP="00127BBC"/>
    <w:p w14:paraId="31002FBE" w14:textId="77777777" w:rsidR="00BA2D89" w:rsidRDefault="00BA2D89" w:rsidP="00127BBC"/>
    <w:p w14:paraId="6F3453F4" w14:textId="77777777" w:rsidR="00BA2D89" w:rsidRDefault="00BA2D89" w:rsidP="00127BBC"/>
    <w:p w14:paraId="45859FDE" w14:textId="77777777" w:rsidR="00BA2D89" w:rsidRDefault="00BA2D89" w:rsidP="00127BBC"/>
    <w:p w14:paraId="3252D49A" w14:textId="77777777" w:rsidR="00BA2D89" w:rsidRDefault="00BA2D89" w:rsidP="00127BBC"/>
    <w:p w14:paraId="2EB2E054" w14:textId="77777777" w:rsidR="00BA2D89" w:rsidRDefault="00BA2D89" w:rsidP="00127BBC"/>
    <w:p w14:paraId="1F54BBD4" w14:textId="77777777" w:rsidR="00BA2D89" w:rsidRDefault="00BA2D89" w:rsidP="00127BBC"/>
    <w:p w14:paraId="10B6682B" w14:textId="77777777" w:rsidR="00BA2D89" w:rsidRDefault="00BA2D89" w:rsidP="00127BBC"/>
    <w:p w14:paraId="40C6FD48" w14:textId="77777777" w:rsidR="00BA2D89" w:rsidRDefault="00BA2D89" w:rsidP="00127BBC"/>
    <w:p w14:paraId="2CEF8DD2" w14:textId="77777777" w:rsidR="00BA2D89" w:rsidRDefault="00BA2D89" w:rsidP="00127BBC"/>
    <w:p w14:paraId="7D2082E2" w14:textId="77777777" w:rsidR="00BA2D89" w:rsidRDefault="00BA2D89" w:rsidP="00127BBC"/>
    <w:p w14:paraId="634A10E2" w14:textId="77777777" w:rsidR="00BA2D89" w:rsidRDefault="00BA2D89" w:rsidP="00127BBC"/>
    <w:p w14:paraId="2B76A6D0" w14:textId="77777777" w:rsidR="00BA2D89" w:rsidRDefault="00BA2D89" w:rsidP="00127BBC"/>
    <w:p w14:paraId="01EA44F2" w14:textId="77777777" w:rsidR="00BA2D89" w:rsidRDefault="00BA2D89" w:rsidP="00127BBC"/>
    <w:p w14:paraId="1363A10E" w14:textId="77777777" w:rsidR="00BA2D89" w:rsidRDefault="00BA2D89" w:rsidP="00127BBC"/>
    <w:p w14:paraId="70263ED9" w14:textId="77777777" w:rsidR="00BA2D89" w:rsidRDefault="00BA2D89" w:rsidP="00127BBC"/>
    <w:p w14:paraId="0645F47C" w14:textId="77777777" w:rsidR="00BA2D89" w:rsidRDefault="00BA2D89" w:rsidP="00127BBC"/>
    <w:p w14:paraId="44C0F105" w14:textId="77777777" w:rsidR="00BA2D89" w:rsidRDefault="00BA2D89" w:rsidP="00127BBC"/>
    <w:p w14:paraId="38EB1A98" w14:textId="77777777" w:rsidR="00BA2D89" w:rsidRDefault="00BA2D89" w:rsidP="00127BBC"/>
    <w:p w14:paraId="2E680187" w14:textId="77777777" w:rsidR="00BA2D89" w:rsidRDefault="00BA2D89" w:rsidP="00127BBC"/>
    <w:p w14:paraId="670F5662" w14:textId="77777777" w:rsidR="00BA2D89" w:rsidRDefault="00BA2D89" w:rsidP="00127BBC"/>
    <w:p w14:paraId="5271CC3C" w14:textId="77777777" w:rsidR="00BA2D89" w:rsidRDefault="00BA2D89" w:rsidP="00127BBC"/>
    <w:p w14:paraId="72B50371" w14:textId="77777777" w:rsidR="00BA2D89" w:rsidRDefault="00BA2D89" w:rsidP="00127BBC"/>
    <w:p w14:paraId="25520A9A" w14:textId="77777777" w:rsidR="00BA2D89" w:rsidRDefault="00BA2D89" w:rsidP="00127BBC"/>
    <w:p w14:paraId="576D75DC" w14:textId="77777777" w:rsidR="00BA2D89" w:rsidRDefault="00BA2D89" w:rsidP="00127BBC"/>
    <w:p w14:paraId="1D4F5071" w14:textId="77777777" w:rsidR="00BA2D89" w:rsidRDefault="00BA2D89" w:rsidP="00127BBC"/>
    <w:p w14:paraId="06CDB886" w14:textId="77777777" w:rsidR="00BA2D89" w:rsidRDefault="00BA2D89"/>
    <w:p w14:paraId="1D2CAC5F" w14:textId="77777777" w:rsidR="00BA2D89" w:rsidRDefault="00BA2D89" w:rsidP="0054165A"/>
    <w:p w14:paraId="55DD7B1F" w14:textId="77777777" w:rsidR="00BA2D89" w:rsidRDefault="00BA2D89" w:rsidP="0054165A"/>
    <w:p w14:paraId="2CC94076" w14:textId="77777777" w:rsidR="00BA2D89" w:rsidRDefault="00BA2D89"/>
    <w:p w14:paraId="3FBAAD6F" w14:textId="77777777" w:rsidR="00BA2D89" w:rsidRDefault="00BA2D89"/>
    <w:p w14:paraId="779C487F" w14:textId="77777777" w:rsidR="00BA2D89" w:rsidRDefault="00BA2D89"/>
    <w:p w14:paraId="419633C9" w14:textId="77777777" w:rsidR="00BA2D89" w:rsidRDefault="00BA2D89" w:rsidP="00301FBE"/>
    <w:p w14:paraId="3A4D8567" w14:textId="77777777" w:rsidR="00BA2D89" w:rsidRDefault="00BA2D89" w:rsidP="00301FBE"/>
    <w:p w14:paraId="4B03A306" w14:textId="77777777" w:rsidR="00BA2D89" w:rsidRDefault="00BA2D89" w:rsidP="00E6540A"/>
    <w:p w14:paraId="6591F884" w14:textId="77777777" w:rsidR="00BA2D89" w:rsidRDefault="00BA2D89" w:rsidP="00E6540A"/>
    <w:p w14:paraId="2BF7C9E7" w14:textId="77777777" w:rsidR="00BA2D89" w:rsidRDefault="00BA2D89" w:rsidP="00E6540A"/>
    <w:p w14:paraId="5C09769D" w14:textId="77777777" w:rsidR="00BA2D89" w:rsidRDefault="00BA2D89" w:rsidP="00E6540A"/>
    <w:p w14:paraId="72183AC0" w14:textId="77777777" w:rsidR="00BA2D89" w:rsidRDefault="00BA2D89" w:rsidP="00E6540A"/>
    <w:p w14:paraId="2692D029" w14:textId="77777777" w:rsidR="00BA2D89" w:rsidRDefault="00BA2D89" w:rsidP="00015E74"/>
    <w:p w14:paraId="69488AD6" w14:textId="77777777" w:rsidR="00BA2D89" w:rsidRDefault="00BA2D89" w:rsidP="00E50EFD"/>
    <w:p w14:paraId="1F031AB2" w14:textId="77777777" w:rsidR="00BA2D89" w:rsidRDefault="00BA2D89" w:rsidP="00E963F1"/>
    <w:p w14:paraId="5523E82B" w14:textId="77777777" w:rsidR="00BA2D89" w:rsidRDefault="00BA2D89" w:rsidP="00E963F1"/>
    <w:p w14:paraId="5D8E9ABA" w14:textId="77777777" w:rsidR="00BA2D89" w:rsidRDefault="00BA2D89" w:rsidP="00E963F1"/>
    <w:p w14:paraId="42D2BAFF" w14:textId="77777777" w:rsidR="00BA2D89" w:rsidRDefault="00BA2D89" w:rsidP="00887AC0"/>
    <w:p w14:paraId="295C91EB" w14:textId="77777777" w:rsidR="00BA2D89" w:rsidRDefault="00BA2D89" w:rsidP="00461ABE"/>
    <w:p w14:paraId="5F56B092" w14:textId="77777777" w:rsidR="00BA2D89" w:rsidRDefault="00BA2D89" w:rsidP="00842556"/>
    <w:p w14:paraId="1BC0C6D4" w14:textId="77777777" w:rsidR="00BA2D89" w:rsidRDefault="00BA2D89" w:rsidP="00BC5B1D"/>
    <w:p w14:paraId="4D987B2C" w14:textId="77777777" w:rsidR="00BA2D89" w:rsidRDefault="00BA2D89" w:rsidP="00BC5B1D"/>
    <w:p w14:paraId="6DBA1DC0" w14:textId="77777777" w:rsidR="00BA2D89" w:rsidRDefault="00BA2D89" w:rsidP="0033681D"/>
    <w:p w14:paraId="181435A1" w14:textId="77777777" w:rsidR="00BA2D89" w:rsidRDefault="00BA2D89" w:rsidP="0033681D"/>
    <w:p w14:paraId="5A5A2419" w14:textId="77777777" w:rsidR="00BA2D89" w:rsidRDefault="00BA2D89"/>
    <w:p w14:paraId="4F27BF47" w14:textId="77777777" w:rsidR="00BA2D89" w:rsidRDefault="00BA2D89" w:rsidP="000361B2"/>
    <w:p w14:paraId="42E1EBB9" w14:textId="77777777" w:rsidR="00BA2D89" w:rsidRDefault="00BA2D89" w:rsidP="000361B2"/>
    <w:p w14:paraId="701CE561" w14:textId="77777777" w:rsidR="00BA2D89" w:rsidRDefault="00BA2D89" w:rsidP="004C335F"/>
    <w:p w14:paraId="1F98BDE4" w14:textId="77777777" w:rsidR="00BA2D89" w:rsidRDefault="00BA2D89" w:rsidP="004C335F"/>
    <w:p w14:paraId="41B98CD9" w14:textId="77777777" w:rsidR="00BA2D89" w:rsidRDefault="00BA2D89" w:rsidP="004C335F"/>
  </w:endnote>
  <w:endnote w:type="continuationSeparator" w:id="0">
    <w:p w14:paraId="42F0FB06" w14:textId="77777777" w:rsidR="00BA2D89" w:rsidRDefault="00BA2D89" w:rsidP="00127BBC">
      <w:r>
        <w:continuationSeparator/>
      </w:r>
    </w:p>
    <w:p w14:paraId="31DAFF21" w14:textId="77777777" w:rsidR="00BA2D89" w:rsidRDefault="00BA2D89" w:rsidP="00127BBC"/>
    <w:p w14:paraId="397A68AF" w14:textId="77777777" w:rsidR="00BA2D89" w:rsidRDefault="00BA2D89" w:rsidP="00127BBC"/>
    <w:p w14:paraId="280ED74B" w14:textId="77777777" w:rsidR="00BA2D89" w:rsidRDefault="00BA2D89" w:rsidP="00127BBC"/>
    <w:p w14:paraId="5C662A4B" w14:textId="77777777" w:rsidR="00BA2D89" w:rsidRDefault="00BA2D89" w:rsidP="00127BBC"/>
    <w:p w14:paraId="5671551D" w14:textId="77777777" w:rsidR="00BA2D89" w:rsidRDefault="00BA2D89" w:rsidP="00127BBC"/>
    <w:p w14:paraId="54DB1984" w14:textId="77777777" w:rsidR="00BA2D89" w:rsidRDefault="00BA2D89" w:rsidP="00127BBC"/>
    <w:p w14:paraId="746ED0F0" w14:textId="77777777" w:rsidR="00BA2D89" w:rsidRDefault="00BA2D89" w:rsidP="00127BBC"/>
    <w:p w14:paraId="5A528E48" w14:textId="77777777" w:rsidR="00BA2D89" w:rsidRDefault="00BA2D89" w:rsidP="00127BBC"/>
    <w:p w14:paraId="2C294D2E" w14:textId="77777777" w:rsidR="00BA2D89" w:rsidRDefault="00BA2D89" w:rsidP="00127BBC"/>
    <w:p w14:paraId="47829C33" w14:textId="77777777" w:rsidR="00BA2D89" w:rsidRDefault="00BA2D89" w:rsidP="00127BBC"/>
    <w:p w14:paraId="78AF3D18" w14:textId="77777777" w:rsidR="00BA2D89" w:rsidRDefault="00BA2D89" w:rsidP="00127BBC"/>
    <w:p w14:paraId="75C7C97C" w14:textId="77777777" w:rsidR="00BA2D89" w:rsidRDefault="00BA2D89" w:rsidP="00127BBC"/>
    <w:p w14:paraId="0C899F59" w14:textId="77777777" w:rsidR="00BA2D89" w:rsidRDefault="00BA2D89" w:rsidP="00127BBC"/>
    <w:p w14:paraId="16B2D235" w14:textId="77777777" w:rsidR="00BA2D89" w:rsidRDefault="00BA2D89" w:rsidP="00127BBC"/>
    <w:p w14:paraId="6536E98F" w14:textId="77777777" w:rsidR="00BA2D89" w:rsidRDefault="00BA2D89" w:rsidP="00127BBC"/>
    <w:p w14:paraId="06AAF688" w14:textId="77777777" w:rsidR="00BA2D89" w:rsidRDefault="00BA2D89" w:rsidP="00127BBC"/>
    <w:p w14:paraId="67C0823D" w14:textId="77777777" w:rsidR="00BA2D89" w:rsidRDefault="00BA2D89" w:rsidP="00127BBC"/>
    <w:p w14:paraId="5F515F43" w14:textId="77777777" w:rsidR="00BA2D89" w:rsidRDefault="00BA2D89" w:rsidP="00127BBC"/>
    <w:p w14:paraId="4FC065E8" w14:textId="77777777" w:rsidR="00BA2D89" w:rsidRDefault="00BA2D89" w:rsidP="00127BBC"/>
    <w:p w14:paraId="23124395" w14:textId="77777777" w:rsidR="00BA2D89" w:rsidRDefault="00BA2D89" w:rsidP="00127BBC"/>
    <w:p w14:paraId="0EB77DDA" w14:textId="77777777" w:rsidR="00BA2D89" w:rsidRDefault="00BA2D89" w:rsidP="00127BBC"/>
    <w:p w14:paraId="3063DC0E" w14:textId="77777777" w:rsidR="00BA2D89" w:rsidRDefault="00BA2D89" w:rsidP="00127BBC"/>
    <w:p w14:paraId="01FDBFFC" w14:textId="77777777" w:rsidR="00BA2D89" w:rsidRDefault="00BA2D89" w:rsidP="00127BBC"/>
    <w:p w14:paraId="7EBAD12D" w14:textId="77777777" w:rsidR="00BA2D89" w:rsidRDefault="00BA2D89" w:rsidP="00127BBC"/>
    <w:p w14:paraId="5FF7B91D" w14:textId="77777777" w:rsidR="00BA2D89" w:rsidRDefault="00BA2D89" w:rsidP="00127BBC"/>
    <w:p w14:paraId="3D857191" w14:textId="77777777" w:rsidR="00BA2D89" w:rsidRDefault="00BA2D89" w:rsidP="00127BBC"/>
    <w:p w14:paraId="43628DF5" w14:textId="77777777" w:rsidR="00BA2D89" w:rsidRDefault="00BA2D89" w:rsidP="00127BBC"/>
    <w:p w14:paraId="36ECD861" w14:textId="77777777" w:rsidR="00BA2D89" w:rsidRDefault="00BA2D89" w:rsidP="00127BBC"/>
    <w:p w14:paraId="3735DC0D" w14:textId="77777777" w:rsidR="00BA2D89" w:rsidRDefault="00BA2D89" w:rsidP="00127BBC"/>
    <w:p w14:paraId="2847BE42" w14:textId="77777777" w:rsidR="00BA2D89" w:rsidRDefault="00BA2D89" w:rsidP="00127BBC"/>
    <w:p w14:paraId="635AB427" w14:textId="77777777" w:rsidR="00BA2D89" w:rsidRDefault="00BA2D89" w:rsidP="00127BBC"/>
    <w:p w14:paraId="29BE35A1" w14:textId="77777777" w:rsidR="00BA2D89" w:rsidRDefault="00BA2D89" w:rsidP="00127BBC"/>
    <w:p w14:paraId="011C25D4" w14:textId="77777777" w:rsidR="00BA2D89" w:rsidRDefault="00BA2D89" w:rsidP="00127BBC"/>
    <w:p w14:paraId="2FE3DC4E" w14:textId="77777777" w:rsidR="00BA2D89" w:rsidRDefault="00BA2D89" w:rsidP="00127BBC"/>
    <w:p w14:paraId="53876F35" w14:textId="77777777" w:rsidR="00BA2D89" w:rsidRDefault="00BA2D89" w:rsidP="00127BBC"/>
    <w:p w14:paraId="0DC2258D" w14:textId="77777777" w:rsidR="00BA2D89" w:rsidRDefault="00BA2D89" w:rsidP="00127BBC"/>
    <w:p w14:paraId="6C27538F" w14:textId="77777777" w:rsidR="00BA2D89" w:rsidRDefault="00BA2D89" w:rsidP="00127BBC"/>
    <w:p w14:paraId="3BBD7DC6" w14:textId="77777777" w:rsidR="00BA2D89" w:rsidRDefault="00BA2D89" w:rsidP="00127BBC"/>
    <w:p w14:paraId="6F8EF343" w14:textId="77777777" w:rsidR="00BA2D89" w:rsidRDefault="00BA2D89" w:rsidP="00127BBC"/>
    <w:p w14:paraId="5A17457A" w14:textId="77777777" w:rsidR="00BA2D89" w:rsidRDefault="00BA2D89" w:rsidP="00127BBC"/>
    <w:p w14:paraId="49D14824" w14:textId="77777777" w:rsidR="00BA2D89" w:rsidRDefault="00BA2D89" w:rsidP="00127BBC"/>
    <w:p w14:paraId="7CC9595A" w14:textId="77777777" w:rsidR="00BA2D89" w:rsidRDefault="00BA2D89" w:rsidP="00127BBC"/>
    <w:p w14:paraId="5375CE73" w14:textId="77777777" w:rsidR="00BA2D89" w:rsidRDefault="00BA2D89" w:rsidP="00127BBC"/>
    <w:p w14:paraId="697DFC40" w14:textId="77777777" w:rsidR="00BA2D89" w:rsidRDefault="00BA2D89" w:rsidP="00127BBC"/>
    <w:p w14:paraId="2143015D" w14:textId="77777777" w:rsidR="00BA2D89" w:rsidRDefault="00BA2D89" w:rsidP="00127BBC"/>
    <w:p w14:paraId="229805A8" w14:textId="77777777" w:rsidR="00BA2D89" w:rsidRDefault="00BA2D89" w:rsidP="00127BBC"/>
    <w:p w14:paraId="3D1DD2B3" w14:textId="77777777" w:rsidR="00BA2D89" w:rsidRDefault="00BA2D89" w:rsidP="00127BBC"/>
    <w:p w14:paraId="3C29009C" w14:textId="77777777" w:rsidR="00BA2D89" w:rsidRDefault="00BA2D89" w:rsidP="00127BBC"/>
    <w:p w14:paraId="0C092383" w14:textId="77777777" w:rsidR="00BA2D89" w:rsidRDefault="00BA2D89" w:rsidP="00127BBC"/>
    <w:p w14:paraId="55A40CF7" w14:textId="77777777" w:rsidR="00BA2D89" w:rsidRDefault="00BA2D89" w:rsidP="00127BBC"/>
    <w:p w14:paraId="1192384D" w14:textId="77777777" w:rsidR="00BA2D89" w:rsidRDefault="00BA2D89" w:rsidP="00127BBC"/>
    <w:p w14:paraId="318689E9" w14:textId="77777777" w:rsidR="00BA2D89" w:rsidRDefault="00BA2D89" w:rsidP="00127BBC"/>
    <w:p w14:paraId="1165825E" w14:textId="77777777" w:rsidR="00BA2D89" w:rsidRDefault="00BA2D89" w:rsidP="00127BBC"/>
    <w:p w14:paraId="7E471800" w14:textId="77777777" w:rsidR="00BA2D89" w:rsidRDefault="00BA2D89" w:rsidP="00127BBC"/>
    <w:p w14:paraId="0870BFA0" w14:textId="77777777" w:rsidR="00BA2D89" w:rsidRDefault="00BA2D89" w:rsidP="00127BBC"/>
    <w:p w14:paraId="687407E8" w14:textId="77777777" w:rsidR="00BA2D89" w:rsidRDefault="00BA2D89" w:rsidP="00127BBC"/>
    <w:p w14:paraId="4660449E" w14:textId="77777777" w:rsidR="00BA2D89" w:rsidRDefault="00BA2D89" w:rsidP="00127BBC"/>
    <w:p w14:paraId="76354C78" w14:textId="77777777" w:rsidR="00BA2D89" w:rsidRDefault="00BA2D89" w:rsidP="00127BBC"/>
    <w:p w14:paraId="75C38716" w14:textId="77777777" w:rsidR="00BA2D89" w:rsidRDefault="00BA2D89" w:rsidP="00127BBC"/>
    <w:p w14:paraId="69223B9E" w14:textId="77777777" w:rsidR="00BA2D89" w:rsidRDefault="00BA2D89" w:rsidP="00127BBC"/>
    <w:p w14:paraId="61561A80" w14:textId="77777777" w:rsidR="00BA2D89" w:rsidRDefault="00BA2D89" w:rsidP="00127BBC"/>
    <w:p w14:paraId="3F43953D" w14:textId="77777777" w:rsidR="00BA2D89" w:rsidRDefault="00BA2D89" w:rsidP="00127BBC"/>
    <w:p w14:paraId="1EC11EDA" w14:textId="77777777" w:rsidR="00BA2D89" w:rsidRDefault="00BA2D89" w:rsidP="00127BBC"/>
    <w:p w14:paraId="71C954EE" w14:textId="77777777" w:rsidR="00BA2D89" w:rsidRDefault="00BA2D89" w:rsidP="00127BBC"/>
    <w:p w14:paraId="53CC1017" w14:textId="77777777" w:rsidR="00BA2D89" w:rsidRDefault="00BA2D89" w:rsidP="00127BBC"/>
    <w:p w14:paraId="56923645" w14:textId="77777777" w:rsidR="00BA2D89" w:rsidRDefault="00BA2D89" w:rsidP="00127BBC"/>
    <w:p w14:paraId="4238CED5" w14:textId="77777777" w:rsidR="00BA2D89" w:rsidRDefault="00BA2D89"/>
    <w:p w14:paraId="18638C16" w14:textId="77777777" w:rsidR="00BA2D89" w:rsidRDefault="00BA2D89" w:rsidP="0054165A"/>
    <w:p w14:paraId="3E01DF24" w14:textId="77777777" w:rsidR="00BA2D89" w:rsidRDefault="00BA2D89" w:rsidP="0054165A"/>
    <w:p w14:paraId="68DA35ED" w14:textId="77777777" w:rsidR="00BA2D89" w:rsidRDefault="00BA2D89"/>
    <w:p w14:paraId="1653BABD" w14:textId="77777777" w:rsidR="00BA2D89" w:rsidRDefault="00BA2D89"/>
    <w:p w14:paraId="252F9EE2" w14:textId="77777777" w:rsidR="00BA2D89" w:rsidRDefault="00BA2D89"/>
    <w:p w14:paraId="2EEEFCC0" w14:textId="77777777" w:rsidR="00BA2D89" w:rsidRDefault="00BA2D89" w:rsidP="00301FBE"/>
    <w:p w14:paraId="21631184" w14:textId="77777777" w:rsidR="00BA2D89" w:rsidRDefault="00BA2D89" w:rsidP="00301FBE"/>
    <w:p w14:paraId="70A3BE88" w14:textId="77777777" w:rsidR="00BA2D89" w:rsidRDefault="00BA2D89" w:rsidP="00E6540A"/>
    <w:p w14:paraId="54D14F7B" w14:textId="77777777" w:rsidR="00BA2D89" w:rsidRDefault="00BA2D89" w:rsidP="00E6540A"/>
    <w:p w14:paraId="7CE3070F" w14:textId="77777777" w:rsidR="00BA2D89" w:rsidRDefault="00BA2D89" w:rsidP="00E6540A"/>
    <w:p w14:paraId="2C92C170" w14:textId="77777777" w:rsidR="00BA2D89" w:rsidRDefault="00BA2D89" w:rsidP="00E6540A"/>
    <w:p w14:paraId="1513AA40" w14:textId="77777777" w:rsidR="00BA2D89" w:rsidRDefault="00BA2D89" w:rsidP="00E6540A"/>
    <w:p w14:paraId="2E771472" w14:textId="77777777" w:rsidR="00BA2D89" w:rsidRDefault="00BA2D89" w:rsidP="00015E74"/>
    <w:p w14:paraId="29581FEC" w14:textId="77777777" w:rsidR="00BA2D89" w:rsidRDefault="00BA2D89" w:rsidP="00E50EFD"/>
    <w:p w14:paraId="34CD77A7" w14:textId="77777777" w:rsidR="00BA2D89" w:rsidRDefault="00BA2D89" w:rsidP="00E963F1"/>
    <w:p w14:paraId="4974101E" w14:textId="77777777" w:rsidR="00BA2D89" w:rsidRDefault="00BA2D89" w:rsidP="00E963F1"/>
    <w:p w14:paraId="049B2F8F" w14:textId="77777777" w:rsidR="00BA2D89" w:rsidRDefault="00BA2D89" w:rsidP="00E963F1"/>
    <w:p w14:paraId="507C4090" w14:textId="77777777" w:rsidR="00BA2D89" w:rsidRDefault="00BA2D89" w:rsidP="00887AC0"/>
    <w:p w14:paraId="49C5B652" w14:textId="77777777" w:rsidR="00BA2D89" w:rsidRDefault="00BA2D89" w:rsidP="00461ABE"/>
    <w:p w14:paraId="40F031BE" w14:textId="77777777" w:rsidR="00BA2D89" w:rsidRDefault="00BA2D89" w:rsidP="00842556"/>
    <w:p w14:paraId="59B12A93" w14:textId="77777777" w:rsidR="00BA2D89" w:rsidRDefault="00BA2D89" w:rsidP="00BC5B1D"/>
    <w:p w14:paraId="7CBB4076" w14:textId="77777777" w:rsidR="00BA2D89" w:rsidRDefault="00BA2D89" w:rsidP="00BC5B1D"/>
    <w:p w14:paraId="36A4E0C2" w14:textId="77777777" w:rsidR="00BA2D89" w:rsidRDefault="00BA2D89" w:rsidP="0033681D"/>
    <w:p w14:paraId="6E4F4FE9" w14:textId="77777777" w:rsidR="00BA2D89" w:rsidRDefault="00BA2D89" w:rsidP="0033681D"/>
    <w:p w14:paraId="73B98AE3" w14:textId="77777777" w:rsidR="00BA2D89" w:rsidRDefault="00BA2D89"/>
    <w:p w14:paraId="30122060" w14:textId="77777777" w:rsidR="00BA2D89" w:rsidRDefault="00BA2D89" w:rsidP="000361B2"/>
    <w:p w14:paraId="4270CABB" w14:textId="77777777" w:rsidR="00BA2D89" w:rsidRDefault="00BA2D89" w:rsidP="000361B2"/>
    <w:p w14:paraId="7C1E4930" w14:textId="77777777" w:rsidR="00BA2D89" w:rsidRDefault="00BA2D89" w:rsidP="004C335F"/>
    <w:p w14:paraId="30EAADCD" w14:textId="77777777" w:rsidR="00BA2D89" w:rsidRDefault="00BA2D89" w:rsidP="004C335F"/>
    <w:p w14:paraId="361A5296" w14:textId="77777777" w:rsidR="00BA2D89" w:rsidRDefault="00BA2D89" w:rsidP="004C33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altName w:val="Courier New"/>
    <w:charset w:val="00"/>
    <w:family w:val="auto"/>
    <w:pitch w:val="default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D2574" w14:textId="77777777" w:rsidR="00071CFE" w:rsidRDefault="00071CFE" w:rsidP="00127BB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D2AC14" w14:textId="77777777" w:rsidR="00071CFE" w:rsidRDefault="00071CFE" w:rsidP="00127B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BB642" w14:textId="27F5DFBB" w:rsidR="00071CFE" w:rsidRPr="00ED6C14" w:rsidRDefault="00071CFE" w:rsidP="00127BBC">
    <w:pPr>
      <w:pStyle w:val="Footer"/>
    </w:pPr>
    <w:r>
      <w:t>BM.07.QT.</w:t>
    </w:r>
    <w:proofErr w:type="gramStart"/>
    <w:r>
      <w:t>15.KHCL</w:t>
    </w:r>
    <w:proofErr w:type="gramEnd"/>
    <w:r>
      <w:t>.02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2125A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20A04" w14:textId="77777777" w:rsidR="00BA2D89" w:rsidRDefault="00BA2D89" w:rsidP="00127BBC">
      <w:r>
        <w:separator/>
      </w:r>
    </w:p>
    <w:p w14:paraId="27270C27" w14:textId="77777777" w:rsidR="00BA2D89" w:rsidRDefault="00BA2D89" w:rsidP="00127BBC"/>
    <w:p w14:paraId="2009FFB3" w14:textId="77777777" w:rsidR="00BA2D89" w:rsidRDefault="00BA2D89" w:rsidP="00127BBC"/>
    <w:p w14:paraId="3AA32D1A" w14:textId="77777777" w:rsidR="00BA2D89" w:rsidRDefault="00BA2D89" w:rsidP="00127BBC"/>
    <w:p w14:paraId="21060554" w14:textId="77777777" w:rsidR="00BA2D89" w:rsidRDefault="00BA2D89" w:rsidP="00127BBC"/>
    <w:p w14:paraId="7F073AE8" w14:textId="77777777" w:rsidR="00BA2D89" w:rsidRDefault="00BA2D89" w:rsidP="00127BBC"/>
    <w:p w14:paraId="536BDCDA" w14:textId="77777777" w:rsidR="00BA2D89" w:rsidRDefault="00BA2D89" w:rsidP="00127BBC"/>
    <w:p w14:paraId="6C0479B9" w14:textId="77777777" w:rsidR="00BA2D89" w:rsidRDefault="00BA2D89" w:rsidP="00127BBC"/>
    <w:p w14:paraId="02BEA8F2" w14:textId="77777777" w:rsidR="00BA2D89" w:rsidRDefault="00BA2D89" w:rsidP="00127BBC"/>
    <w:p w14:paraId="6763ED68" w14:textId="77777777" w:rsidR="00BA2D89" w:rsidRDefault="00BA2D89" w:rsidP="00127BBC"/>
    <w:p w14:paraId="7F979009" w14:textId="77777777" w:rsidR="00BA2D89" w:rsidRDefault="00BA2D89" w:rsidP="00127BBC"/>
    <w:p w14:paraId="747DB7A1" w14:textId="77777777" w:rsidR="00BA2D89" w:rsidRDefault="00BA2D89" w:rsidP="00127BBC"/>
    <w:p w14:paraId="15FAA030" w14:textId="77777777" w:rsidR="00BA2D89" w:rsidRDefault="00BA2D89" w:rsidP="00127BBC"/>
    <w:p w14:paraId="4AE01F4A" w14:textId="77777777" w:rsidR="00BA2D89" w:rsidRDefault="00BA2D89" w:rsidP="00127BBC"/>
    <w:p w14:paraId="131D2929" w14:textId="77777777" w:rsidR="00BA2D89" w:rsidRDefault="00BA2D89" w:rsidP="00127BBC"/>
    <w:p w14:paraId="60C0C41D" w14:textId="77777777" w:rsidR="00BA2D89" w:rsidRDefault="00BA2D89" w:rsidP="00127BBC"/>
    <w:p w14:paraId="5E306B8B" w14:textId="77777777" w:rsidR="00BA2D89" w:rsidRDefault="00BA2D89" w:rsidP="00127BBC"/>
    <w:p w14:paraId="029A99A1" w14:textId="77777777" w:rsidR="00BA2D89" w:rsidRDefault="00BA2D89" w:rsidP="00127BBC"/>
    <w:p w14:paraId="000458B5" w14:textId="77777777" w:rsidR="00BA2D89" w:rsidRDefault="00BA2D89" w:rsidP="00127BBC"/>
    <w:p w14:paraId="41CBD978" w14:textId="77777777" w:rsidR="00BA2D89" w:rsidRDefault="00BA2D89" w:rsidP="00127BBC"/>
    <w:p w14:paraId="4462A688" w14:textId="77777777" w:rsidR="00BA2D89" w:rsidRDefault="00BA2D89" w:rsidP="00127BBC"/>
    <w:p w14:paraId="179B8594" w14:textId="77777777" w:rsidR="00BA2D89" w:rsidRDefault="00BA2D89" w:rsidP="00127BBC"/>
    <w:p w14:paraId="44602DE5" w14:textId="77777777" w:rsidR="00BA2D89" w:rsidRDefault="00BA2D89" w:rsidP="00127BBC"/>
    <w:p w14:paraId="38CD8DB2" w14:textId="77777777" w:rsidR="00BA2D89" w:rsidRDefault="00BA2D89" w:rsidP="00127BBC"/>
    <w:p w14:paraId="40C1C7E5" w14:textId="77777777" w:rsidR="00BA2D89" w:rsidRDefault="00BA2D89" w:rsidP="00127BBC"/>
    <w:p w14:paraId="651E7B0C" w14:textId="77777777" w:rsidR="00BA2D89" w:rsidRDefault="00BA2D89" w:rsidP="00127BBC"/>
    <w:p w14:paraId="5D6379E9" w14:textId="77777777" w:rsidR="00BA2D89" w:rsidRDefault="00BA2D89" w:rsidP="00127BBC"/>
    <w:p w14:paraId="4C48D7D4" w14:textId="77777777" w:rsidR="00BA2D89" w:rsidRDefault="00BA2D89" w:rsidP="00127BBC"/>
    <w:p w14:paraId="218CC758" w14:textId="77777777" w:rsidR="00BA2D89" w:rsidRDefault="00BA2D89" w:rsidP="00127BBC"/>
    <w:p w14:paraId="30C840F4" w14:textId="77777777" w:rsidR="00BA2D89" w:rsidRDefault="00BA2D89" w:rsidP="00127BBC"/>
    <w:p w14:paraId="0D709D25" w14:textId="77777777" w:rsidR="00BA2D89" w:rsidRDefault="00BA2D89" w:rsidP="00127BBC"/>
    <w:p w14:paraId="34495960" w14:textId="77777777" w:rsidR="00BA2D89" w:rsidRDefault="00BA2D89" w:rsidP="00127BBC"/>
    <w:p w14:paraId="7CF695E8" w14:textId="77777777" w:rsidR="00BA2D89" w:rsidRDefault="00BA2D89" w:rsidP="00127BBC"/>
    <w:p w14:paraId="1AE1E3EA" w14:textId="77777777" w:rsidR="00BA2D89" w:rsidRDefault="00BA2D89" w:rsidP="00127BBC"/>
    <w:p w14:paraId="66F13A95" w14:textId="77777777" w:rsidR="00BA2D89" w:rsidRDefault="00BA2D89" w:rsidP="00127BBC"/>
    <w:p w14:paraId="4F615745" w14:textId="77777777" w:rsidR="00BA2D89" w:rsidRDefault="00BA2D89" w:rsidP="00127BBC"/>
    <w:p w14:paraId="645DD68B" w14:textId="77777777" w:rsidR="00BA2D89" w:rsidRDefault="00BA2D89" w:rsidP="00127BBC"/>
    <w:p w14:paraId="7EFC8296" w14:textId="77777777" w:rsidR="00BA2D89" w:rsidRDefault="00BA2D89" w:rsidP="00127BBC"/>
    <w:p w14:paraId="382AAA81" w14:textId="77777777" w:rsidR="00BA2D89" w:rsidRDefault="00BA2D89" w:rsidP="00127BBC"/>
    <w:p w14:paraId="57DBF3FF" w14:textId="77777777" w:rsidR="00BA2D89" w:rsidRDefault="00BA2D89" w:rsidP="00127BBC"/>
    <w:p w14:paraId="2C2C7560" w14:textId="77777777" w:rsidR="00BA2D89" w:rsidRDefault="00BA2D89" w:rsidP="00127BBC"/>
    <w:p w14:paraId="409FA164" w14:textId="77777777" w:rsidR="00BA2D89" w:rsidRDefault="00BA2D89" w:rsidP="00127BBC"/>
    <w:p w14:paraId="46FF580A" w14:textId="77777777" w:rsidR="00BA2D89" w:rsidRDefault="00BA2D89" w:rsidP="00127BBC"/>
    <w:p w14:paraId="4CE141E3" w14:textId="77777777" w:rsidR="00BA2D89" w:rsidRDefault="00BA2D89" w:rsidP="00127BBC"/>
    <w:p w14:paraId="78A97B87" w14:textId="77777777" w:rsidR="00BA2D89" w:rsidRDefault="00BA2D89" w:rsidP="00127BBC"/>
    <w:p w14:paraId="18F4D09F" w14:textId="77777777" w:rsidR="00BA2D89" w:rsidRDefault="00BA2D89" w:rsidP="00127BBC"/>
    <w:p w14:paraId="02F430DE" w14:textId="77777777" w:rsidR="00BA2D89" w:rsidRDefault="00BA2D89" w:rsidP="00127BBC"/>
    <w:p w14:paraId="6D03649A" w14:textId="77777777" w:rsidR="00BA2D89" w:rsidRDefault="00BA2D89" w:rsidP="00127BBC"/>
    <w:p w14:paraId="36374B61" w14:textId="77777777" w:rsidR="00BA2D89" w:rsidRDefault="00BA2D89" w:rsidP="00127BBC"/>
    <w:p w14:paraId="02539425" w14:textId="77777777" w:rsidR="00BA2D89" w:rsidRDefault="00BA2D89" w:rsidP="00127BBC"/>
    <w:p w14:paraId="5B6702FE" w14:textId="77777777" w:rsidR="00BA2D89" w:rsidRDefault="00BA2D89" w:rsidP="00127BBC"/>
    <w:p w14:paraId="19EAA2EB" w14:textId="77777777" w:rsidR="00BA2D89" w:rsidRDefault="00BA2D89" w:rsidP="00127BBC"/>
    <w:p w14:paraId="5978D747" w14:textId="77777777" w:rsidR="00BA2D89" w:rsidRDefault="00BA2D89" w:rsidP="00127BBC"/>
    <w:p w14:paraId="0BE7AAB1" w14:textId="77777777" w:rsidR="00BA2D89" w:rsidRDefault="00BA2D89" w:rsidP="00127BBC"/>
    <w:p w14:paraId="518C115B" w14:textId="77777777" w:rsidR="00BA2D89" w:rsidRDefault="00BA2D89" w:rsidP="00127BBC"/>
    <w:p w14:paraId="0582ADB9" w14:textId="77777777" w:rsidR="00BA2D89" w:rsidRDefault="00BA2D89" w:rsidP="00127BBC"/>
    <w:p w14:paraId="014F47A3" w14:textId="77777777" w:rsidR="00BA2D89" w:rsidRDefault="00BA2D89" w:rsidP="00127BBC"/>
    <w:p w14:paraId="597BD8E2" w14:textId="77777777" w:rsidR="00BA2D89" w:rsidRDefault="00BA2D89" w:rsidP="00127BBC"/>
    <w:p w14:paraId="7F3C376E" w14:textId="77777777" w:rsidR="00BA2D89" w:rsidRDefault="00BA2D89" w:rsidP="00127BBC"/>
    <w:p w14:paraId="442780C1" w14:textId="77777777" w:rsidR="00BA2D89" w:rsidRDefault="00BA2D89" w:rsidP="00127BBC"/>
    <w:p w14:paraId="3A834774" w14:textId="77777777" w:rsidR="00BA2D89" w:rsidRDefault="00BA2D89" w:rsidP="00127BBC"/>
    <w:p w14:paraId="5958F0BA" w14:textId="77777777" w:rsidR="00BA2D89" w:rsidRDefault="00BA2D89" w:rsidP="00127BBC"/>
    <w:p w14:paraId="4417E344" w14:textId="77777777" w:rsidR="00BA2D89" w:rsidRDefault="00BA2D89" w:rsidP="00127BBC"/>
    <w:p w14:paraId="63767D6B" w14:textId="77777777" w:rsidR="00BA2D89" w:rsidRDefault="00BA2D89" w:rsidP="00127BBC"/>
    <w:p w14:paraId="53B66A48" w14:textId="77777777" w:rsidR="00BA2D89" w:rsidRDefault="00BA2D89" w:rsidP="00127BBC"/>
    <w:p w14:paraId="18182207" w14:textId="77777777" w:rsidR="00BA2D89" w:rsidRDefault="00BA2D89" w:rsidP="00127BBC"/>
    <w:p w14:paraId="70DE2029" w14:textId="77777777" w:rsidR="00BA2D89" w:rsidRDefault="00BA2D89" w:rsidP="00127BBC"/>
    <w:p w14:paraId="1484B8E3" w14:textId="77777777" w:rsidR="00BA2D89" w:rsidRDefault="00BA2D89"/>
    <w:p w14:paraId="42B596D6" w14:textId="77777777" w:rsidR="00BA2D89" w:rsidRDefault="00BA2D89" w:rsidP="0054165A"/>
    <w:p w14:paraId="4B685653" w14:textId="77777777" w:rsidR="00BA2D89" w:rsidRDefault="00BA2D89" w:rsidP="0054165A"/>
    <w:p w14:paraId="7CC48C09" w14:textId="77777777" w:rsidR="00BA2D89" w:rsidRDefault="00BA2D89"/>
    <w:p w14:paraId="1B3D25F7" w14:textId="77777777" w:rsidR="00BA2D89" w:rsidRDefault="00BA2D89"/>
    <w:p w14:paraId="13E62F67" w14:textId="77777777" w:rsidR="00BA2D89" w:rsidRDefault="00BA2D89"/>
    <w:p w14:paraId="00B53E84" w14:textId="77777777" w:rsidR="00BA2D89" w:rsidRDefault="00BA2D89" w:rsidP="00301FBE"/>
    <w:p w14:paraId="442BF4FE" w14:textId="77777777" w:rsidR="00BA2D89" w:rsidRDefault="00BA2D89" w:rsidP="00301FBE"/>
    <w:p w14:paraId="6562801A" w14:textId="77777777" w:rsidR="00BA2D89" w:rsidRDefault="00BA2D89" w:rsidP="00E6540A"/>
    <w:p w14:paraId="0ED943DC" w14:textId="77777777" w:rsidR="00BA2D89" w:rsidRDefault="00BA2D89" w:rsidP="00E6540A"/>
    <w:p w14:paraId="400CFD4E" w14:textId="77777777" w:rsidR="00BA2D89" w:rsidRDefault="00BA2D89" w:rsidP="00E6540A"/>
    <w:p w14:paraId="4D5E5D85" w14:textId="77777777" w:rsidR="00BA2D89" w:rsidRDefault="00BA2D89" w:rsidP="00E6540A"/>
    <w:p w14:paraId="38369C65" w14:textId="77777777" w:rsidR="00BA2D89" w:rsidRDefault="00BA2D89" w:rsidP="00E6540A"/>
    <w:p w14:paraId="221AA9CE" w14:textId="77777777" w:rsidR="00BA2D89" w:rsidRDefault="00BA2D89" w:rsidP="00015E74"/>
    <w:p w14:paraId="73F118E0" w14:textId="77777777" w:rsidR="00BA2D89" w:rsidRDefault="00BA2D89" w:rsidP="00E50EFD"/>
    <w:p w14:paraId="03544FCD" w14:textId="77777777" w:rsidR="00BA2D89" w:rsidRDefault="00BA2D89" w:rsidP="00E963F1"/>
    <w:p w14:paraId="548619DA" w14:textId="77777777" w:rsidR="00BA2D89" w:rsidRDefault="00BA2D89" w:rsidP="00E963F1"/>
    <w:p w14:paraId="379AAABF" w14:textId="77777777" w:rsidR="00BA2D89" w:rsidRDefault="00BA2D89" w:rsidP="00E963F1"/>
    <w:p w14:paraId="4395371B" w14:textId="77777777" w:rsidR="00BA2D89" w:rsidRDefault="00BA2D89" w:rsidP="00887AC0"/>
    <w:p w14:paraId="4E6FD8DB" w14:textId="77777777" w:rsidR="00BA2D89" w:rsidRDefault="00BA2D89" w:rsidP="00461ABE"/>
    <w:p w14:paraId="33DF1F6D" w14:textId="77777777" w:rsidR="00BA2D89" w:rsidRDefault="00BA2D89" w:rsidP="00842556"/>
    <w:p w14:paraId="11C57895" w14:textId="77777777" w:rsidR="00BA2D89" w:rsidRDefault="00BA2D89" w:rsidP="00BC5B1D"/>
    <w:p w14:paraId="5FAFB9C1" w14:textId="77777777" w:rsidR="00BA2D89" w:rsidRDefault="00BA2D89" w:rsidP="00BC5B1D"/>
    <w:p w14:paraId="737601D8" w14:textId="77777777" w:rsidR="00BA2D89" w:rsidRDefault="00BA2D89" w:rsidP="0033681D"/>
    <w:p w14:paraId="1131A86B" w14:textId="77777777" w:rsidR="00BA2D89" w:rsidRDefault="00BA2D89" w:rsidP="0033681D"/>
    <w:p w14:paraId="3916C88B" w14:textId="77777777" w:rsidR="00BA2D89" w:rsidRDefault="00BA2D89"/>
    <w:p w14:paraId="3A1854C3" w14:textId="77777777" w:rsidR="00BA2D89" w:rsidRDefault="00BA2D89" w:rsidP="000361B2"/>
    <w:p w14:paraId="527895A1" w14:textId="77777777" w:rsidR="00BA2D89" w:rsidRDefault="00BA2D89" w:rsidP="000361B2"/>
    <w:p w14:paraId="771124B1" w14:textId="77777777" w:rsidR="00BA2D89" w:rsidRDefault="00BA2D89" w:rsidP="004C335F"/>
    <w:p w14:paraId="67B98705" w14:textId="77777777" w:rsidR="00BA2D89" w:rsidRDefault="00BA2D89" w:rsidP="004C335F"/>
    <w:p w14:paraId="537DBA3C" w14:textId="77777777" w:rsidR="00BA2D89" w:rsidRDefault="00BA2D89" w:rsidP="004C335F"/>
  </w:footnote>
  <w:footnote w:type="continuationSeparator" w:id="0">
    <w:p w14:paraId="5699FD4A" w14:textId="77777777" w:rsidR="00BA2D89" w:rsidRDefault="00BA2D89" w:rsidP="00127BBC">
      <w:r>
        <w:continuationSeparator/>
      </w:r>
    </w:p>
    <w:p w14:paraId="6C96ED47" w14:textId="77777777" w:rsidR="00BA2D89" w:rsidRDefault="00BA2D89" w:rsidP="00127BBC"/>
    <w:p w14:paraId="75199E1F" w14:textId="77777777" w:rsidR="00BA2D89" w:rsidRDefault="00BA2D89" w:rsidP="00127BBC"/>
    <w:p w14:paraId="72D409AA" w14:textId="77777777" w:rsidR="00BA2D89" w:rsidRDefault="00BA2D89" w:rsidP="00127BBC"/>
    <w:p w14:paraId="4B83A915" w14:textId="77777777" w:rsidR="00BA2D89" w:rsidRDefault="00BA2D89" w:rsidP="00127BBC"/>
    <w:p w14:paraId="14FA5AE1" w14:textId="77777777" w:rsidR="00BA2D89" w:rsidRDefault="00BA2D89" w:rsidP="00127BBC"/>
    <w:p w14:paraId="637D31D1" w14:textId="77777777" w:rsidR="00BA2D89" w:rsidRDefault="00BA2D89" w:rsidP="00127BBC"/>
    <w:p w14:paraId="54ED1516" w14:textId="77777777" w:rsidR="00BA2D89" w:rsidRDefault="00BA2D89" w:rsidP="00127BBC"/>
    <w:p w14:paraId="264ED7FE" w14:textId="77777777" w:rsidR="00BA2D89" w:rsidRDefault="00BA2D89" w:rsidP="00127BBC"/>
    <w:p w14:paraId="39C0ED70" w14:textId="77777777" w:rsidR="00BA2D89" w:rsidRDefault="00BA2D89" w:rsidP="00127BBC"/>
    <w:p w14:paraId="3961A413" w14:textId="77777777" w:rsidR="00BA2D89" w:rsidRDefault="00BA2D89" w:rsidP="00127BBC"/>
    <w:p w14:paraId="71E04431" w14:textId="77777777" w:rsidR="00BA2D89" w:rsidRDefault="00BA2D89" w:rsidP="00127BBC"/>
    <w:p w14:paraId="43A4FD18" w14:textId="77777777" w:rsidR="00BA2D89" w:rsidRDefault="00BA2D89" w:rsidP="00127BBC"/>
    <w:p w14:paraId="2B8E4DC6" w14:textId="77777777" w:rsidR="00BA2D89" w:rsidRDefault="00BA2D89" w:rsidP="00127BBC"/>
    <w:p w14:paraId="0D4A666C" w14:textId="77777777" w:rsidR="00BA2D89" w:rsidRDefault="00BA2D89" w:rsidP="00127BBC"/>
    <w:p w14:paraId="7A47E744" w14:textId="77777777" w:rsidR="00BA2D89" w:rsidRDefault="00BA2D89" w:rsidP="00127BBC"/>
    <w:p w14:paraId="33801816" w14:textId="77777777" w:rsidR="00BA2D89" w:rsidRDefault="00BA2D89" w:rsidP="00127BBC"/>
    <w:p w14:paraId="5428CB8C" w14:textId="77777777" w:rsidR="00BA2D89" w:rsidRDefault="00BA2D89" w:rsidP="00127BBC"/>
    <w:p w14:paraId="3C15A59B" w14:textId="77777777" w:rsidR="00BA2D89" w:rsidRDefault="00BA2D89" w:rsidP="00127BBC"/>
    <w:p w14:paraId="257F0CCB" w14:textId="77777777" w:rsidR="00BA2D89" w:rsidRDefault="00BA2D89" w:rsidP="00127BBC"/>
    <w:p w14:paraId="161A874A" w14:textId="77777777" w:rsidR="00BA2D89" w:rsidRDefault="00BA2D89" w:rsidP="00127BBC"/>
    <w:p w14:paraId="12C4D68F" w14:textId="77777777" w:rsidR="00BA2D89" w:rsidRDefault="00BA2D89" w:rsidP="00127BBC"/>
    <w:p w14:paraId="2467FA07" w14:textId="77777777" w:rsidR="00BA2D89" w:rsidRDefault="00BA2D89" w:rsidP="00127BBC"/>
    <w:p w14:paraId="43EF9C5C" w14:textId="77777777" w:rsidR="00BA2D89" w:rsidRDefault="00BA2D89" w:rsidP="00127BBC"/>
    <w:p w14:paraId="5A4E49A4" w14:textId="77777777" w:rsidR="00BA2D89" w:rsidRDefault="00BA2D89" w:rsidP="00127BBC"/>
    <w:p w14:paraId="086BF8B7" w14:textId="77777777" w:rsidR="00BA2D89" w:rsidRDefault="00BA2D89" w:rsidP="00127BBC"/>
    <w:p w14:paraId="313139AE" w14:textId="77777777" w:rsidR="00BA2D89" w:rsidRDefault="00BA2D89" w:rsidP="00127BBC"/>
    <w:p w14:paraId="487EA0B3" w14:textId="77777777" w:rsidR="00BA2D89" w:rsidRDefault="00BA2D89" w:rsidP="00127BBC"/>
    <w:p w14:paraId="3CE7E0B9" w14:textId="77777777" w:rsidR="00BA2D89" w:rsidRDefault="00BA2D89" w:rsidP="00127BBC"/>
    <w:p w14:paraId="26A4F00D" w14:textId="77777777" w:rsidR="00BA2D89" w:rsidRDefault="00BA2D89" w:rsidP="00127BBC"/>
    <w:p w14:paraId="2099EA35" w14:textId="77777777" w:rsidR="00BA2D89" w:rsidRDefault="00BA2D89" w:rsidP="00127BBC"/>
    <w:p w14:paraId="4BBAB1AB" w14:textId="77777777" w:rsidR="00BA2D89" w:rsidRDefault="00BA2D89" w:rsidP="00127BBC"/>
    <w:p w14:paraId="543ED2B9" w14:textId="77777777" w:rsidR="00BA2D89" w:rsidRDefault="00BA2D89" w:rsidP="00127BBC"/>
    <w:p w14:paraId="0926E8BD" w14:textId="77777777" w:rsidR="00BA2D89" w:rsidRDefault="00BA2D89" w:rsidP="00127BBC"/>
    <w:p w14:paraId="34BB52DB" w14:textId="77777777" w:rsidR="00BA2D89" w:rsidRDefault="00BA2D89" w:rsidP="00127BBC"/>
    <w:p w14:paraId="11667E3E" w14:textId="77777777" w:rsidR="00BA2D89" w:rsidRDefault="00BA2D89" w:rsidP="00127BBC"/>
    <w:p w14:paraId="2405CC78" w14:textId="77777777" w:rsidR="00BA2D89" w:rsidRDefault="00BA2D89" w:rsidP="00127BBC"/>
    <w:p w14:paraId="0D81D710" w14:textId="77777777" w:rsidR="00BA2D89" w:rsidRDefault="00BA2D89" w:rsidP="00127BBC"/>
    <w:p w14:paraId="49242E85" w14:textId="77777777" w:rsidR="00BA2D89" w:rsidRDefault="00BA2D89" w:rsidP="00127BBC"/>
    <w:p w14:paraId="0C197684" w14:textId="77777777" w:rsidR="00BA2D89" w:rsidRDefault="00BA2D89" w:rsidP="00127BBC"/>
    <w:p w14:paraId="47E46365" w14:textId="77777777" w:rsidR="00BA2D89" w:rsidRDefault="00BA2D89" w:rsidP="00127BBC"/>
    <w:p w14:paraId="1FC5F16F" w14:textId="77777777" w:rsidR="00BA2D89" w:rsidRDefault="00BA2D89" w:rsidP="00127BBC"/>
    <w:p w14:paraId="07CBFDB4" w14:textId="77777777" w:rsidR="00BA2D89" w:rsidRDefault="00BA2D89" w:rsidP="00127BBC"/>
    <w:p w14:paraId="37D095B8" w14:textId="77777777" w:rsidR="00BA2D89" w:rsidRDefault="00BA2D89" w:rsidP="00127BBC"/>
    <w:p w14:paraId="580C7794" w14:textId="77777777" w:rsidR="00BA2D89" w:rsidRDefault="00BA2D89" w:rsidP="00127BBC"/>
    <w:p w14:paraId="71544A65" w14:textId="77777777" w:rsidR="00BA2D89" w:rsidRDefault="00BA2D89" w:rsidP="00127BBC"/>
    <w:p w14:paraId="49B6F888" w14:textId="77777777" w:rsidR="00BA2D89" w:rsidRDefault="00BA2D89" w:rsidP="00127BBC"/>
    <w:p w14:paraId="0B694C5B" w14:textId="77777777" w:rsidR="00BA2D89" w:rsidRDefault="00BA2D89" w:rsidP="00127BBC"/>
    <w:p w14:paraId="61A2F574" w14:textId="77777777" w:rsidR="00BA2D89" w:rsidRDefault="00BA2D89" w:rsidP="00127BBC"/>
    <w:p w14:paraId="43AF5E66" w14:textId="77777777" w:rsidR="00BA2D89" w:rsidRDefault="00BA2D89" w:rsidP="00127BBC"/>
    <w:p w14:paraId="39C5412D" w14:textId="77777777" w:rsidR="00BA2D89" w:rsidRDefault="00BA2D89" w:rsidP="00127BBC"/>
    <w:p w14:paraId="5F62382F" w14:textId="77777777" w:rsidR="00BA2D89" w:rsidRDefault="00BA2D89" w:rsidP="00127BBC"/>
    <w:p w14:paraId="56123EEF" w14:textId="77777777" w:rsidR="00BA2D89" w:rsidRDefault="00BA2D89" w:rsidP="00127BBC"/>
    <w:p w14:paraId="15054B31" w14:textId="77777777" w:rsidR="00BA2D89" w:rsidRDefault="00BA2D89" w:rsidP="00127BBC"/>
    <w:p w14:paraId="07224DA7" w14:textId="77777777" w:rsidR="00BA2D89" w:rsidRDefault="00BA2D89" w:rsidP="00127BBC"/>
    <w:p w14:paraId="4A09B1A5" w14:textId="77777777" w:rsidR="00BA2D89" w:rsidRDefault="00BA2D89" w:rsidP="00127BBC"/>
    <w:p w14:paraId="70F0E6B2" w14:textId="77777777" w:rsidR="00BA2D89" w:rsidRDefault="00BA2D89" w:rsidP="00127BBC"/>
    <w:p w14:paraId="64CF401C" w14:textId="77777777" w:rsidR="00BA2D89" w:rsidRDefault="00BA2D89" w:rsidP="00127BBC"/>
    <w:p w14:paraId="7DDB5F57" w14:textId="77777777" w:rsidR="00BA2D89" w:rsidRDefault="00BA2D89" w:rsidP="00127BBC"/>
    <w:p w14:paraId="63E57F65" w14:textId="77777777" w:rsidR="00BA2D89" w:rsidRDefault="00BA2D89" w:rsidP="00127BBC"/>
    <w:p w14:paraId="76552A04" w14:textId="77777777" w:rsidR="00BA2D89" w:rsidRDefault="00BA2D89" w:rsidP="00127BBC"/>
    <w:p w14:paraId="3C39E3F9" w14:textId="77777777" w:rsidR="00BA2D89" w:rsidRDefault="00BA2D89" w:rsidP="00127BBC"/>
    <w:p w14:paraId="13EB9F80" w14:textId="77777777" w:rsidR="00BA2D89" w:rsidRDefault="00BA2D89" w:rsidP="00127BBC"/>
    <w:p w14:paraId="5152B562" w14:textId="77777777" w:rsidR="00BA2D89" w:rsidRDefault="00BA2D89" w:rsidP="00127BBC"/>
    <w:p w14:paraId="6D05602B" w14:textId="77777777" w:rsidR="00BA2D89" w:rsidRDefault="00BA2D89" w:rsidP="00127BBC"/>
    <w:p w14:paraId="02473D39" w14:textId="77777777" w:rsidR="00BA2D89" w:rsidRDefault="00BA2D89" w:rsidP="00127BBC"/>
    <w:p w14:paraId="020460E5" w14:textId="77777777" w:rsidR="00BA2D89" w:rsidRDefault="00BA2D89" w:rsidP="00127BBC"/>
    <w:p w14:paraId="7D05D29C" w14:textId="77777777" w:rsidR="00BA2D89" w:rsidRDefault="00BA2D89"/>
    <w:p w14:paraId="636D9BF5" w14:textId="77777777" w:rsidR="00BA2D89" w:rsidRDefault="00BA2D89" w:rsidP="0054165A"/>
    <w:p w14:paraId="7F04F0EC" w14:textId="77777777" w:rsidR="00BA2D89" w:rsidRDefault="00BA2D89" w:rsidP="0054165A"/>
    <w:p w14:paraId="7B9B95A7" w14:textId="77777777" w:rsidR="00BA2D89" w:rsidRDefault="00BA2D89"/>
    <w:p w14:paraId="1AC914B1" w14:textId="77777777" w:rsidR="00BA2D89" w:rsidRDefault="00BA2D89"/>
    <w:p w14:paraId="2F2B88DE" w14:textId="77777777" w:rsidR="00BA2D89" w:rsidRDefault="00BA2D89"/>
    <w:p w14:paraId="342E79D3" w14:textId="77777777" w:rsidR="00BA2D89" w:rsidRDefault="00BA2D89" w:rsidP="00301FBE"/>
    <w:p w14:paraId="760470EF" w14:textId="77777777" w:rsidR="00BA2D89" w:rsidRDefault="00BA2D89" w:rsidP="00301FBE"/>
    <w:p w14:paraId="236D8680" w14:textId="77777777" w:rsidR="00BA2D89" w:rsidRDefault="00BA2D89" w:rsidP="00E6540A"/>
    <w:p w14:paraId="3BCD91C6" w14:textId="77777777" w:rsidR="00BA2D89" w:rsidRDefault="00BA2D89" w:rsidP="00E6540A"/>
    <w:p w14:paraId="585E3863" w14:textId="77777777" w:rsidR="00BA2D89" w:rsidRDefault="00BA2D89" w:rsidP="00E6540A"/>
    <w:p w14:paraId="31A6178A" w14:textId="77777777" w:rsidR="00BA2D89" w:rsidRDefault="00BA2D89" w:rsidP="00E6540A"/>
    <w:p w14:paraId="4BE1E059" w14:textId="77777777" w:rsidR="00BA2D89" w:rsidRDefault="00BA2D89" w:rsidP="00E6540A"/>
    <w:p w14:paraId="3368A0A8" w14:textId="77777777" w:rsidR="00BA2D89" w:rsidRDefault="00BA2D89" w:rsidP="00015E74"/>
    <w:p w14:paraId="4FE81D34" w14:textId="77777777" w:rsidR="00BA2D89" w:rsidRDefault="00BA2D89" w:rsidP="00E50EFD"/>
    <w:p w14:paraId="16B53B5F" w14:textId="77777777" w:rsidR="00BA2D89" w:rsidRDefault="00BA2D89" w:rsidP="00E963F1"/>
    <w:p w14:paraId="41B35911" w14:textId="77777777" w:rsidR="00BA2D89" w:rsidRDefault="00BA2D89" w:rsidP="00E963F1"/>
    <w:p w14:paraId="186CCBCD" w14:textId="77777777" w:rsidR="00BA2D89" w:rsidRDefault="00BA2D89" w:rsidP="00E963F1"/>
    <w:p w14:paraId="20D33D28" w14:textId="77777777" w:rsidR="00BA2D89" w:rsidRDefault="00BA2D89" w:rsidP="00887AC0"/>
    <w:p w14:paraId="62DDFE85" w14:textId="77777777" w:rsidR="00BA2D89" w:rsidRDefault="00BA2D89" w:rsidP="00461ABE"/>
    <w:p w14:paraId="797A3018" w14:textId="77777777" w:rsidR="00BA2D89" w:rsidRDefault="00BA2D89" w:rsidP="00842556"/>
    <w:p w14:paraId="5F940B9E" w14:textId="77777777" w:rsidR="00BA2D89" w:rsidRDefault="00BA2D89" w:rsidP="00BC5B1D"/>
    <w:p w14:paraId="4D8E92D3" w14:textId="77777777" w:rsidR="00BA2D89" w:rsidRDefault="00BA2D89" w:rsidP="00BC5B1D"/>
    <w:p w14:paraId="71A38E1A" w14:textId="77777777" w:rsidR="00BA2D89" w:rsidRDefault="00BA2D89" w:rsidP="0033681D"/>
    <w:p w14:paraId="2A8F7967" w14:textId="77777777" w:rsidR="00BA2D89" w:rsidRDefault="00BA2D89" w:rsidP="0033681D"/>
    <w:p w14:paraId="5D3124EE" w14:textId="77777777" w:rsidR="00BA2D89" w:rsidRDefault="00BA2D89"/>
    <w:p w14:paraId="4162A75C" w14:textId="77777777" w:rsidR="00BA2D89" w:rsidRDefault="00BA2D89" w:rsidP="000361B2"/>
    <w:p w14:paraId="00BB59A7" w14:textId="77777777" w:rsidR="00BA2D89" w:rsidRDefault="00BA2D89" w:rsidP="000361B2"/>
    <w:p w14:paraId="2E6B1E5B" w14:textId="77777777" w:rsidR="00BA2D89" w:rsidRDefault="00BA2D89" w:rsidP="004C335F"/>
    <w:p w14:paraId="5E7855DC" w14:textId="77777777" w:rsidR="00BA2D89" w:rsidRDefault="00BA2D89" w:rsidP="004C335F"/>
    <w:p w14:paraId="4982C53B" w14:textId="77777777" w:rsidR="00BA2D89" w:rsidRDefault="00BA2D89" w:rsidP="004C33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92FF" w14:textId="6753B6E2" w:rsidR="00071CFE" w:rsidRPr="000909DA" w:rsidRDefault="000909DA" w:rsidP="00127BBC">
    <w:pPr>
      <w:pStyle w:val="Header"/>
    </w:pPr>
    <w:r w:rsidRPr="000909DA">
      <w:t xml:space="preserve">Viettel Data Lake - </w:t>
    </w:r>
    <w:proofErr w:type="spellStart"/>
    <w:r w:rsidRPr="000909DA">
      <w:t>Tài</w:t>
    </w:r>
    <w:proofErr w:type="spellEnd"/>
    <w:r w:rsidRPr="000909DA">
      <w:t xml:space="preserve"> </w:t>
    </w:r>
    <w:proofErr w:type="spellStart"/>
    <w:r w:rsidRPr="000909DA">
      <w:t>liệu</w:t>
    </w:r>
    <w:proofErr w:type="spellEnd"/>
    <w:r w:rsidRPr="000909DA">
      <w:t xml:space="preserve"> </w:t>
    </w:r>
    <w:proofErr w:type="spellStart"/>
    <w:r w:rsidRPr="000909DA">
      <w:t>thiết</w:t>
    </w:r>
    <w:proofErr w:type="spellEnd"/>
    <w:r w:rsidRPr="000909DA">
      <w:t xml:space="preserve"> </w:t>
    </w:r>
    <w:proofErr w:type="spellStart"/>
    <w:r w:rsidRPr="000909DA">
      <w:t>kế</w:t>
    </w:r>
    <w:proofErr w:type="spellEnd"/>
    <w:r w:rsidRPr="000909DA">
      <w:t xml:space="preserve"> </w:t>
    </w:r>
    <w:proofErr w:type="spellStart"/>
    <w:r w:rsidRPr="000909DA">
      <w:t>tổng</w:t>
    </w:r>
    <w:proofErr w:type="spellEnd"/>
    <w:r w:rsidRPr="000909DA">
      <w:t xml:space="preserve"> </w:t>
    </w:r>
    <w:proofErr w:type="spellStart"/>
    <w:r w:rsidRPr="000909DA">
      <w:t>thể</w:t>
    </w:r>
    <w:proofErr w:type="spellEnd"/>
    <w:r w:rsidRPr="000909DA">
      <w:tab/>
      <w:t>v1.0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26C31" w14:textId="77777777" w:rsidR="00071CFE" w:rsidRDefault="00071CFE" w:rsidP="00127BB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DAE8" w14:textId="77777777" w:rsidR="00071CFE" w:rsidRDefault="00071CFE" w:rsidP="00127B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DD7"/>
    <w:multiLevelType w:val="hybridMultilevel"/>
    <w:tmpl w:val="1EB467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cs="Times New Roman" w:hint="default"/>
      </w:rPr>
    </w:lvl>
  </w:abstractNum>
  <w:abstractNum w:abstractNumId="3" w15:restartNumberingAfterBreak="0">
    <w:nsid w:val="0B613171"/>
    <w:multiLevelType w:val="hybridMultilevel"/>
    <w:tmpl w:val="EB04BB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2C540E3"/>
    <w:multiLevelType w:val="hybridMultilevel"/>
    <w:tmpl w:val="D6AE92C6"/>
    <w:lvl w:ilvl="0" w:tplc="4A4C98B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5A0434"/>
    <w:multiLevelType w:val="hybridMultilevel"/>
    <w:tmpl w:val="A0FED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B6847"/>
    <w:multiLevelType w:val="multilevel"/>
    <w:tmpl w:val="43522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04" w:hanging="74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04" w:hanging="744"/>
      </w:pPr>
      <w:rPr>
        <w:rFonts w:hint="default"/>
      </w:rPr>
    </w:lvl>
    <w:lvl w:ilvl="3">
      <w:start w:val="7"/>
      <w:numFmt w:val="decimal"/>
      <w:isLgl/>
      <w:lvlText w:val="%1.%2.%3.%4"/>
      <w:lvlJc w:val="left"/>
      <w:pPr>
        <w:ind w:left="1104" w:hanging="7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8227D31"/>
    <w:multiLevelType w:val="hybridMultilevel"/>
    <w:tmpl w:val="3A4C016E"/>
    <w:lvl w:ilvl="0" w:tplc="19841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0" w15:restartNumberingAfterBreak="0">
    <w:nsid w:val="19D64D07"/>
    <w:multiLevelType w:val="hybridMultilevel"/>
    <w:tmpl w:val="E0940C96"/>
    <w:lvl w:ilvl="0" w:tplc="E6248690">
      <w:start w:val="4"/>
      <w:numFmt w:val="bullet"/>
      <w:lvlText w:val="-"/>
      <w:lvlJc w:val="left"/>
      <w:pPr>
        <w:ind w:left="180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1B6C3271"/>
    <w:multiLevelType w:val="multilevel"/>
    <w:tmpl w:val="AEB86D4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125"/>
        </w:tabs>
        <w:ind w:left="4125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20EB1ADE"/>
    <w:multiLevelType w:val="hybridMultilevel"/>
    <w:tmpl w:val="548E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573FA"/>
    <w:multiLevelType w:val="hybridMultilevel"/>
    <w:tmpl w:val="12244666"/>
    <w:lvl w:ilvl="0" w:tplc="19841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24F7559E"/>
    <w:multiLevelType w:val="multilevel"/>
    <w:tmpl w:val="CFE6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9" w15:restartNumberingAfterBreak="0">
    <w:nsid w:val="26E96CFA"/>
    <w:multiLevelType w:val="hybridMultilevel"/>
    <w:tmpl w:val="04B4EF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01712A"/>
    <w:multiLevelType w:val="hybridMultilevel"/>
    <w:tmpl w:val="52C6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BB174C"/>
    <w:multiLevelType w:val="hybridMultilevel"/>
    <w:tmpl w:val="88709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BD33A5"/>
    <w:multiLevelType w:val="hybridMultilevel"/>
    <w:tmpl w:val="17322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EBF2034"/>
    <w:multiLevelType w:val="hybridMultilevel"/>
    <w:tmpl w:val="B27E043C"/>
    <w:lvl w:ilvl="0" w:tplc="2E061A6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19841E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0B71FC1"/>
    <w:multiLevelType w:val="hybridMultilevel"/>
    <w:tmpl w:val="CA26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9F1F37"/>
    <w:multiLevelType w:val="hybridMultilevel"/>
    <w:tmpl w:val="60B2F2AA"/>
    <w:lvl w:ilvl="0" w:tplc="E6248690">
      <w:start w:val="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D7BC0"/>
    <w:multiLevelType w:val="hybridMultilevel"/>
    <w:tmpl w:val="472484E4"/>
    <w:lvl w:ilvl="0" w:tplc="B02E6D9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3D10AA"/>
    <w:multiLevelType w:val="multilevel"/>
    <w:tmpl w:val="517A2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04" w:hanging="74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04" w:hanging="744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1104" w:hanging="7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3E1E40CB"/>
    <w:multiLevelType w:val="hybridMultilevel"/>
    <w:tmpl w:val="C54C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3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4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5" w15:restartNumberingAfterBreak="0">
    <w:nsid w:val="49686668"/>
    <w:multiLevelType w:val="hybridMultilevel"/>
    <w:tmpl w:val="2EFE35E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DAF0460"/>
    <w:multiLevelType w:val="hybridMultilevel"/>
    <w:tmpl w:val="19E00726"/>
    <w:lvl w:ilvl="0" w:tplc="269A406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5A05DA"/>
    <w:multiLevelType w:val="hybridMultilevel"/>
    <w:tmpl w:val="4DD6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215D90"/>
    <w:multiLevelType w:val="multilevel"/>
    <w:tmpl w:val="8270AA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39" w15:restartNumberingAfterBreak="0">
    <w:nsid w:val="4FBB03E7"/>
    <w:multiLevelType w:val="hybridMultilevel"/>
    <w:tmpl w:val="D3865FF0"/>
    <w:lvl w:ilvl="0" w:tplc="E6248690">
      <w:start w:val="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463CF4"/>
    <w:multiLevelType w:val="hybridMultilevel"/>
    <w:tmpl w:val="49501944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41" w15:restartNumberingAfterBreak="0">
    <w:nsid w:val="54D23E39"/>
    <w:multiLevelType w:val="hybridMultilevel"/>
    <w:tmpl w:val="90B4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8A4A54"/>
    <w:multiLevelType w:val="hybridMultilevel"/>
    <w:tmpl w:val="55DEA6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6AF40E5"/>
    <w:multiLevelType w:val="hybridMultilevel"/>
    <w:tmpl w:val="4E102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2356B4"/>
    <w:multiLevelType w:val="hybridMultilevel"/>
    <w:tmpl w:val="EFE0E53E"/>
    <w:lvl w:ilvl="0" w:tplc="19841E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 w15:restartNumberingAfterBreak="0">
    <w:nsid w:val="6394784D"/>
    <w:multiLevelType w:val="hybridMultilevel"/>
    <w:tmpl w:val="CFC45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8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9" w15:restartNumberingAfterBreak="0">
    <w:nsid w:val="66953804"/>
    <w:multiLevelType w:val="hybridMultilevel"/>
    <w:tmpl w:val="677ED1F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0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1" w15:restartNumberingAfterBreak="0">
    <w:nsid w:val="6A6915FF"/>
    <w:multiLevelType w:val="hybridMultilevel"/>
    <w:tmpl w:val="786AEC40"/>
    <w:lvl w:ilvl="0" w:tplc="E41E1272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54A24F6">
      <w:start w:val="1"/>
      <w:numFmt w:val="bullet"/>
      <w:lvlText w:val="-"/>
      <w:lvlJc w:val="left"/>
      <w:pPr>
        <w:tabs>
          <w:tab w:val="num" w:pos="1987"/>
        </w:tabs>
        <w:ind w:left="1987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52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3" w15:restartNumberingAfterBreak="0">
    <w:nsid w:val="6D676847"/>
    <w:multiLevelType w:val="hybridMultilevel"/>
    <w:tmpl w:val="6F5C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5" w15:restartNumberingAfterBreak="0">
    <w:nsid w:val="6EA7425B"/>
    <w:multiLevelType w:val="hybridMultilevel"/>
    <w:tmpl w:val="AC7C821A"/>
    <w:lvl w:ilvl="0" w:tplc="19841E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7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5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 w16cid:durableId="448203690">
    <w:abstractNumId w:val="60"/>
  </w:num>
  <w:num w:numId="2" w16cid:durableId="733159780">
    <w:abstractNumId w:val="29"/>
  </w:num>
  <w:num w:numId="3" w16cid:durableId="2070348487">
    <w:abstractNumId w:val="45"/>
  </w:num>
  <w:num w:numId="4" w16cid:durableId="1300459741">
    <w:abstractNumId w:val="18"/>
  </w:num>
  <w:num w:numId="5" w16cid:durableId="547572003">
    <w:abstractNumId w:val="58"/>
  </w:num>
  <w:num w:numId="6" w16cid:durableId="131561607">
    <w:abstractNumId w:val="51"/>
  </w:num>
  <w:num w:numId="7" w16cid:durableId="1590457477">
    <w:abstractNumId w:val="12"/>
  </w:num>
  <w:num w:numId="8" w16cid:durableId="1753088615">
    <w:abstractNumId w:val="20"/>
  </w:num>
  <w:num w:numId="9" w16cid:durableId="1005981598">
    <w:abstractNumId w:val="31"/>
  </w:num>
  <w:num w:numId="10" w16cid:durableId="592668245">
    <w:abstractNumId w:val="24"/>
  </w:num>
  <w:num w:numId="11" w16cid:durableId="1525096617">
    <w:abstractNumId w:val="41"/>
  </w:num>
  <w:num w:numId="12" w16cid:durableId="889194613">
    <w:abstractNumId w:val="37"/>
  </w:num>
  <w:num w:numId="13" w16cid:durableId="2119712278">
    <w:abstractNumId w:val="35"/>
  </w:num>
  <w:num w:numId="14" w16cid:durableId="77799342">
    <w:abstractNumId w:val="49"/>
  </w:num>
  <w:num w:numId="15" w16cid:durableId="1418016792">
    <w:abstractNumId w:val="40"/>
  </w:num>
  <w:num w:numId="16" w16cid:durableId="2039427484">
    <w:abstractNumId w:val="46"/>
  </w:num>
  <w:num w:numId="17" w16cid:durableId="2098742818">
    <w:abstractNumId w:val="22"/>
  </w:num>
  <w:num w:numId="18" w16cid:durableId="434060182">
    <w:abstractNumId w:val="23"/>
  </w:num>
  <w:num w:numId="19" w16cid:durableId="137233649">
    <w:abstractNumId w:val="55"/>
  </w:num>
  <w:num w:numId="20" w16cid:durableId="257758967">
    <w:abstractNumId w:val="44"/>
  </w:num>
  <w:num w:numId="21" w16cid:durableId="1191063732">
    <w:abstractNumId w:val="42"/>
  </w:num>
  <w:num w:numId="22" w16cid:durableId="395278729">
    <w:abstractNumId w:val="8"/>
  </w:num>
  <w:num w:numId="23" w16cid:durableId="749817258">
    <w:abstractNumId w:val="15"/>
  </w:num>
  <w:num w:numId="24" w16cid:durableId="785202349">
    <w:abstractNumId w:val="0"/>
  </w:num>
  <w:num w:numId="25" w16cid:durableId="1168057805">
    <w:abstractNumId w:val="19"/>
  </w:num>
  <w:num w:numId="26" w16cid:durableId="1593124119">
    <w:abstractNumId w:val="17"/>
  </w:num>
  <w:num w:numId="27" w16cid:durableId="165244093">
    <w:abstractNumId w:val="3"/>
  </w:num>
  <w:num w:numId="28" w16cid:durableId="1890914543">
    <w:abstractNumId w:val="26"/>
  </w:num>
  <w:num w:numId="29" w16cid:durableId="1388184193">
    <w:abstractNumId w:val="27"/>
  </w:num>
  <w:num w:numId="30" w16cid:durableId="25584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27166897">
    <w:abstractNumId w:val="12"/>
    <w:lvlOverride w:ilvl="0">
      <w:startOverride w:val="1"/>
    </w:lvlOverride>
    <w:lvlOverride w:ilvl="1">
      <w:startOverride w:val="5"/>
    </w:lvlOverride>
    <w:lvlOverride w:ilvl="2">
      <w:startOverride w:val="2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95937234">
    <w:abstractNumId w:val="7"/>
  </w:num>
  <w:num w:numId="33" w16cid:durableId="1355885896">
    <w:abstractNumId w:val="21"/>
  </w:num>
  <w:num w:numId="34" w16cid:durableId="79377649">
    <w:abstractNumId w:val="43"/>
  </w:num>
  <w:num w:numId="35" w16cid:durableId="1295212261">
    <w:abstractNumId w:val="38"/>
  </w:num>
  <w:num w:numId="36" w16cid:durableId="1861161189">
    <w:abstractNumId w:val="5"/>
  </w:num>
  <w:num w:numId="37" w16cid:durableId="955479955">
    <w:abstractNumId w:val="36"/>
  </w:num>
  <w:num w:numId="38" w16cid:durableId="282157894">
    <w:abstractNumId w:val="12"/>
    <w:lvlOverride w:ilvl="0">
      <w:startOverride w:val="1"/>
    </w:lvlOverride>
    <w:lvlOverride w:ilvl="1">
      <w:startOverride w:val="1"/>
    </w:lvlOverride>
  </w:num>
  <w:num w:numId="39" w16cid:durableId="877932511">
    <w:abstractNumId w:val="12"/>
    <w:lvlOverride w:ilvl="0">
      <w:startOverride w:val="2"/>
    </w:lvlOverride>
    <w:lvlOverride w:ilvl="1">
      <w:startOverride w:val="1"/>
    </w:lvlOverride>
  </w:num>
  <w:num w:numId="40" w16cid:durableId="1005522420">
    <w:abstractNumId w:val="12"/>
  </w:num>
  <w:num w:numId="41" w16cid:durableId="1931741476">
    <w:abstractNumId w:val="14"/>
  </w:num>
  <w:num w:numId="42" w16cid:durableId="241529858">
    <w:abstractNumId w:val="53"/>
  </w:num>
  <w:num w:numId="43" w16cid:durableId="1397120067">
    <w:abstractNumId w:val="6"/>
  </w:num>
  <w:num w:numId="44" w16cid:durableId="1149370572">
    <w:abstractNumId w:val="10"/>
  </w:num>
  <w:num w:numId="45" w16cid:durableId="965699582">
    <w:abstractNumId w:val="12"/>
  </w:num>
  <w:num w:numId="46" w16cid:durableId="1709144308">
    <w:abstractNumId w:val="39"/>
  </w:num>
  <w:num w:numId="47" w16cid:durableId="1059859069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C78"/>
    <w:rsid w:val="00002E27"/>
    <w:rsid w:val="000030F6"/>
    <w:rsid w:val="00004789"/>
    <w:rsid w:val="0000559D"/>
    <w:rsid w:val="00011C99"/>
    <w:rsid w:val="00013EBA"/>
    <w:rsid w:val="00015E74"/>
    <w:rsid w:val="00023644"/>
    <w:rsid w:val="00027C55"/>
    <w:rsid w:val="00031BFF"/>
    <w:rsid w:val="000330F0"/>
    <w:rsid w:val="00035531"/>
    <w:rsid w:val="000361B2"/>
    <w:rsid w:val="000364E9"/>
    <w:rsid w:val="000374BB"/>
    <w:rsid w:val="00040766"/>
    <w:rsid w:val="00040F1A"/>
    <w:rsid w:val="000422F4"/>
    <w:rsid w:val="00043632"/>
    <w:rsid w:val="00047F3A"/>
    <w:rsid w:val="000507A5"/>
    <w:rsid w:val="0005466B"/>
    <w:rsid w:val="0005618E"/>
    <w:rsid w:val="00057240"/>
    <w:rsid w:val="000574C9"/>
    <w:rsid w:val="000610A7"/>
    <w:rsid w:val="0006213F"/>
    <w:rsid w:val="000630B8"/>
    <w:rsid w:val="00063865"/>
    <w:rsid w:val="00071CFE"/>
    <w:rsid w:val="00072508"/>
    <w:rsid w:val="000752B1"/>
    <w:rsid w:val="000808B2"/>
    <w:rsid w:val="00087273"/>
    <w:rsid w:val="000909DA"/>
    <w:rsid w:val="000916EE"/>
    <w:rsid w:val="000922A1"/>
    <w:rsid w:val="00094EBD"/>
    <w:rsid w:val="0009509C"/>
    <w:rsid w:val="000950D9"/>
    <w:rsid w:val="00097B93"/>
    <w:rsid w:val="000B4807"/>
    <w:rsid w:val="000B4F29"/>
    <w:rsid w:val="000B53FD"/>
    <w:rsid w:val="000B5C0F"/>
    <w:rsid w:val="000B66E1"/>
    <w:rsid w:val="000B7C9B"/>
    <w:rsid w:val="000C18FC"/>
    <w:rsid w:val="000C2496"/>
    <w:rsid w:val="000C5254"/>
    <w:rsid w:val="000C7127"/>
    <w:rsid w:val="000C7F2A"/>
    <w:rsid w:val="000D0435"/>
    <w:rsid w:val="000E17B6"/>
    <w:rsid w:val="000E3C19"/>
    <w:rsid w:val="000E4C35"/>
    <w:rsid w:val="000E4FCB"/>
    <w:rsid w:val="000E6A20"/>
    <w:rsid w:val="000F5CAD"/>
    <w:rsid w:val="000F72D1"/>
    <w:rsid w:val="0010120B"/>
    <w:rsid w:val="00102410"/>
    <w:rsid w:val="00113137"/>
    <w:rsid w:val="0011464B"/>
    <w:rsid w:val="00114B40"/>
    <w:rsid w:val="00114B42"/>
    <w:rsid w:val="001163EE"/>
    <w:rsid w:val="00116631"/>
    <w:rsid w:val="00116679"/>
    <w:rsid w:val="00117FF2"/>
    <w:rsid w:val="0012279D"/>
    <w:rsid w:val="00123522"/>
    <w:rsid w:val="00124C01"/>
    <w:rsid w:val="00126383"/>
    <w:rsid w:val="001279A8"/>
    <w:rsid w:val="00127BBC"/>
    <w:rsid w:val="00130F9E"/>
    <w:rsid w:val="0013448F"/>
    <w:rsid w:val="0013529E"/>
    <w:rsid w:val="0013574D"/>
    <w:rsid w:val="00136DF3"/>
    <w:rsid w:val="0013720D"/>
    <w:rsid w:val="00142A10"/>
    <w:rsid w:val="00142A5B"/>
    <w:rsid w:val="001462F3"/>
    <w:rsid w:val="00152F33"/>
    <w:rsid w:val="00156E52"/>
    <w:rsid w:val="0015734B"/>
    <w:rsid w:val="00157815"/>
    <w:rsid w:val="00160EB4"/>
    <w:rsid w:val="00161690"/>
    <w:rsid w:val="00164972"/>
    <w:rsid w:val="00164DFE"/>
    <w:rsid w:val="001700B4"/>
    <w:rsid w:val="0017068B"/>
    <w:rsid w:val="00172AA7"/>
    <w:rsid w:val="00177D8C"/>
    <w:rsid w:val="0018013F"/>
    <w:rsid w:val="00180E90"/>
    <w:rsid w:val="001858BD"/>
    <w:rsid w:val="001A130D"/>
    <w:rsid w:val="001A190F"/>
    <w:rsid w:val="001B19EE"/>
    <w:rsid w:val="001B3566"/>
    <w:rsid w:val="001B3D04"/>
    <w:rsid w:val="001B4C6C"/>
    <w:rsid w:val="001B5AA5"/>
    <w:rsid w:val="001B6AC0"/>
    <w:rsid w:val="001C083B"/>
    <w:rsid w:val="001C0A86"/>
    <w:rsid w:val="001C34CB"/>
    <w:rsid w:val="001D1D65"/>
    <w:rsid w:val="001E13A2"/>
    <w:rsid w:val="001F4B1B"/>
    <w:rsid w:val="001F5D89"/>
    <w:rsid w:val="001F5F67"/>
    <w:rsid w:val="002025B7"/>
    <w:rsid w:val="00205962"/>
    <w:rsid w:val="00210264"/>
    <w:rsid w:val="00213644"/>
    <w:rsid w:val="002159F3"/>
    <w:rsid w:val="00221611"/>
    <w:rsid w:val="002259C9"/>
    <w:rsid w:val="00225B3B"/>
    <w:rsid w:val="0022759B"/>
    <w:rsid w:val="00230BFA"/>
    <w:rsid w:val="0023359B"/>
    <w:rsid w:val="00235CED"/>
    <w:rsid w:val="00235DB3"/>
    <w:rsid w:val="00240F01"/>
    <w:rsid w:val="00243F72"/>
    <w:rsid w:val="00245197"/>
    <w:rsid w:val="00246D66"/>
    <w:rsid w:val="00247F6D"/>
    <w:rsid w:val="002519A1"/>
    <w:rsid w:val="002546A0"/>
    <w:rsid w:val="002628DA"/>
    <w:rsid w:val="0026794D"/>
    <w:rsid w:val="002726B2"/>
    <w:rsid w:val="00273909"/>
    <w:rsid w:val="0027529D"/>
    <w:rsid w:val="0027572C"/>
    <w:rsid w:val="00276459"/>
    <w:rsid w:val="002778B2"/>
    <w:rsid w:val="002817B2"/>
    <w:rsid w:val="00285D1D"/>
    <w:rsid w:val="00290FAA"/>
    <w:rsid w:val="002966BD"/>
    <w:rsid w:val="00296A85"/>
    <w:rsid w:val="002A0583"/>
    <w:rsid w:val="002A10DE"/>
    <w:rsid w:val="002A2C6A"/>
    <w:rsid w:val="002B3CFD"/>
    <w:rsid w:val="002B4264"/>
    <w:rsid w:val="002B4C61"/>
    <w:rsid w:val="002B512E"/>
    <w:rsid w:val="002B772C"/>
    <w:rsid w:val="002C44AA"/>
    <w:rsid w:val="002D09D5"/>
    <w:rsid w:val="002D1C74"/>
    <w:rsid w:val="002D2E44"/>
    <w:rsid w:val="002D66D4"/>
    <w:rsid w:val="002D6EB0"/>
    <w:rsid w:val="002D6F5A"/>
    <w:rsid w:val="002D7788"/>
    <w:rsid w:val="002E0298"/>
    <w:rsid w:val="002E06AE"/>
    <w:rsid w:val="002E1F94"/>
    <w:rsid w:val="002E3568"/>
    <w:rsid w:val="002E3BEA"/>
    <w:rsid w:val="002E744F"/>
    <w:rsid w:val="002E746E"/>
    <w:rsid w:val="002F32B3"/>
    <w:rsid w:val="002F3FFA"/>
    <w:rsid w:val="0030094B"/>
    <w:rsid w:val="00300E8C"/>
    <w:rsid w:val="00301FBE"/>
    <w:rsid w:val="00304867"/>
    <w:rsid w:val="00307081"/>
    <w:rsid w:val="00316481"/>
    <w:rsid w:val="00320B6D"/>
    <w:rsid w:val="0032450E"/>
    <w:rsid w:val="003250DF"/>
    <w:rsid w:val="00326549"/>
    <w:rsid w:val="00336354"/>
    <w:rsid w:val="0033681D"/>
    <w:rsid w:val="00340B40"/>
    <w:rsid w:val="00340D00"/>
    <w:rsid w:val="00342093"/>
    <w:rsid w:val="00346EFE"/>
    <w:rsid w:val="00353CFF"/>
    <w:rsid w:val="003542B3"/>
    <w:rsid w:val="00354F5B"/>
    <w:rsid w:val="00370F1B"/>
    <w:rsid w:val="00377481"/>
    <w:rsid w:val="00383751"/>
    <w:rsid w:val="003853CA"/>
    <w:rsid w:val="003858AF"/>
    <w:rsid w:val="003859EC"/>
    <w:rsid w:val="00385A5F"/>
    <w:rsid w:val="003860A1"/>
    <w:rsid w:val="003876EE"/>
    <w:rsid w:val="0039071E"/>
    <w:rsid w:val="00391033"/>
    <w:rsid w:val="00394BB6"/>
    <w:rsid w:val="003953A4"/>
    <w:rsid w:val="003A2A65"/>
    <w:rsid w:val="003A326A"/>
    <w:rsid w:val="003B34D7"/>
    <w:rsid w:val="003B4816"/>
    <w:rsid w:val="003C028B"/>
    <w:rsid w:val="003C4C8E"/>
    <w:rsid w:val="003C5250"/>
    <w:rsid w:val="003D076E"/>
    <w:rsid w:val="003D2EF7"/>
    <w:rsid w:val="003D5282"/>
    <w:rsid w:val="003D6B71"/>
    <w:rsid w:val="003D72C5"/>
    <w:rsid w:val="003E1CE9"/>
    <w:rsid w:val="003E44EE"/>
    <w:rsid w:val="003E4F23"/>
    <w:rsid w:val="003E598F"/>
    <w:rsid w:val="003F15C3"/>
    <w:rsid w:val="003F25B2"/>
    <w:rsid w:val="003F2D9E"/>
    <w:rsid w:val="003F3394"/>
    <w:rsid w:val="003F43F9"/>
    <w:rsid w:val="00404663"/>
    <w:rsid w:val="004051A3"/>
    <w:rsid w:val="004140F1"/>
    <w:rsid w:val="00415C78"/>
    <w:rsid w:val="004205D9"/>
    <w:rsid w:val="00433FD9"/>
    <w:rsid w:val="00434EF0"/>
    <w:rsid w:val="004362DA"/>
    <w:rsid w:val="00446300"/>
    <w:rsid w:val="00446E6B"/>
    <w:rsid w:val="00450C96"/>
    <w:rsid w:val="00450E12"/>
    <w:rsid w:val="0045184E"/>
    <w:rsid w:val="00461ABE"/>
    <w:rsid w:val="00470915"/>
    <w:rsid w:val="00472EB9"/>
    <w:rsid w:val="0047653B"/>
    <w:rsid w:val="00483C08"/>
    <w:rsid w:val="004857F7"/>
    <w:rsid w:val="00485B7E"/>
    <w:rsid w:val="00486F09"/>
    <w:rsid w:val="00487BC2"/>
    <w:rsid w:val="00493969"/>
    <w:rsid w:val="00493D38"/>
    <w:rsid w:val="00494CE5"/>
    <w:rsid w:val="00494FD0"/>
    <w:rsid w:val="0049687E"/>
    <w:rsid w:val="004972D3"/>
    <w:rsid w:val="00497477"/>
    <w:rsid w:val="004A6D3A"/>
    <w:rsid w:val="004A7195"/>
    <w:rsid w:val="004B50CA"/>
    <w:rsid w:val="004B5793"/>
    <w:rsid w:val="004C335F"/>
    <w:rsid w:val="004D089A"/>
    <w:rsid w:val="004D45A5"/>
    <w:rsid w:val="004D5626"/>
    <w:rsid w:val="004D5721"/>
    <w:rsid w:val="004D5D22"/>
    <w:rsid w:val="004D5E5F"/>
    <w:rsid w:val="004D6211"/>
    <w:rsid w:val="004D70B7"/>
    <w:rsid w:val="004D7DE9"/>
    <w:rsid w:val="004E3114"/>
    <w:rsid w:val="004E465A"/>
    <w:rsid w:val="004E559E"/>
    <w:rsid w:val="004E5F46"/>
    <w:rsid w:val="004F0E69"/>
    <w:rsid w:val="004F0EB0"/>
    <w:rsid w:val="004F16E2"/>
    <w:rsid w:val="004F2382"/>
    <w:rsid w:val="004F3F18"/>
    <w:rsid w:val="004F4F4C"/>
    <w:rsid w:val="004F5BED"/>
    <w:rsid w:val="004F5E06"/>
    <w:rsid w:val="004F622E"/>
    <w:rsid w:val="00500A2D"/>
    <w:rsid w:val="00501186"/>
    <w:rsid w:val="0050565A"/>
    <w:rsid w:val="0050767A"/>
    <w:rsid w:val="0050777D"/>
    <w:rsid w:val="00510F23"/>
    <w:rsid w:val="0051146F"/>
    <w:rsid w:val="0051166D"/>
    <w:rsid w:val="005121A8"/>
    <w:rsid w:val="005140CB"/>
    <w:rsid w:val="00517305"/>
    <w:rsid w:val="005212ED"/>
    <w:rsid w:val="0052139C"/>
    <w:rsid w:val="00523A0E"/>
    <w:rsid w:val="00527B15"/>
    <w:rsid w:val="00530BB5"/>
    <w:rsid w:val="00530F1A"/>
    <w:rsid w:val="00531867"/>
    <w:rsid w:val="005326E6"/>
    <w:rsid w:val="0054165A"/>
    <w:rsid w:val="005424D4"/>
    <w:rsid w:val="005440B7"/>
    <w:rsid w:val="00544F77"/>
    <w:rsid w:val="00554202"/>
    <w:rsid w:val="00554FB8"/>
    <w:rsid w:val="00555F49"/>
    <w:rsid w:val="00556B5E"/>
    <w:rsid w:val="00563564"/>
    <w:rsid w:val="00566CE1"/>
    <w:rsid w:val="005672DC"/>
    <w:rsid w:val="0057123F"/>
    <w:rsid w:val="0057296B"/>
    <w:rsid w:val="00574847"/>
    <w:rsid w:val="00575B65"/>
    <w:rsid w:val="00577132"/>
    <w:rsid w:val="00586A10"/>
    <w:rsid w:val="005920F4"/>
    <w:rsid w:val="0059350D"/>
    <w:rsid w:val="00594DF4"/>
    <w:rsid w:val="005979C4"/>
    <w:rsid w:val="00597ACF"/>
    <w:rsid w:val="005A22FB"/>
    <w:rsid w:val="005A2F03"/>
    <w:rsid w:val="005A4E73"/>
    <w:rsid w:val="005A5EDB"/>
    <w:rsid w:val="005A638C"/>
    <w:rsid w:val="005B06F2"/>
    <w:rsid w:val="005B4D53"/>
    <w:rsid w:val="005B5FF3"/>
    <w:rsid w:val="005B63F6"/>
    <w:rsid w:val="005C3F60"/>
    <w:rsid w:val="005C7441"/>
    <w:rsid w:val="005D09CE"/>
    <w:rsid w:val="005E455F"/>
    <w:rsid w:val="005E4BD7"/>
    <w:rsid w:val="005E501A"/>
    <w:rsid w:val="005E76B6"/>
    <w:rsid w:val="0060046F"/>
    <w:rsid w:val="0060430C"/>
    <w:rsid w:val="00610080"/>
    <w:rsid w:val="00612AE8"/>
    <w:rsid w:val="00622592"/>
    <w:rsid w:val="00622F1B"/>
    <w:rsid w:val="00623456"/>
    <w:rsid w:val="00623F4D"/>
    <w:rsid w:val="006243C5"/>
    <w:rsid w:val="00632DD4"/>
    <w:rsid w:val="00632E34"/>
    <w:rsid w:val="00637273"/>
    <w:rsid w:val="00637B83"/>
    <w:rsid w:val="006413BA"/>
    <w:rsid w:val="00641879"/>
    <w:rsid w:val="0064771A"/>
    <w:rsid w:val="00650199"/>
    <w:rsid w:val="00656B28"/>
    <w:rsid w:val="0066538D"/>
    <w:rsid w:val="006653D2"/>
    <w:rsid w:val="006654BF"/>
    <w:rsid w:val="006655E7"/>
    <w:rsid w:val="0067074A"/>
    <w:rsid w:val="00680F3A"/>
    <w:rsid w:val="00684F12"/>
    <w:rsid w:val="00686F65"/>
    <w:rsid w:val="00690F04"/>
    <w:rsid w:val="00692796"/>
    <w:rsid w:val="006932E0"/>
    <w:rsid w:val="006964BC"/>
    <w:rsid w:val="006A1632"/>
    <w:rsid w:val="006A2F08"/>
    <w:rsid w:val="006A3EED"/>
    <w:rsid w:val="006A4262"/>
    <w:rsid w:val="006A788D"/>
    <w:rsid w:val="006A7EF8"/>
    <w:rsid w:val="006B5E1B"/>
    <w:rsid w:val="006C0C2B"/>
    <w:rsid w:val="006C4296"/>
    <w:rsid w:val="006C4BF1"/>
    <w:rsid w:val="006C5AE3"/>
    <w:rsid w:val="006D4B9A"/>
    <w:rsid w:val="006D5B69"/>
    <w:rsid w:val="006D6896"/>
    <w:rsid w:val="006E4E65"/>
    <w:rsid w:val="006E78C3"/>
    <w:rsid w:val="006F4C85"/>
    <w:rsid w:val="0070109A"/>
    <w:rsid w:val="00702B36"/>
    <w:rsid w:val="007033D5"/>
    <w:rsid w:val="00703656"/>
    <w:rsid w:val="00703A84"/>
    <w:rsid w:val="00704546"/>
    <w:rsid w:val="00706396"/>
    <w:rsid w:val="00706A4F"/>
    <w:rsid w:val="007075C2"/>
    <w:rsid w:val="00710859"/>
    <w:rsid w:val="00717318"/>
    <w:rsid w:val="00717A1F"/>
    <w:rsid w:val="00720D5E"/>
    <w:rsid w:val="007217C7"/>
    <w:rsid w:val="007232FA"/>
    <w:rsid w:val="007249E3"/>
    <w:rsid w:val="007321B0"/>
    <w:rsid w:val="00733C9A"/>
    <w:rsid w:val="007349E2"/>
    <w:rsid w:val="0074043F"/>
    <w:rsid w:val="00740E81"/>
    <w:rsid w:val="00742E0F"/>
    <w:rsid w:val="00743EFA"/>
    <w:rsid w:val="007460C7"/>
    <w:rsid w:val="00746565"/>
    <w:rsid w:val="00752D7D"/>
    <w:rsid w:val="00753A47"/>
    <w:rsid w:val="0075425A"/>
    <w:rsid w:val="00760034"/>
    <w:rsid w:val="00762BE3"/>
    <w:rsid w:val="00762C4E"/>
    <w:rsid w:val="0077130B"/>
    <w:rsid w:val="007739C1"/>
    <w:rsid w:val="00781F8E"/>
    <w:rsid w:val="0079239F"/>
    <w:rsid w:val="00793037"/>
    <w:rsid w:val="007965AC"/>
    <w:rsid w:val="007B0D90"/>
    <w:rsid w:val="007B479A"/>
    <w:rsid w:val="007B4997"/>
    <w:rsid w:val="007C0D00"/>
    <w:rsid w:val="007C76C5"/>
    <w:rsid w:val="007D091A"/>
    <w:rsid w:val="007D2529"/>
    <w:rsid w:val="007E1846"/>
    <w:rsid w:val="007E2533"/>
    <w:rsid w:val="007E66EB"/>
    <w:rsid w:val="007F5CE2"/>
    <w:rsid w:val="008025D1"/>
    <w:rsid w:val="00820C5E"/>
    <w:rsid w:val="008219D7"/>
    <w:rsid w:val="00824845"/>
    <w:rsid w:val="00824905"/>
    <w:rsid w:val="00824B8A"/>
    <w:rsid w:val="00824BA3"/>
    <w:rsid w:val="00830A1F"/>
    <w:rsid w:val="00832B74"/>
    <w:rsid w:val="0083306B"/>
    <w:rsid w:val="00833118"/>
    <w:rsid w:val="008345E2"/>
    <w:rsid w:val="00836887"/>
    <w:rsid w:val="00840382"/>
    <w:rsid w:val="00842556"/>
    <w:rsid w:val="00851A48"/>
    <w:rsid w:val="0085341A"/>
    <w:rsid w:val="0085615B"/>
    <w:rsid w:val="00856337"/>
    <w:rsid w:val="00856580"/>
    <w:rsid w:val="00861682"/>
    <w:rsid w:val="00865765"/>
    <w:rsid w:val="0086656F"/>
    <w:rsid w:val="0086747D"/>
    <w:rsid w:val="008703A6"/>
    <w:rsid w:val="00874781"/>
    <w:rsid w:val="00875A39"/>
    <w:rsid w:val="00881DD2"/>
    <w:rsid w:val="00882C99"/>
    <w:rsid w:val="00884CFC"/>
    <w:rsid w:val="008855D8"/>
    <w:rsid w:val="00885DCB"/>
    <w:rsid w:val="00887AC0"/>
    <w:rsid w:val="00890457"/>
    <w:rsid w:val="00892344"/>
    <w:rsid w:val="008929A6"/>
    <w:rsid w:val="008935C2"/>
    <w:rsid w:val="00894514"/>
    <w:rsid w:val="008977DD"/>
    <w:rsid w:val="008A17DB"/>
    <w:rsid w:val="008A2EAE"/>
    <w:rsid w:val="008B0013"/>
    <w:rsid w:val="008B0CB4"/>
    <w:rsid w:val="008B2A41"/>
    <w:rsid w:val="008B31B1"/>
    <w:rsid w:val="008B3BF6"/>
    <w:rsid w:val="008B4E86"/>
    <w:rsid w:val="008B7417"/>
    <w:rsid w:val="008B77CD"/>
    <w:rsid w:val="008C2E18"/>
    <w:rsid w:val="008C5E19"/>
    <w:rsid w:val="008D4C4D"/>
    <w:rsid w:val="008D5654"/>
    <w:rsid w:val="008E1672"/>
    <w:rsid w:val="008E2FC2"/>
    <w:rsid w:val="008E3EA0"/>
    <w:rsid w:val="008E5DE1"/>
    <w:rsid w:val="008E7857"/>
    <w:rsid w:val="008E79AC"/>
    <w:rsid w:val="008F06F3"/>
    <w:rsid w:val="008F35DA"/>
    <w:rsid w:val="008F49EB"/>
    <w:rsid w:val="00902D17"/>
    <w:rsid w:val="00905850"/>
    <w:rsid w:val="00907477"/>
    <w:rsid w:val="009079D9"/>
    <w:rsid w:val="00910212"/>
    <w:rsid w:val="009108A5"/>
    <w:rsid w:val="00910984"/>
    <w:rsid w:val="00913802"/>
    <w:rsid w:val="00917EE0"/>
    <w:rsid w:val="009216F0"/>
    <w:rsid w:val="00924BB8"/>
    <w:rsid w:val="009250F7"/>
    <w:rsid w:val="00927186"/>
    <w:rsid w:val="009317FD"/>
    <w:rsid w:val="00934142"/>
    <w:rsid w:val="00935894"/>
    <w:rsid w:val="009361F0"/>
    <w:rsid w:val="0094047E"/>
    <w:rsid w:val="009430AA"/>
    <w:rsid w:val="00947942"/>
    <w:rsid w:val="009501E6"/>
    <w:rsid w:val="00952C78"/>
    <w:rsid w:val="00953158"/>
    <w:rsid w:val="009553B6"/>
    <w:rsid w:val="009604C1"/>
    <w:rsid w:val="00960D6D"/>
    <w:rsid w:val="00961590"/>
    <w:rsid w:val="00961772"/>
    <w:rsid w:val="00962C90"/>
    <w:rsid w:val="00962CFD"/>
    <w:rsid w:val="0096308A"/>
    <w:rsid w:val="00970575"/>
    <w:rsid w:val="00970E36"/>
    <w:rsid w:val="00987795"/>
    <w:rsid w:val="00987E1D"/>
    <w:rsid w:val="00995BA0"/>
    <w:rsid w:val="009A2A50"/>
    <w:rsid w:val="009A2F37"/>
    <w:rsid w:val="009A387C"/>
    <w:rsid w:val="009A4DAA"/>
    <w:rsid w:val="009A52AC"/>
    <w:rsid w:val="009B5AAA"/>
    <w:rsid w:val="009B6120"/>
    <w:rsid w:val="009B6A23"/>
    <w:rsid w:val="009B739F"/>
    <w:rsid w:val="009B780F"/>
    <w:rsid w:val="009B7F3A"/>
    <w:rsid w:val="009C58B9"/>
    <w:rsid w:val="009C6533"/>
    <w:rsid w:val="009D22F1"/>
    <w:rsid w:val="009D3E71"/>
    <w:rsid w:val="009D3F7A"/>
    <w:rsid w:val="009D40CD"/>
    <w:rsid w:val="009D46AF"/>
    <w:rsid w:val="009D594E"/>
    <w:rsid w:val="009D6586"/>
    <w:rsid w:val="009D77F0"/>
    <w:rsid w:val="009E3BBE"/>
    <w:rsid w:val="009E4DEA"/>
    <w:rsid w:val="009E63EE"/>
    <w:rsid w:val="009E730C"/>
    <w:rsid w:val="009F5546"/>
    <w:rsid w:val="009F6857"/>
    <w:rsid w:val="009F7074"/>
    <w:rsid w:val="009F7161"/>
    <w:rsid w:val="009F7B3A"/>
    <w:rsid w:val="00A04B3F"/>
    <w:rsid w:val="00A06200"/>
    <w:rsid w:val="00A07B82"/>
    <w:rsid w:val="00A11AEA"/>
    <w:rsid w:val="00A12335"/>
    <w:rsid w:val="00A13A57"/>
    <w:rsid w:val="00A1507A"/>
    <w:rsid w:val="00A16AEE"/>
    <w:rsid w:val="00A170DE"/>
    <w:rsid w:val="00A2125A"/>
    <w:rsid w:val="00A24FFE"/>
    <w:rsid w:val="00A31895"/>
    <w:rsid w:val="00A31BCE"/>
    <w:rsid w:val="00A3468C"/>
    <w:rsid w:val="00A40919"/>
    <w:rsid w:val="00A40F90"/>
    <w:rsid w:val="00A52361"/>
    <w:rsid w:val="00A52882"/>
    <w:rsid w:val="00A56553"/>
    <w:rsid w:val="00A56BB5"/>
    <w:rsid w:val="00A573F2"/>
    <w:rsid w:val="00A57BB4"/>
    <w:rsid w:val="00A57D96"/>
    <w:rsid w:val="00A60397"/>
    <w:rsid w:val="00A61614"/>
    <w:rsid w:val="00A626E7"/>
    <w:rsid w:val="00A70A9A"/>
    <w:rsid w:val="00A750CE"/>
    <w:rsid w:val="00A75EED"/>
    <w:rsid w:val="00A82624"/>
    <w:rsid w:val="00A93504"/>
    <w:rsid w:val="00A95A66"/>
    <w:rsid w:val="00A95C6C"/>
    <w:rsid w:val="00A96AFB"/>
    <w:rsid w:val="00A97433"/>
    <w:rsid w:val="00AA1CC9"/>
    <w:rsid w:val="00AA6AF6"/>
    <w:rsid w:val="00AB28DB"/>
    <w:rsid w:val="00AC0A51"/>
    <w:rsid w:val="00AC1E5E"/>
    <w:rsid w:val="00AC3642"/>
    <w:rsid w:val="00AC5735"/>
    <w:rsid w:val="00AC6C25"/>
    <w:rsid w:val="00AC7ED6"/>
    <w:rsid w:val="00AC7F28"/>
    <w:rsid w:val="00AD2A60"/>
    <w:rsid w:val="00AD3010"/>
    <w:rsid w:val="00AD733B"/>
    <w:rsid w:val="00AD73D9"/>
    <w:rsid w:val="00AD77D3"/>
    <w:rsid w:val="00AE201B"/>
    <w:rsid w:val="00AE3364"/>
    <w:rsid w:val="00AE4400"/>
    <w:rsid w:val="00AF2183"/>
    <w:rsid w:val="00B06433"/>
    <w:rsid w:val="00B0653F"/>
    <w:rsid w:val="00B32B56"/>
    <w:rsid w:val="00B3612B"/>
    <w:rsid w:val="00B4369E"/>
    <w:rsid w:val="00B43887"/>
    <w:rsid w:val="00B446B5"/>
    <w:rsid w:val="00B44B7A"/>
    <w:rsid w:val="00B44E78"/>
    <w:rsid w:val="00B45146"/>
    <w:rsid w:val="00B5061E"/>
    <w:rsid w:val="00B52756"/>
    <w:rsid w:val="00B5452E"/>
    <w:rsid w:val="00B56C7B"/>
    <w:rsid w:val="00B57DE0"/>
    <w:rsid w:val="00B57FF2"/>
    <w:rsid w:val="00B6106D"/>
    <w:rsid w:val="00B643B9"/>
    <w:rsid w:val="00B64DD0"/>
    <w:rsid w:val="00B65D40"/>
    <w:rsid w:val="00B6682F"/>
    <w:rsid w:val="00B678FB"/>
    <w:rsid w:val="00B67C3C"/>
    <w:rsid w:val="00B7036F"/>
    <w:rsid w:val="00B70610"/>
    <w:rsid w:val="00B75632"/>
    <w:rsid w:val="00B7625A"/>
    <w:rsid w:val="00B8105A"/>
    <w:rsid w:val="00B82F0A"/>
    <w:rsid w:val="00B866FD"/>
    <w:rsid w:val="00B903C2"/>
    <w:rsid w:val="00B91473"/>
    <w:rsid w:val="00B92A0C"/>
    <w:rsid w:val="00B967E7"/>
    <w:rsid w:val="00B9687C"/>
    <w:rsid w:val="00B97851"/>
    <w:rsid w:val="00BA2D89"/>
    <w:rsid w:val="00BA55AD"/>
    <w:rsid w:val="00BB2C53"/>
    <w:rsid w:val="00BB4FC4"/>
    <w:rsid w:val="00BB71A9"/>
    <w:rsid w:val="00BB7A48"/>
    <w:rsid w:val="00BC01E4"/>
    <w:rsid w:val="00BC47C0"/>
    <w:rsid w:val="00BC500E"/>
    <w:rsid w:val="00BC5219"/>
    <w:rsid w:val="00BC5B1D"/>
    <w:rsid w:val="00BD76F2"/>
    <w:rsid w:val="00BE3399"/>
    <w:rsid w:val="00BE6D22"/>
    <w:rsid w:val="00BF0B3C"/>
    <w:rsid w:val="00C00F67"/>
    <w:rsid w:val="00C02C47"/>
    <w:rsid w:val="00C042F1"/>
    <w:rsid w:val="00C0498C"/>
    <w:rsid w:val="00C05EB3"/>
    <w:rsid w:val="00C22505"/>
    <w:rsid w:val="00C22994"/>
    <w:rsid w:val="00C2315F"/>
    <w:rsid w:val="00C26DD9"/>
    <w:rsid w:val="00C31403"/>
    <w:rsid w:val="00C31F73"/>
    <w:rsid w:val="00C32CC2"/>
    <w:rsid w:val="00C3401D"/>
    <w:rsid w:val="00C37853"/>
    <w:rsid w:val="00C378A5"/>
    <w:rsid w:val="00C442E2"/>
    <w:rsid w:val="00C44E71"/>
    <w:rsid w:val="00C44F7E"/>
    <w:rsid w:val="00C451D6"/>
    <w:rsid w:val="00C45631"/>
    <w:rsid w:val="00C45D98"/>
    <w:rsid w:val="00C46EBD"/>
    <w:rsid w:val="00C52B12"/>
    <w:rsid w:val="00C52DF9"/>
    <w:rsid w:val="00C5373F"/>
    <w:rsid w:val="00C55809"/>
    <w:rsid w:val="00C57C82"/>
    <w:rsid w:val="00C60A38"/>
    <w:rsid w:val="00C60D45"/>
    <w:rsid w:val="00C67B2A"/>
    <w:rsid w:val="00C72BB6"/>
    <w:rsid w:val="00C73A20"/>
    <w:rsid w:val="00C73B2F"/>
    <w:rsid w:val="00C770A3"/>
    <w:rsid w:val="00C82231"/>
    <w:rsid w:val="00C870F6"/>
    <w:rsid w:val="00C87BC8"/>
    <w:rsid w:val="00C9063F"/>
    <w:rsid w:val="00C9142A"/>
    <w:rsid w:val="00C934AC"/>
    <w:rsid w:val="00C9365C"/>
    <w:rsid w:val="00C96485"/>
    <w:rsid w:val="00CA6AC9"/>
    <w:rsid w:val="00CB1EAC"/>
    <w:rsid w:val="00CB29E3"/>
    <w:rsid w:val="00CB5831"/>
    <w:rsid w:val="00CB6B98"/>
    <w:rsid w:val="00CB7F25"/>
    <w:rsid w:val="00CC1FC8"/>
    <w:rsid w:val="00CC4A6C"/>
    <w:rsid w:val="00CC4F91"/>
    <w:rsid w:val="00CD0C55"/>
    <w:rsid w:val="00CD24F8"/>
    <w:rsid w:val="00CD2500"/>
    <w:rsid w:val="00CD7270"/>
    <w:rsid w:val="00CE164E"/>
    <w:rsid w:val="00CE5695"/>
    <w:rsid w:val="00CF0B4D"/>
    <w:rsid w:val="00CF2C2F"/>
    <w:rsid w:val="00CF3833"/>
    <w:rsid w:val="00CF3D77"/>
    <w:rsid w:val="00CF5915"/>
    <w:rsid w:val="00CF6A8B"/>
    <w:rsid w:val="00CF766B"/>
    <w:rsid w:val="00D0045E"/>
    <w:rsid w:val="00D015C1"/>
    <w:rsid w:val="00D13882"/>
    <w:rsid w:val="00D15BD0"/>
    <w:rsid w:val="00D21317"/>
    <w:rsid w:val="00D21645"/>
    <w:rsid w:val="00D26B0D"/>
    <w:rsid w:val="00D31D72"/>
    <w:rsid w:val="00D35599"/>
    <w:rsid w:val="00D35675"/>
    <w:rsid w:val="00D3742F"/>
    <w:rsid w:val="00D41FA0"/>
    <w:rsid w:val="00D4645F"/>
    <w:rsid w:val="00D50AB3"/>
    <w:rsid w:val="00D5115C"/>
    <w:rsid w:val="00D5790D"/>
    <w:rsid w:val="00D57933"/>
    <w:rsid w:val="00D609AA"/>
    <w:rsid w:val="00D611D9"/>
    <w:rsid w:val="00D63C1D"/>
    <w:rsid w:val="00D66954"/>
    <w:rsid w:val="00D72C13"/>
    <w:rsid w:val="00D73121"/>
    <w:rsid w:val="00D76C42"/>
    <w:rsid w:val="00D80722"/>
    <w:rsid w:val="00D81C82"/>
    <w:rsid w:val="00D97474"/>
    <w:rsid w:val="00DA0BC5"/>
    <w:rsid w:val="00DA3174"/>
    <w:rsid w:val="00DA3781"/>
    <w:rsid w:val="00DA500E"/>
    <w:rsid w:val="00DA5219"/>
    <w:rsid w:val="00DB301B"/>
    <w:rsid w:val="00DB3A70"/>
    <w:rsid w:val="00DB648A"/>
    <w:rsid w:val="00DC2099"/>
    <w:rsid w:val="00DC4D1A"/>
    <w:rsid w:val="00DC5CB6"/>
    <w:rsid w:val="00DC77B5"/>
    <w:rsid w:val="00DD0ED4"/>
    <w:rsid w:val="00DD1177"/>
    <w:rsid w:val="00DD2148"/>
    <w:rsid w:val="00DD5E7D"/>
    <w:rsid w:val="00DD6578"/>
    <w:rsid w:val="00DE2268"/>
    <w:rsid w:val="00DE6C04"/>
    <w:rsid w:val="00DE75B9"/>
    <w:rsid w:val="00DE78CA"/>
    <w:rsid w:val="00DF09E7"/>
    <w:rsid w:val="00DF1D27"/>
    <w:rsid w:val="00DF39D3"/>
    <w:rsid w:val="00DF42AA"/>
    <w:rsid w:val="00DF6CB7"/>
    <w:rsid w:val="00DF7424"/>
    <w:rsid w:val="00E02DFC"/>
    <w:rsid w:val="00E0326F"/>
    <w:rsid w:val="00E03B80"/>
    <w:rsid w:val="00E07F94"/>
    <w:rsid w:val="00E11667"/>
    <w:rsid w:val="00E12B62"/>
    <w:rsid w:val="00E140EC"/>
    <w:rsid w:val="00E228D2"/>
    <w:rsid w:val="00E22CF8"/>
    <w:rsid w:val="00E279AC"/>
    <w:rsid w:val="00E31FE9"/>
    <w:rsid w:val="00E4049D"/>
    <w:rsid w:val="00E43DDA"/>
    <w:rsid w:val="00E444CA"/>
    <w:rsid w:val="00E44C9B"/>
    <w:rsid w:val="00E47BCE"/>
    <w:rsid w:val="00E503BE"/>
    <w:rsid w:val="00E50690"/>
    <w:rsid w:val="00E50EFD"/>
    <w:rsid w:val="00E51675"/>
    <w:rsid w:val="00E527C4"/>
    <w:rsid w:val="00E544CD"/>
    <w:rsid w:val="00E54EBD"/>
    <w:rsid w:val="00E6284C"/>
    <w:rsid w:val="00E63927"/>
    <w:rsid w:val="00E6540A"/>
    <w:rsid w:val="00E65F47"/>
    <w:rsid w:val="00E723E9"/>
    <w:rsid w:val="00E72A27"/>
    <w:rsid w:val="00E74519"/>
    <w:rsid w:val="00E84CC2"/>
    <w:rsid w:val="00E87085"/>
    <w:rsid w:val="00E8713B"/>
    <w:rsid w:val="00E91D44"/>
    <w:rsid w:val="00E963F1"/>
    <w:rsid w:val="00E97384"/>
    <w:rsid w:val="00EA1418"/>
    <w:rsid w:val="00EA1AA2"/>
    <w:rsid w:val="00EB1FDC"/>
    <w:rsid w:val="00EB2448"/>
    <w:rsid w:val="00EB2A88"/>
    <w:rsid w:val="00EB5D15"/>
    <w:rsid w:val="00EB7776"/>
    <w:rsid w:val="00EB7C0C"/>
    <w:rsid w:val="00EC4499"/>
    <w:rsid w:val="00EC5065"/>
    <w:rsid w:val="00EC70EB"/>
    <w:rsid w:val="00ED0479"/>
    <w:rsid w:val="00ED5736"/>
    <w:rsid w:val="00ED6C14"/>
    <w:rsid w:val="00EE32A8"/>
    <w:rsid w:val="00EE4D78"/>
    <w:rsid w:val="00EE4F30"/>
    <w:rsid w:val="00EE5C81"/>
    <w:rsid w:val="00EF79BB"/>
    <w:rsid w:val="00F055F4"/>
    <w:rsid w:val="00F06537"/>
    <w:rsid w:val="00F07511"/>
    <w:rsid w:val="00F1203F"/>
    <w:rsid w:val="00F13AB7"/>
    <w:rsid w:val="00F15039"/>
    <w:rsid w:val="00F16C97"/>
    <w:rsid w:val="00F258AB"/>
    <w:rsid w:val="00F25BD8"/>
    <w:rsid w:val="00F30620"/>
    <w:rsid w:val="00F33596"/>
    <w:rsid w:val="00F3628A"/>
    <w:rsid w:val="00F370DB"/>
    <w:rsid w:val="00F40077"/>
    <w:rsid w:val="00F403A3"/>
    <w:rsid w:val="00F45B22"/>
    <w:rsid w:val="00F46197"/>
    <w:rsid w:val="00F46718"/>
    <w:rsid w:val="00F46F07"/>
    <w:rsid w:val="00F5702B"/>
    <w:rsid w:val="00F5703B"/>
    <w:rsid w:val="00F57B54"/>
    <w:rsid w:val="00F61C4A"/>
    <w:rsid w:val="00F62321"/>
    <w:rsid w:val="00F63A7F"/>
    <w:rsid w:val="00F63E23"/>
    <w:rsid w:val="00F65D3B"/>
    <w:rsid w:val="00F77B3F"/>
    <w:rsid w:val="00F8008B"/>
    <w:rsid w:val="00F82E8F"/>
    <w:rsid w:val="00F8437F"/>
    <w:rsid w:val="00F858B0"/>
    <w:rsid w:val="00F85A69"/>
    <w:rsid w:val="00F85B3A"/>
    <w:rsid w:val="00F913CA"/>
    <w:rsid w:val="00F91EBA"/>
    <w:rsid w:val="00F9429F"/>
    <w:rsid w:val="00F9563A"/>
    <w:rsid w:val="00F95D54"/>
    <w:rsid w:val="00F9657D"/>
    <w:rsid w:val="00F9778D"/>
    <w:rsid w:val="00F97F9F"/>
    <w:rsid w:val="00FA6B41"/>
    <w:rsid w:val="00FA77E9"/>
    <w:rsid w:val="00FB1187"/>
    <w:rsid w:val="00FB260D"/>
    <w:rsid w:val="00FB32E2"/>
    <w:rsid w:val="00FB3330"/>
    <w:rsid w:val="00FC0B66"/>
    <w:rsid w:val="00FC1C19"/>
    <w:rsid w:val="00FC26FC"/>
    <w:rsid w:val="00FC2CC0"/>
    <w:rsid w:val="00FC3C5F"/>
    <w:rsid w:val="00FC461E"/>
    <w:rsid w:val="00FD0536"/>
    <w:rsid w:val="00FD0685"/>
    <w:rsid w:val="00FD6A98"/>
    <w:rsid w:val="00FF473F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DE52B6"/>
  <w15:chartTrackingRefBased/>
  <w15:docId w15:val="{A3A22AFB-6421-4346-98A4-2F155794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C67B2A"/>
    <w:rPr>
      <w:bCs/>
      <w:sz w:val="22"/>
      <w:szCs w:val="22"/>
      <w:lang w:val="en-US" w:eastAsia="en-US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77130B"/>
    <w:pPr>
      <w:keepNext/>
      <w:widowControl w:val="0"/>
      <w:numPr>
        <w:numId w:val="7"/>
      </w:numPr>
      <w:spacing w:before="360" w:after="240"/>
      <w:outlineLvl w:val="0"/>
    </w:pPr>
    <w:rPr>
      <w:b/>
      <w:caps/>
      <w:snapToGrid w:val="0"/>
      <w:kern w:val="28"/>
      <w:sz w:val="28"/>
    </w:rPr>
  </w:style>
  <w:style w:type="paragraph" w:styleId="Heading2">
    <w:name w:val="heading 2"/>
    <w:aliases w:val="l2,H2,h21"/>
    <w:basedOn w:val="Normal"/>
    <w:next w:val="Normal"/>
    <w:link w:val="Heading2Char"/>
    <w:autoRedefine/>
    <w:qFormat/>
    <w:rsid w:val="00F8437F"/>
    <w:pPr>
      <w:keepNext/>
      <w:numPr>
        <w:ilvl w:val="1"/>
        <w:numId w:val="7"/>
      </w:numPr>
      <w:spacing w:after="120"/>
      <w:outlineLvl w:val="1"/>
    </w:pPr>
    <w:rPr>
      <w:b/>
      <w:bCs w:val="0"/>
      <w:iCs/>
      <w:snapToGrid w:val="0"/>
    </w:rPr>
  </w:style>
  <w:style w:type="paragraph" w:styleId="Heading3">
    <w:name w:val="heading 3"/>
    <w:basedOn w:val="Normal"/>
    <w:next w:val="Normal"/>
    <w:qFormat/>
    <w:rsid w:val="005440B7"/>
    <w:pPr>
      <w:keepNext/>
      <w:numPr>
        <w:ilvl w:val="2"/>
        <w:numId w:val="7"/>
      </w:numPr>
      <w:spacing w:before="180"/>
      <w:outlineLvl w:val="2"/>
    </w:pPr>
    <w:rPr>
      <w:b/>
      <w:bCs w:val="0"/>
      <w:szCs w:val="18"/>
    </w:rPr>
  </w:style>
  <w:style w:type="paragraph" w:styleId="Heading4">
    <w:name w:val="heading 4"/>
    <w:basedOn w:val="Normal"/>
    <w:next w:val="Normal"/>
    <w:link w:val="Heading4Char"/>
    <w:qFormat/>
    <w:rsid w:val="003A326A"/>
    <w:pPr>
      <w:keepNext/>
      <w:numPr>
        <w:ilvl w:val="3"/>
        <w:numId w:val="7"/>
      </w:numPr>
      <w:spacing w:before="240"/>
      <w:outlineLvl w:val="3"/>
    </w:pPr>
    <w:rPr>
      <w:b/>
      <w:bCs w:val="0"/>
      <w:i/>
    </w:rPr>
  </w:style>
  <w:style w:type="paragraph" w:styleId="Heading5">
    <w:name w:val="heading 5"/>
    <w:basedOn w:val="Normal"/>
    <w:next w:val="Normal"/>
    <w:qFormat/>
    <w:rsid w:val="00F25BD8"/>
    <w:pPr>
      <w:numPr>
        <w:ilvl w:val="4"/>
        <w:numId w:val="7"/>
      </w:numPr>
      <w:spacing w:before="24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7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87BC2"/>
    <w:pPr>
      <w:tabs>
        <w:tab w:val="left" w:pos="360"/>
        <w:tab w:val="left" w:pos="450"/>
        <w:tab w:val="right" w:leader="dot" w:pos="8630"/>
      </w:tabs>
      <w:spacing w:before="180" w:after="120"/>
    </w:pPr>
    <w:rPr>
      <w:bCs w:val="0"/>
      <w:caps/>
      <w:noProof/>
    </w:rPr>
  </w:style>
  <w:style w:type="paragraph" w:styleId="NormalIndent">
    <w:name w:val="Normal Indent"/>
    <w:basedOn w:val="Normal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pPr>
      <w:numPr>
        <w:ilvl w:val="0"/>
        <w:numId w:val="0"/>
      </w:numPr>
      <w:ind w:left="720"/>
    </w:pPr>
    <w:rPr>
      <w:i w:val="0"/>
      <w:iCs/>
    </w:rPr>
  </w:style>
  <w:style w:type="paragraph" w:customStyle="1" w:styleId="Vidu">
    <w:name w:val="Vidu"/>
    <w:basedOn w:val="Normal"/>
    <w:pPr>
      <w:numPr>
        <w:numId w:val="1"/>
      </w:numPr>
      <w:jc w:val="both"/>
    </w:pPr>
  </w:style>
  <w:style w:type="paragraph" w:customStyle="1" w:styleId="Mucvidu">
    <w:name w:val="Mucvidu"/>
    <w:basedOn w:val="Vidu"/>
    <w:pPr>
      <w:numPr>
        <w:numId w:val="2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3"/>
      </w:numPr>
    </w:pPr>
    <w:rPr>
      <w:sz w:val="28"/>
      <w:szCs w:val="28"/>
    </w:rPr>
  </w:style>
  <w:style w:type="paragraph" w:customStyle="1" w:styleId="Refer">
    <w:name w:val="Refer"/>
    <w:basedOn w:val="Normal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4"/>
      </w:numPr>
    </w:pPr>
    <w:rPr>
      <w:rFonts w:ascii="Arial" w:hAnsi="Arial" w:cs="Arial"/>
    </w:rPr>
  </w:style>
  <w:style w:type="paragraph" w:styleId="Header">
    <w:name w:val="header"/>
    <w:basedOn w:val="Normal"/>
    <w:autoRedefine/>
    <w:rsid w:val="00ED6C14"/>
    <w:pPr>
      <w:pBdr>
        <w:bottom w:val="single" w:sz="4" w:space="1" w:color="auto"/>
      </w:pBdr>
      <w:tabs>
        <w:tab w:val="right" w:pos="9356"/>
      </w:tabs>
      <w:ind w:right="14"/>
    </w:pPr>
    <w:rPr>
      <w:i/>
    </w:rPr>
  </w:style>
  <w:style w:type="paragraph" w:styleId="TOC2">
    <w:name w:val="toc 2"/>
    <w:basedOn w:val="Normal"/>
    <w:next w:val="Normal"/>
    <w:autoRedefine/>
    <w:uiPriority w:val="39"/>
    <w:rsid w:val="00A57BB4"/>
    <w:pPr>
      <w:tabs>
        <w:tab w:val="left" w:pos="900"/>
        <w:tab w:val="right" w:leader="dot" w:pos="8630"/>
      </w:tabs>
      <w:ind w:left="360"/>
    </w:pPr>
    <w:rPr>
      <w:rFonts w:cs="Tahoma"/>
      <w:noProof/>
      <w:szCs w:val="24"/>
    </w:rPr>
  </w:style>
  <w:style w:type="paragraph" w:styleId="TOC3">
    <w:name w:val="toc 3"/>
    <w:basedOn w:val="Normal"/>
    <w:next w:val="Normal"/>
    <w:autoRedefine/>
    <w:uiPriority w:val="39"/>
    <w:rsid w:val="00865765"/>
    <w:pPr>
      <w:tabs>
        <w:tab w:val="left" w:pos="1440"/>
        <w:tab w:val="right" w:leader="dot" w:pos="8640"/>
      </w:tabs>
      <w:ind w:left="540"/>
    </w:pPr>
    <w:rPr>
      <w:i/>
      <w:noProof/>
      <w:szCs w:val="18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styleId="Title">
    <w:name w:val="Title"/>
    <w:basedOn w:val="Normal"/>
    <w:qFormat/>
    <w:pPr>
      <w:spacing w:before="240"/>
      <w:jc w:val="center"/>
    </w:pPr>
    <w:rPr>
      <w:rFonts w:ascii=".VnArialH" w:hAnsi=".VnArialH"/>
      <w:b/>
      <w:bCs w:val="0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styleId="Footer">
    <w:name w:val="footer"/>
    <w:basedOn w:val="Normal"/>
    <w:link w:val="FooterChar"/>
    <w:autoRedefine/>
    <w:uiPriority w:val="99"/>
    <w:rsid w:val="00ED6C14"/>
    <w:pPr>
      <w:tabs>
        <w:tab w:val="center" w:pos="4320"/>
        <w:tab w:val="right" w:pos="9498"/>
      </w:tabs>
    </w:pPr>
    <w:rPr>
      <w:rFonts w:cs="Tahoma"/>
      <w:i/>
    </w:rPr>
  </w:style>
  <w:style w:type="paragraph" w:customStyle="1" w:styleId="NormalH">
    <w:name w:val="NormalH"/>
    <w:basedOn w:val="Normal"/>
    <w:autoRedefine/>
    <w:rsid w:val="009E63EE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jc w:val="center"/>
    </w:pPr>
    <w:rPr>
      <w:b/>
      <w:caps/>
      <w:sz w:val="28"/>
      <w:szCs w:val="24"/>
    </w:rPr>
  </w:style>
  <w:style w:type="character" w:styleId="PageNumber">
    <w:name w:val="page number"/>
    <w:basedOn w:val="DefaultParagraphFont"/>
  </w:style>
  <w:style w:type="paragraph" w:customStyle="1" w:styleId="Bang">
    <w:name w:val="Bang"/>
    <w:basedOn w:val="Normal"/>
    <w:autoRedefine/>
    <w:pPr>
      <w:spacing w:before="80" w:after="80"/>
    </w:pPr>
    <w:rPr>
      <w:rFonts w:cs="Tahoma"/>
      <w:sz w:val="18"/>
      <w:szCs w:val="18"/>
    </w:rPr>
  </w:style>
  <w:style w:type="paragraph" w:customStyle="1" w:styleId="Heading30">
    <w:name w:val="Heading3"/>
    <w:basedOn w:val="NormalIndent"/>
    <w:pPr>
      <w:numPr>
        <w:ilvl w:val="1"/>
        <w:numId w:val="26"/>
      </w:numPr>
    </w:pPr>
    <w:rPr>
      <w:rFonts w:ascii=".VnArial" w:hAnsi=".VnArial"/>
    </w:rPr>
  </w:style>
  <w:style w:type="paragraph" w:styleId="BodyTextIndent3">
    <w:name w:val="Body Text Indent 3"/>
    <w:basedOn w:val="Normal"/>
    <w:pPr>
      <w:ind w:left="540"/>
      <w:jc w:val="both"/>
    </w:pPr>
    <w:rPr>
      <w:lang w:val="en-AU"/>
    </w:rPr>
  </w:style>
  <w:style w:type="paragraph" w:styleId="BodyText">
    <w:name w:val="Body Text"/>
    <w:basedOn w:val="Normal"/>
    <w:pPr>
      <w:jc w:val="both"/>
    </w:pPr>
    <w:rPr>
      <w:sz w:val="24"/>
      <w:szCs w:val="24"/>
      <w:lang w:val="en-AU"/>
    </w:rPr>
  </w:style>
  <w:style w:type="paragraph" w:customStyle="1" w:styleId="Heading1H1">
    <w:name w:val="Heading 1.H1"/>
    <w:basedOn w:val="Normal"/>
    <w:next w:val="Normal"/>
    <w:pPr>
      <w:keepNext/>
      <w:tabs>
        <w:tab w:val="left" w:pos="432"/>
      </w:tabs>
      <w:spacing w:before="240" w:after="240"/>
      <w:ind w:left="432" w:hanging="432"/>
      <w:jc w:val="both"/>
    </w:pPr>
    <w:rPr>
      <w:b/>
      <w:bCs w:val="0"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qFormat/>
    <w:rsid w:val="004D5D22"/>
    <w:pPr>
      <w:keepNext/>
      <w:tabs>
        <w:tab w:val="left" w:pos="576"/>
      </w:tabs>
      <w:spacing w:before="240" w:after="200"/>
      <w:ind w:left="576" w:hanging="576"/>
      <w:jc w:val="both"/>
    </w:pPr>
    <w:rPr>
      <w:b/>
      <w:bCs w:val="0"/>
      <w:lang w:val="en-AU"/>
    </w:rPr>
  </w:style>
  <w:style w:type="paragraph" w:customStyle="1" w:styleId="APP2">
    <w:name w:val="APP2"/>
    <w:basedOn w:val="Normal"/>
    <w:pPr>
      <w:tabs>
        <w:tab w:val="left" w:pos="-720"/>
        <w:tab w:val="left" w:pos="0"/>
      </w:tabs>
      <w:ind w:hanging="720"/>
      <w:jc w:val="both"/>
    </w:pPr>
    <w:rPr>
      <w:b/>
      <w:bCs w:val="0"/>
      <w:lang w:val="en-AU"/>
    </w:rPr>
  </w:style>
  <w:style w:type="paragraph" w:customStyle="1" w:styleId="App1">
    <w:name w:val="App1"/>
    <w:basedOn w:val="Heading1H1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pPr>
      <w:tabs>
        <w:tab w:val="left" w:pos="-720"/>
        <w:tab w:val="left" w:pos="-576"/>
        <w:tab w:val="left" w:pos="0"/>
      </w:tabs>
      <w:jc w:val="both"/>
    </w:pPr>
    <w:rPr>
      <w:lang w:val="en-GB"/>
    </w:rPr>
  </w:style>
  <w:style w:type="paragraph" w:customStyle="1" w:styleId="chklvl2">
    <w:name w:val="chklvl2"/>
    <w:basedOn w:val="Normal"/>
    <w:pPr>
      <w:ind w:firstLine="720"/>
      <w:jc w:val="both"/>
    </w:pPr>
    <w:rPr>
      <w:lang w:val="en-AU"/>
    </w:rPr>
  </w:style>
  <w:style w:type="paragraph" w:customStyle="1" w:styleId="chklvl1">
    <w:name w:val="chklvl1"/>
    <w:basedOn w:val="Normal"/>
    <w:pPr>
      <w:ind w:firstLine="360"/>
      <w:jc w:val="both"/>
    </w:pPr>
    <w:rPr>
      <w:sz w:val="24"/>
      <w:szCs w:val="24"/>
      <w:lang w:val="en-AU"/>
    </w:rPr>
  </w:style>
  <w:style w:type="paragraph" w:customStyle="1" w:styleId="chklvl3">
    <w:name w:val="chklvl3"/>
    <w:basedOn w:val="Normal"/>
    <w:pPr>
      <w:ind w:firstLine="1080"/>
      <w:jc w:val="both"/>
    </w:pPr>
    <w:rPr>
      <w:lang w:val="en-AU"/>
    </w:rPr>
  </w:style>
  <w:style w:type="paragraph" w:customStyle="1" w:styleId="CHKLVL4">
    <w:name w:val="CHKLVL4"/>
    <w:basedOn w:val="Normal"/>
    <w:pPr>
      <w:ind w:left="1440"/>
      <w:jc w:val="both"/>
    </w:pPr>
    <w:rPr>
      <w:i/>
      <w:iCs/>
      <w:lang w:val="en-AU"/>
    </w:rPr>
  </w:style>
  <w:style w:type="paragraph" w:customStyle="1" w:styleId="GLOSSARY1">
    <w:name w:val="GLOSSARY1"/>
    <w:basedOn w:val="Normal"/>
    <w:pPr>
      <w:ind w:left="274" w:hanging="274"/>
      <w:jc w:val="both"/>
    </w:pPr>
    <w:rPr>
      <w:b/>
      <w:bCs w:val="0"/>
      <w:lang w:val="en-AU"/>
    </w:rPr>
  </w:style>
  <w:style w:type="paragraph" w:customStyle="1" w:styleId="h1para">
    <w:name w:val="h1para"/>
    <w:basedOn w:val="Normal"/>
    <w:pPr>
      <w:ind w:left="450"/>
      <w:jc w:val="both"/>
    </w:pPr>
    <w:rPr>
      <w:lang w:val="en-AU"/>
    </w:rPr>
  </w:style>
  <w:style w:type="paragraph" w:customStyle="1" w:styleId="h2level">
    <w:name w:val="h2level"/>
    <w:basedOn w:val="Normal"/>
    <w:pPr>
      <w:ind w:left="1170"/>
      <w:jc w:val="both"/>
    </w:pPr>
    <w:rPr>
      <w:lang w:val="en-AU"/>
    </w:rPr>
  </w:style>
  <w:style w:type="paragraph" w:customStyle="1" w:styleId="Titlechklst">
    <w:name w:val="Title_chklst"/>
    <w:basedOn w:val="Normal"/>
    <w:pPr>
      <w:jc w:val="center"/>
    </w:pPr>
    <w:rPr>
      <w:b/>
      <w:bCs w:val="0"/>
      <w:caps/>
      <w:sz w:val="28"/>
      <w:szCs w:val="28"/>
      <w:lang w:val="en-AU"/>
    </w:rPr>
  </w:style>
  <w:style w:type="paragraph" w:customStyle="1" w:styleId="CHAPTER">
    <w:name w:val="CHAPTER"/>
    <w:basedOn w:val="Normal"/>
    <w:pPr>
      <w:ind w:left="360" w:hanging="360"/>
      <w:jc w:val="center"/>
    </w:pPr>
    <w:rPr>
      <w:b/>
      <w:bCs w:val="0"/>
      <w:sz w:val="36"/>
      <w:szCs w:val="36"/>
      <w:lang w:val="en-AU"/>
    </w:rPr>
  </w:style>
  <w:style w:type="paragraph" w:customStyle="1" w:styleId="Sub-heading1">
    <w:name w:val="Sub-heading 1"/>
    <w:basedOn w:val="CHAPTER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pPr>
      <w:ind w:left="432"/>
      <w:jc w:val="both"/>
    </w:pPr>
    <w:rPr>
      <w:lang w:val="en-AU"/>
    </w:rPr>
  </w:style>
  <w:style w:type="paragraph" w:customStyle="1" w:styleId="Level4">
    <w:name w:val="Level_4"/>
    <w:basedOn w:val="Normal"/>
    <w:pPr>
      <w:ind w:left="1080"/>
      <w:jc w:val="both"/>
    </w:pPr>
    <w:rPr>
      <w:lang w:val="en-AU"/>
    </w:rPr>
  </w:style>
  <w:style w:type="paragraph" w:customStyle="1" w:styleId="Level1">
    <w:name w:val="Level_1"/>
    <w:basedOn w:val="Normal"/>
    <w:pPr>
      <w:jc w:val="both"/>
    </w:pPr>
    <w:rPr>
      <w:b/>
      <w:bCs w:val="0"/>
      <w:lang w:val="en-AU"/>
    </w:rPr>
  </w:style>
  <w:style w:type="paragraph" w:customStyle="1" w:styleId="Level3">
    <w:name w:val="Level_3"/>
    <w:basedOn w:val="Level1"/>
    <w:pPr>
      <w:ind w:left="720"/>
    </w:pPr>
    <w:rPr>
      <w:b w:val="0"/>
      <w:bCs/>
    </w:rPr>
  </w:style>
  <w:style w:type="paragraph" w:customStyle="1" w:styleId="Level2">
    <w:name w:val="Level_2"/>
    <w:basedOn w:val="Level3"/>
    <w:pPr>
      <w:ind w:left="432"/>
    </w:pPr>
  </w:style>
  <w:style w:type="paragraph" w:customStyle="1" w:styleId="Level5">
    <w:name w:val="Level_5"/>
    <w:basedOn w:val="Normal"/>
    <w:pPr>
      <w:ind w:left="1440"/>
      <w:jc w:val="both"/>
    </w:pPr>
    <w:rPr>
      <w:lang w:val="en-AU"/>
    </w:rPr>
  </w:style>
  <w:style w:type="paragraph" w:customStyle="1" w:styleId="level6">
    <w:name w:val="level_6"/>
    <w:basedOn w:val="Normal"/>
    <w:pPr>
      <w:ind w:left="1800"/>
      <w:jc w:val="both"/>
    </w:pPr>
    <w:rPr>
      <w:lang w:val="en-AU"/>
    </w:rPr>
  </w:style>
  <w:style w:type="paragraph" w:customStyle="1" w:styleId="Appendix">
    <w:name w:val="Appendix"/>
    <w:basedOn w:val="Normal"/>
    <w:pPr>
      <w:jc w:val="both"/>
    </w:pPr>
    <w:rPr>
      <w:b/>
      <w:bCs w:val="0"/>
      <w:caps/>
      <w:sz w:val="24"/>
      <w:szCs w:val="24"/>
      <w:lang w:val="en-AU"/>
    </w:rPr>
  </w:style>
  <w:style w:type="paragraph" w:customStyle="1" w:styleId="Applevel2">
    <w:name w:val="App_level2"/>
    <w:basedOn w:val="Normal"/>
    <w:pPr>
      <w:jc w:val="both"/>
    </w:pPr>
    <w:rPr>
      <w:b/>
      <w:bCs w:val="0"/>
      <w:caps/>
      <w:lang w:val="en-AU"/>
    </w:rPr>
  </w:style>
  <w:style w:type="paragraph" w:styleId="FootnoteText">
    <w:name w:val="footnote text"/>
    <w:basedOn w:val="Normal"/>
    <w:semiHidden/>
  </w:style>
  <w:style w:type="paragraph" w:customStyle="1" w:styleId="Standaard">
    <w:name w:val="Standaard"/>
    <w:rPr>
      <w:rFonts w:ascii="CG Times" w:hAnsi="CG Times"/>
      <w:sz w:val="24"/>
      <w:szCs w:val="24"/>
      <w:lang w:val="en-GB" w:eastAsia="en-US"/>
    </w:rPr>
  </w:style>
  <w:style w:type="paragraph" w:styleId="CommentText">
    <w:name w:val="annotation text"/>
    <w:basedOn w:val="Normal"/>
    <w:link w:val="CommentTextChar"/>
    <w:semiHidden/>
    <w:rPr>
      <w:lang w:val="en-GB"/>
    </w:rPr>
  </w:style>
  <w:style w:type="paragraph" w:styleId="BodyTextIndent">
    <w:name w:val="Body Text Indent"/>
    <w:basedOn w:val="Normal"/>
    <w:pPr>
      <w:jc w:val="both"/>
    </w:pPr>
    <w:rPr>
      <w:sz w:val="24"/>
      <w:szCs w:val="24"/>
      <w:lang w:val="en-AU"/>
    </w:rPr>
  </w:style>
  <w:style w:type="paragraph" w:customStyle="1" w:styleId="Starbullet">
    <w:name w:val="Starbullet"/>
    <w:basedOn w:val="Normal"/>
    <w:pPr>
      <w:spacing w:after="240"/>
      <w:ind w:left="360" w:hanging="360"/>
      <w:jc w:val="both"/>
    </w:pPr>
    <w:rPr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pPr>
      <w:spacing w:before="240"/>
      <w:jc w:val="both"/>
    </w:pPr>
    <w:rPr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/>
    <w:pPr>
      <w:jc w:val="center"/>
    </w:pPr>
    <w:rPr>
      <w:color w:val="000000"/>
      <w:sz w:val="24"/>
      <w:szCs w:val="24"/>
      <w:lang w:val="en-GB"/>
    </w:rPr>
  </w:style>
  <w:style w:type="paragraph" w:customStyle="1" w:styleId="table">
    <w:name w:val="table"/>
    <w:basedOn w:val="Normal"/>
    <w:pPr>
      <w:spacing w:after="120"/>
    </w:pPr>
    <w:rPr>
      <w:color w:val="000000"/>
      <w:sz w:val="24"/>
      <w:szCs w:val="24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">
    <w:name w:val="Bullet"/>
    <w:basedOn w:val="Normal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sz w:val="24"/>
      <w:szCs w:val="24"/>
      <w:lang w:val="en-AU"/>
    </w:rPr>
  </w:style>
  <w:style w:type="paragraph" w:customStyle="1" w:styleId="screentable">
    <w:name w:val="screen table"/>
    <w:pPr>
      <w:widowControl w:val="0"/>
    </w:pPr>
    <w:rPr>
      <w:lang w:val="en-US" w:eastAsia="en-US"/>
    </w:rPr>
  </w:style>
  <w:style w:type="paragraph" w:styleId="BodyText3">
    <w:name w:val="Body Text 3"/>
    <w:basedOn w:val="Normal"/>
    <w:rPr>
      <w:b/>
      <w:bCs w:val="0"/>
      <w:i/>
      <w:iCs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/>
    <w:rPr>
      <w:i/>
      <w:iCs/>
      <w:lang w:val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DiffListing">
    <w:name w:val="Diff Listing"/>
    <w:basedOn w:val="Normal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pPr>
      <w:widowControl w:val="0"/>
      <w:shd w:val="pct10" w:color="auto" w:fill="auto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Pr>
      <w:rFonts w:ascii="Courier New" w:hAnsi="Courier New" w:cs="Courier New"/>
    </w:rPr>
  </w:style>
  <w:style w:type="paragraph" w:styleId="DocumentMap">
    <w:name w:val="Document Map"/>
    <w:basedOn w:val="Normal"/>
    <w:semiHidden/>
    <w:pPr>
      <w:shd w:val="clear" w:color="auto" w:fill="000080"/>
      <w:jc w:val="both"/>
    </w:pPr>
    <w:rPr>
      <w:rFonts w:ascii="Tahoma" w:hAnsi="Tahoma" w:cs="Tahoma"/>
      <w:lang w:val="en-AU"/>
    </w:rPr>
  </w:style>
  <w:style w:type="paragraph" w:customStyle="1" w:styleId="Listing">
    <w:name w:val="Listing"/>
    <w:basedOn w:val="Normal"/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Pr>
      <w:rFonts w:ascii=".VnTime" w:hAnsi=".VnTime"/>
    </w:rPr>
  </w:style>
  <w:style w:type="paragraph" w:customStyle="1" w:styleId="NormalCaption">
    <w:name w:val="NormalCaption"/>
    <w:basedOn w:val="Normal"/>
    <w:pPr>
      <w:widowControl w:val="0"/>
      <w:spacing w:after="120"/>
      <w:ind w:left="709"/>
    </w:pPr>
    <w:rPr>
      <w:b/>
      <w:bCs w:val="0"/>
    </w:rPr>
  </w:style>
  <w:style w:type="paragraph" w:customStyle="1" w:styleId="NormalIndent0">
    <w:name w:val="NormalIndent"/>
    <w:basedOn w:val="Normal"/>
  </w:style>
  <w:style w:type="paragraph" w:customStyle="1" w:styleId="NormalIndex">
    <w:name w:val="NormalIndex"/>
    <w:basedOn w:val="NormalIndent0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pPr>
      <w:keepNext/>
      <w:widowControl w:val="0"/>
      <w:tabs>
        <w:tab w:val="left" w:pos="360"/>
      </w:tabs>
      <w:ind w:left="360" w:hanging="360"/>
    </w:pPr>
    <w:rPr>
      <w:rFonts w:ascii=".VnArial" w:hAnsi=".VnArial"/>
      <w:b/>
      <w:bCs w:val="0"/>
      <w:sz w:val="24"/>
      <w:szCs w:val="24"/>
    </w:rPr>
  </w:style>
  <w:style w:type="paragraph" w:customStyle="1" w:styleId="NH-2">
    <w:name w:val="NH-2"/>
    <w:basedOn w:val="Normal"/>
    <w:next w:val="NormalIndent"/>
    <w:pPr>
      <w:keepNext/>
      <w:widowControl w:val="0"/>
      <w:tabs>
        <w:tab w:val="left" w:pos="720"/>
      </w:tabs>
      <w:ind w:left="360" w:hanging="360"/>
    </w:pPr>
    <w:rPr>
      <w:rFonts w:ascii=".VnArial" w:hAnsi=".VnArial"/>
      <w:b/>
      <w:bCs w:val="0"/>
      <w:sz w:val="24"/>
      <w:szCs w:val="24"/>
    </w:rPr>
  </w:style>
  <w:style w:type="paragraph" w:customStyle="1" w:styleId="NormalText">
    <w:name w:val="NormalText"/>
    <w:basedOn w:val="Normal"/>
    <w:pPr>
      <w:widowControl w:val="0"/>
      <w:jc w:val="both"/>
    </w:pPr>
  </w:style>
  <w:style w:type="paragraph" w:customStyle="1" w:styleId="H5">
    <w:name w:val="H5"/>
    <w:basedOn w:val="NormalIndent"/>
    <w:next w:val="Normal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/>
      <w:b/>
      <w:bCs w:val="0"/>
      <w:i/>
      <w:iCs/>
      <w:color w:val="800080"/>
      <w:sz w:val="24"/>
      <w:szCs w:val="24"/>
    </w:rPr>
  </w:style>
  <w:style w:type="paragraph" w:customStyle="1" w:styleId="NormalFD">
    <w:name w:val="NormalFD"/>
    <w:basedOn w:val="Normal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pPr>
      <w:widowControl w:val="0"/>
      <w:tabs>
        <w:tab w:val="left" w:pos="8820"/>
      </w:tabs>
      <w:ind w:right="22"/>
      <w:jc w:val="both"/>
    </w:pPr>
    <w:rPr>
      <w:rFonts w:ascii=".VnTime" w:hAnsi=".VnTime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Content">
    <w:name w:val="Content"/>
    <w:basedOn w:val="Normal"/>
    <w:pPr>
      <w:ind w:left="709" w:firstLine="720"/>
      <w:jc w:val="both"/>
    </w:pPr>
    <w:rPr>
      <w:rFonts w:ascii=".VnTime" w:hAnsi=".VnTime"/>
      <w:sz w:val="24"/>
      <w:szCs w:val="24"/>
    </w:rPr>
  </w:style>
  <w:style w:type="paragraph" w:customStyle="1" w:styleId="TableCaption">
    <w:name w:val="TableCaption"/>
    <w:basedOn w:val="NormalIndent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character" w:styleId="Strong">
    <w:name w:val="Strong"/>
    <w:qFormat/>
    <w:rPr>
      <w:b/>
      <w:bCs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5"/>
      </w:numPr>
      <w:tabs>
        <w:tab w:val="clear" w:pos="702"/>
      </w:tabs>
      <w:spacing w:line="240" w:lineRule="auto"/>
      <w:ind w:right="29"/>
      <w:jc w:val="right"/>
    </w:pPr>
  </w:style>
  <w:style w:type="paragraph" w:styleId="Index1">
    <w:name w:val="index 1"/>
    <w:basedOn w:val="Normal"/>
    <w:next w:val="Normal"/>
    <w:autoRedefine/>
    <w:semiHidden/>
    <w:pPr>
      <w:tabs>
        <w:tab w:val="left" w:pos="702"/>
        <w:tab w:val="left" w:pos="1080"/>
      </w:tabs>
      <w:spacing w:line="288" w:lineRule="auto"/>
      <w:ind w:left="-18"/>
      <w:jc w:val="both"/>
    </w:pPr>
    <w:rPr>
      <w:rFonts w:ascii=".VnTime" w:hAnsi=".VnTime"/>
      <w:i/>
      <w:iCs/>
    </w:rPr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  <w:ind w:left="540"/>
    </w:pPr>
    <w:rPr>
      <w:rFonts w:cs="Tahoma"/>
      <w:i/>
      <w:color w:val="0000FF"/>
    </w:rPr>
  </w:style>
  <w:style w:type="paragraph" w:customStyle="1" w:styleId="HeadingBig">
    <w:name w:val="Heading Big"/>
    <w:basedOn w:val="NormalTB"/>
    <w:autoRedefine/>
    <w:rsid w:val="00301FBE"/>
    <w:pPr>
      <w:widowControl w:val="0"/>
      <w:spacing w:before="120"/>
    </w:pPr>
    <w:rPr>
      <w:rFonts w:ascii="Times New Roman" w:hAnsi="Times New Roman"/>
      <w:b/>
      <w:snapToGrid w:val="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pPr>
      <w:widowControl w:val="0"/>
      <w:jc w:val="center"/>
    </w:pPr>
    <w:rPr>
      <w:rFonts w:cs="Tahoma"/>
      <w:b/>
      <w:snapToGrid w:val="0"/>
      <w:color w:val="6E2500"/>
      <w:sz w:val="18"/>
    </w:rPr>
  </w:style>
  <w:style w:type="paragraph" w:customStyle="1" w:styleId="NormalT">
    <w:name w:val="NormalT"/>
    <w:basedOn w:val="Normal"/>
  </w:style>
  <w:style w:type="paragraph" w:customStyle="1" w:styleId="Bullet1">
    <w:name w:val="Bullet 1"/>
    <w:basedOn w:val="Normal"/>
    <w:pPr>
      <w:numPr>
        <w:numId w:val="6"/>
      </w:numPr>
    </w:pPr>
  </w:style>
  <w:style w:type="character" w:customStyle="1" w:styleId="FooterChar">
    <w:name w:val="Footer Char"/>
    <w:link w:val="Footer"/>
    <w:uiPriority w:val="99"/>
    <w:rsid w:val="00ED6C14"/>
    <w:rPr>
      <w:rFonts w:cs="Tahoma"/>
      <w:bCs/>
      <w:i/>
      <w:sz w:val="24"/>
      <w:szCs w:val="24"/>
    </w:rPr>
  </w:style>
  <w:style w:type="paragraph" w:styleId="BalloonText">
    <w:name w:val="Balloon Text"/>
    <w:basedOn w:val="Normal"/>
    <w:link w:val="BalloonTextChar"/>
    <w:rsid w:val="007930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93037"/>
    <w:rPr>
      <w:rFonts w:ascii="Tahoma" w:hAnsi="Tahoma" w:cs="Tahoma"/>
      <w:bCs/>
      <w:sz w:val="16"/>
      <w:szCs w:val="16"/>
    </w:rPr>
  </w:style>
  <w:style w:type="paragraph" w:styleId="ListParagraph">
    <w:name w:val="List Paragraph"/>
    <w:aliases w:val="Paragraph,Norm,abc,List Paragraph1,Đoạn của Danh sách,List Paragraph11,Đoạn c𞹺Danh sách,List Paragraph111,Nga 3,List Paragraph2,Colorful List - Accent 11,List Paragraph21"/>
    <w:basedOn w:val="Normal"/>
    <w:link w:val="ListParagraphChar"/>
    <w:uiPriority w:val="34"/>
    <w:qFormat/>
    <w:rsid w:val="00E50690"/>
    <w:pPr>
      <w:tabs>
        <w:tab w:val="left" w:pos="720"/>
      </w:tabs>
      <w:suppressAutoHyphens/>
      <w:spacing w:after="200" w:line="276" w:lineRule="auto"/>
      <w:ind w:left="720"/>
      <w:jc w:val="both"/>
    </w:pPr>
    <w:rPr>
      <w:rFonts w:ascii="Calibri" w:hAnsi="Calibri" w:cs="Calibri"/>
      <w:bCs w:val="0"/>
      <w:color w:val="00000A"/>
    </w:rPr>
  </w:style>
  <w:style w:type="character" w:customStyle="1" w:styleId="ListParagraphChar">
    <w:name w:val="List Paragraph Char"/>
    <w:aliases w:val="Paragraph Char,Norm Char,abc Char,List Paragraph1 Char,Đoạn của Danh sách Char,List Paragraph11 Char,Đoạn c𞹺Danh sách Char,List Paragraph111 Char,Nga 3 Char,List Paragraph2 Char,Colorful List - Accent 11 Char,List Paragraph21 Char"/>
    <w:link w:val="ListParagraph"/>
    <w:uiPriority w:val="34"/>
    <w:locked/>
    <w:rsid w:val="00E50690"/>
    <w:rPr>
      <w:rFonts w:ascii="Calibri" w:hAnsi="Calibri" w:cs="Calibri"/>
      <w:color w:val="00000A"/>
      <w:sz w:val="22"/>
      <w:szCs w:val="22"/>
    </w:rPr>
  </w:style>
  <w:style w:type="character" w:customStyle="1" w:styleId="Heading2Char">
    <w:name w:val="Heading 2 Char"/>
    <w:aliases w:val="l2 Char,H2 Char,h21 Char"/>
    <w:link w:val="Heading2"/>
    <w:rsid w:val="00F8437F"/>
    <w:rPr>
      <w:b/>
      <w:iCs/>
      <w:snapToGrid w:val="0"/>
      <w:sz w:val="26"/>
      <w:szCs w:val="26"/>
      <w:lang w:val="en-US" w:eastAsia="en-US"/>
    </w:rPr>
  </w:style>
  <w:style w:type="character" w:customStyle="1" w:styleId="Heading4Char">
    <w:name w:val="Heading 4 Char"/>
    <w:link w:val="Heading4"/>
    <w:rsid w:val="003A326A"/>
    <w:rPr>
      <w:b/>
      <w:i/>
      <w:sz w:val="26"/>
      <w:szCs w:val="26"/>
      <w:lang w:val="en-US" w:eastAsia="en-US"/>
    </w:rPr>
  </w:style>
  <w:style w:type="paragraph" w:styleId="NormalWeb">
    <w:name w:val="Normal (Web)"/>
    <w:basedOn w:val="Normal"/>
    <w:uiPriority w:val="99"/>
    <w:unhideWhenUsed/>
    <w:rsid w:val="00AD77D3"/>
    <w:pPr>
      <w:spacing w:before="100" w:beforeAutospacing="1" w:after="100" w:afterAutospacing="1"/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65765"/>
    <w:pPr>
      <w:keepLines/>
      <w:widowControl/>
      <w:spacing w:before="240" w:after="0" w:line="259" w:lineRule="auto"/>
      <w:ind w:left="0" w:firstLine="0"/>
      <w:outlineLvl w:val="9"/>
    </w:pPr>
    <w:rPr>
      <w:rFonts w:ascii="Calibri Light" w:hAnsi="Calibri Light"/>
      <w:b w:val="0"/>
      <w:bCs w:val="0"/>
      <w:caps w:val="0"/>
      <w:snapToGrid/>
      <w:color w:val="2E74B5"/>
      <w:kern w:val="0"/>
      <w:sz w:val="32"/>
      <w:szCs w:val="32"/>
    </w:rPr>
  </w:style>
  <w:style w:type="table" w:styleId="TableGrid">
    <w:name w:val="Table Grid"/>
    <w:basedOn w:val="TableNormal"/>
    <w:rsid w:val="009E3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9D594E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B0CB4"/>
    <w:pPr>
      <w:spacing w:before="120"/>
    </w:pPr>
    <w:rPr>
      <w:b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8B0CB4"/>
    <w:rPr>
      <w:bCs/>
      <w:sz w:val="26"/>
      <w:szCs w:val="26"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8B0CB4"/>
    <w:rPr>
      <w:b/>
      <w:bCs/>
      <w:sz w:val="26"/>
      <w:szCs w:val="2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A500E"/>
    <w:rPr>
      <w:color w:val="605E5C"/>
      <w:shd w:val="clear" w:color="auto" w:fill="E1DFDD"/>
    </w:rPr>
  </w:style>
  <w:style w:type="character" w:customStyle="1" w:styleId="Heading1Char">
    <w:name w:val="Heading 1 Char"/>
    <w:aliases w:val="H1 Char"/>
    <w:basedOn w:val="DefaultParagraphFont"/>
    <w:link w:val="Heading1"/>
    <w:rsid w:val="0077130B"/>
    <w:rPr>
      <w:b/>
      <w:bCs/>
      <w:caps/>
      <w:snapToGrid w:val="0"/>
      <w:kern w:val="28"/>
      <w:sz w:val="28"/>
      <w:szCs w:val="22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E65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0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0A1F"/>
    <w:rPr>
      <w:rFonts w:ascii="Courier New" w:hAnsi="Courier New" w:cs="Courier New"/>
      <w:lang w:val="en-US" w:eastAsia="en-US"/>
    </w:rPr>
  </w:style>
  <w:style w:type="character" w:customStyle="1" w:styleId="-">
    <w:name w:val="-"/>
    <w:basedOn w:val="DefaultParagraphFont"/>
    <w:rsid w:val="009D3F7A"/>
  </w:style>
  <w:style w:type="character" w:customStyle="1" w:styleId="pre">
    <w:name w:val="pre"/>
    <w:basedOn w:val="DefaultParagraphFont"/>
    <w:rsid w:val="000361B2"/>
  </w:style>
  <w:style w:type="character" w:styleId="FollowedHyperlink">
    <w:name w:val="FollowedHyperlink"/>
    <w:basedOn w:val="DefaultParagraphFont"/>
    <w:rsid w:val="00F46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708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768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500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982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895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3920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7312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1169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637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yuubi.readthedocs.io/en/v1.5.0-incubating/deployment/spark/aqe.ht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karcuta.medium.com/adaptive-query-execution-in-spark-3-0-7b2887a212c5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docs.google.com/spreadsheets/d/1W_3jDXNIeuHy7-BO77Gb-5E_vYNo0ILk3ZTChgv7YYk/ed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medium.com/swlh/spark-joins-tuning-part-1-sort-merge-vs-broadcast-a98d82610cf0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king\Management\CMMi\Template_Architecture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3BF90-C01A-42FE-A345-C97B24346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Template_Architecture Design.dot</Template>
  <TotalTime>0</TotalTime>
  <Pages>9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tổng thể</vt:lpstr>
    </vt:vector>
  </TitlesOfParts>
  <Company>Trung tâm IT</Company>
  <LinksUpToDate>false</LinksUpToDate>
  <CharactersWithSpaces>5900</CharactersWithSpaces>
  <SharedDoc>false</SharedDoc>
  <HLinks>
    <vt:vector size="198" baseType="variant">
      <vt:variant>
        <vt:i4>1245246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_Toc109407674</vt:lpwstr>
      </vt:variant>
      <vt:variant>
        <vt:i4>1245246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_Toc109407673</vt:lpwstr>
      </vt:variant>
      <vt:variant>
        <vt:i4>1245246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_Toc109407672</vt:lpwstr>
      </vt:variant>
      <vt:variant>
        <vt:i4>1245246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_Toc109407671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_Toc109407670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_Toc109407669</vt:lpwstr>
      </vt:variant>
      <vt:variant>
        <vt:i4>1179710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_Toc109407668</vt:lpwstr>
      </vt:variant>
      <vt:variant>
        <vt:i4>1179710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_Toc109407667</vt:lpwstr>
      </vt:variant>
      <vt:variant>
        <vt:i4>1179710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_Toc109407666</vt:lpwstr>
      </vt:variant>
      <vt:variant>
        <vt:i4>1179710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_Toc109407665</vt:lpwstr>
      </vt:variant>
      <vt:variant>
        <vt:i4>1179710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_Toc109407664</vt:lpwstr>
      </vt:variant>
      <vt:variant>
        <vt:i4>1179710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_Toc109407663</vt:lpwstr>
      </vt:variant>
      <vt:variant>
        <vt:i4>1179710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_Toc109407662</vt:lpwstr>
      </vt:variant>
      <vt:variant>
        <vt:i4>1179710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_Toc109407661</vt:lpwstr>
      </vt:variant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_Toc109407660</vt:lpwstr>
      </vt:variant>
      <vt:variant>
        <vt:i4>1114174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_Toc109407659</vt:lpwstr>
      </vt:variant>
      <vt:variant>
        <vt:i4>1114174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_Toc109407658</vt:lpwstr>
      </vt:variant>
      <vt:variant>
        <vt:i4>1114174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_Toc109407657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_Toc109407656</vt:lpwstr>
      </vt:variant>
      <vt:variant>
        <vt:i4>1114174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_Toc109407655</vt:lpwstr>
      </vt:variant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_Toc109407654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_Toc109407653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_Toc109407652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_Toc109407651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_Toc109407650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_Toc109407649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_Toc109407648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_Toc109407647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_Toc109407646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_Toc109407645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_Toc109407644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_Toc109407643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_Toc109407642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tổng thể</dc:title>
  <dc:subject>v1.0</dc:subject>
  <dc:creator>Viettel Telecom</dc:creator>
  <cp:keywords>TKTT</cp:keywords>
  <dc:description>v1.0: Tạo mới</dc:description>
  <cp:lastModifiedBy>Nguyễn Hoàng Lân</cp:lastModifiedBy>
  <cp:revision>3</cp:revision>
  <cp:lastPrinted>2022-08-19T02:13:00Z</cp:lastPrinted>
  <dcterms:created xsi:type="dcterms:W3CDTF">2023-09-06T06:54:00Z</dcterms:created>
  <dcterms:modified xsi:type="dcterms:W3CDTF">2023-09-06T06:51:00Z</dcterms:modified>
  <cp:category>BM</cp:category>
</cp:coreProperties>
</file>